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0D94F90" w14:textId="77777777" w:rsidR="00142BAF" w:rsidRDefault="00142BAF" w:rsidP="00142BAF">
      <w:pPr>
        <w:pStyle w:val="Title"/>
        <w:jc w:val="center"/>
      </w:pPr>
      <w:r>
        <w:t>Mr. DLib User Guide</w:t>
      </w:r>
    </w:p>
    <w:p w14:paraId="286EE804" w14:textId="77777777" w:rsidR="00A97917" w:rsidRDefault="00A97917" w:rsidP="00654E4E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0"/>
          <w:lang w:eastAsia="de-DE"/>
        </w:rPr>
        <w:id w:val="40311528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C7B992" w14:textId="6E59F472" w:rsidR="00A97917" w:rsidRDefault="00A97917">
          <w:pPr>
            <w:pStyle w:val="TOCHeading"/>
          </w:pPr>
          <w:r>
            <w:t>Contents</w:t>
          </w:r>
        </w:p>
        <w:p w14:paraId="7426011A" w14:textId="77777777" w:rsidR="00A97917" w:rsidRDefault="00A97917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317787251" w:history="1">
            <w:r w:rsidRPr="00807CCC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Pr="00807CCC">
              <w:rPr>
                <w:rStyle w:val="Hyperlink"/>
                <w:noProof/>
              </w:rPr>
              <w:t>Web Services offered by Mr. DLib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_Toc317787251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05269F" w14:textId="77777777" w:rsidR="00A97917" w:rsidRDefault="00397F9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52" w:history="1">
            <w:r w:rsidR="00A97917" w:rsidRPr="00807CCC">
              <w:rPr>
                <w:rStyle w:val="Hyperlink"/>
                <w:noProof/>
              </w:rPr>
              <w:t>2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API Overview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_Toc317787252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3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6DA79C6B" w14:textId="77777777" w:rsidR="00A97917" w:rsidRDefault="00397F9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53" w:history="1">
            <w:r w:rsidR="00A97917" w:rsidRPr="00807CCC">
              <w:rPr>
                <w:rStyle w:val="Hyperlink"/>
                <w:noProof/>
              </w:rPr>
              <w:t>3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Specification of Resource Types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_Toc317787253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5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52289C0C" w14:textId="77777777" w:rsidR="00A97917" w:rsidRDefault="00397F9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54" w:history="1">
            <w:r w:rsidR="00A97917" w:rsidRPr="00807CCC">
              <w:rPr>
                <w:rStyle w:val="Hyperlink"/>
                <w:noProof/>
              </w:rPr>
              <w:t>3.1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import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_Toc317787254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5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7AF756D7" w14:textId="77777777" w:rsidR="00A97917" w:rsidRDefault="00397F9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55" w:history="1">
            <w:r w:rsidR="00A97917" w:rsidRPr="00807CCC">
              <w:rPr>
                <w:rStyle w:val="Hyperlink"/>
                <w:noProof/>
              </w:rPr>
              <w:t>3.2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authors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_Toc317787255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5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7DCB782D" w14:textId="77777777" w:rsidR="00A97917" w:rsidRDefault="00397F9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56" w:history="1">
            <w:r w:rsidR="00A97917" w:rsidRPr="00807CCC">
              <w:rPr>
                <w:rStyle w:val="Hyperlink"/>
                <w:noProof/>
              </w:rPr>
              <w:t>3.3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documents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_Toc317787256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5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01CE6324" w14:textId="77777777" w:rsidR="00A97917" w:rsidRDefault="00397F9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57" w:history="1">
            <w:r w:rsidR="00A97917" w:rsidRPr="00807CCC">
              <w:rPr>
                <w:rStyle w:val="Hyperlink"/>
                <w:noProof/>
              </w:rPr>
              <w:t>3.4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fulltext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_Toc317787257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6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65BE1B3E" w14:textId="77777777" w:rsidR="00A97917" w:rsidRDefault="00397F9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58" w:history="1">
            <w:r w:rsidR="00A97917" w:rsidRPr="00807CCC">
              <w:rPr>
                <w:rStyle w:val="Hyperlink"/>
                <w:noProof/>
              </w:rPr>
              <w:t>3.5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login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_Toc317787258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6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4927F816" w14:textId="77777777" w:rsidR="00A97917" w:rsidRDefault="00397F9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59" w:history="1">
            <w:r w:rsidR="00A97917" w:rsidRPr="00807CCC">
              <w:rPr>
                <w:rStyle w:val="Hyperlink"/>
                <w:noProof/>
              </w:rPr>
              <w:t>3.6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organization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_Toc317787259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6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1D653751" w14:textId="77777777" w:rsidR="00A97917" w:rsidRDefault="00397F9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60" w:history="1">
            <w:r w:rsidR="00A97917" w:rsidRPr="00807CCC">
              <w:rPr>
                <w:rStyle w:val="Hyperlink"/>
                <w:noProof/>
              </w:rPr>
              <w:t>3.7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service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_Toc317787260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7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4F07D14D" w14:textId="77777777" w:rsidR="00A97917" w:rsidRDefault="00397F9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61" w:history="1">
            <w:r w:rsidR="00A97917" w:rsidRPr="00807CCC">
              <w:rPr>
                <w:rStyle w:val="Hyperlink"/>
                <w:noProof/>
              </w:rPr>
              <w:t>3.8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Tools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_Toc317787261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7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79F55D9F" w14:textId="77777777" w:rsidR="00A97917" w:rsidRDefault="00397F9C">
          <w:pPr>
            <w:pStyle w:val="TOC2"/>
            <w:tabs>
              <w:tab w:val="left" w:pos="96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62" w:history="1">
            <w:r w:rsidR="00A97917" w:rsidRPr="00807CCC">
              <w:rPr>
                <w:rStyle w:val="Hyperlink"/>
                <w:noProof/>
              </w:rPr>
              <w:t>3.9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xref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_Toc317787262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7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5515971E" w14:textId="77777777" w:rsidR="00A97917" w:rsidRDefault="00397F9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63" w:history="1">
            <w:r w:rsidR="00A97917" w:rsidRPr="00807CCC">
              <w:rPr>
                <w:rStyle w:val="Hyperlink"/>
                <w:noProof/>
              </w:rPr>
              <w:t>4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Current Development Status and Future Plans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_Toc317787263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9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38534B91" w14:textId="77777777" w:rsidR="00A97917" w:rsidRDefault="00397F9C">
          <w:pPr>
            <w:pStyle w:val="TOC1"/>
            <w:tabs>
              <w:tab w:val="left" w:pos="480"/>
              <w:tab w:val="right" w:leader="dot" w:pos="9350"/>
            </w:tabs>
            <w:rPr>
              <w:rFonts w:eastAsiaTheme="minorEastAsia"/>
              <w:noProof/>
              <w:sz w:val="22"/>
              <w:szCs w:val="22"/>
              <w:lang w:eastAsia="en-US"/>
            </w:rPr>
          </w:pPr>
          <w:hyperlink w:anchor="_Toc317787264" w:history="1">
            <w:r w:rsidR="00A97917" w:rsidRPr="00807CCC">
              <w:rPr>
                <w:rStyle w:val="Hyperlink"/>
                <w:noProof/>
              </w:rPr>
              <w:t>5</w:t>
            </w:r>
            <w:r w:rsidR="00A97917">
              <w:rPr>
                <w:rFonts w:eastAsiaTheme="minorEastAsia"/>
                <w:noProof/>
                <w:sz w:val="22"/>
                <w:szCs w:val="22"/>
                <w:lang w:eastAsia="en-US"/>
              </w:rPr>
              <w:tab/>
            </w:r>
            <w:r w:rsidR="00A97917" w:rsidRPr="00807CCC">
              <w:rPr>
                <w:rStyle w:val="Hyperlink"/>
                <w:noProof/>
              </w:rPr>
              <w:t>Appendix</w:t>
            </w:r>
            <w:r w:rsidR="00A97917">
              <w:rPr>
                <w:noProof/>
                <w:webHidden/>
              </w:rPr>
              <w:tab/>
            </w:r>
            <w:r w:rsidR="00A97917">
              <w:rPr>
                <w:noProof/>
                <w:webHidden/>
              </w:rPr>
              <w:fldChar w:fldCharType="begin"/>
            </w:r>
            <w:r w:rsidR="00A97917">
              <w:rPr>
                <w:noProof/>
                <w:webHidden/>
              </w:rPr>
              <w:instrText xml:space="preserve"> PAGEREF _Toc317787264 \h </w:instrText>
            </w:r>
            <w:r w:rsidR="00A97917">
              <w:rPr>
                <w:noProof/>
                <w:webHidden/>
              </w:rPr>
            </w:r>
            <w:r w:rsidR="00A97917">
              <w:rPr>
                <w:noProof/>
                <w:webHidden/>
              </w:rPr>
              <w:fldChar w:fldCharType="separate"/>
            </w:r>
            <w:r w:rsidR="00A97917">
              <w:rPr>
                <w:noProof/>
                <w:webHidden/>
              </w:rPr>
              <w:t>10</w:t>
            </w:r>
            <w:r w:rsidR="00A97917">
              <w:rPr>
                <w:noProof/>
                <w:webHidden/>
              </w:rPr>
              <w:fldChar w:fldCharType="end"/>
            </w:r>
          </w:hyperlink>
        </w:p>
        <w:p w14:paraId="5DE8D1D8" w14:textId="7D6E0781" w:rsidR="00A97917" w:rsidRDefault="00A97917" w:rsidP="00654E4E">
          <w:r>
            <w:fldChar w:fldCharType="end"/>
          </w:r>
        </w:p>
      </w:sdtContent>
    </w:sdt>
    <w:p w14:paraId="4BCE1AEF" w14:textId="6B5B136A" w:rsidR="00654E4E" w:rsidRDefault="00654E4E" w:rsidP="00654E4E">
      <w:r>
        <w:t>This document describe</w:t>
      </w:r>
      <w:r w:rsidR="00192513">
        <w:t>s</w:t>
      </w:r>
      <w:r>
        <w:t xml:space="preserve"> the </w:t>
      </w:r>
      <w:r w:rsidR="004D3B3C">
        <w:t xml:space="preserve">application programming </w:t>
      </w:r>
      <w:r>
        <w:t>interface</w:t>
      </w:r>
      <w:r w:rsidR="004D3B3C">
        <w:t xml:space="preserve"> (API)</w:t>
      </w:r>
      <w:r>
        <w:t xml:space="preserve"> </w:t>
      </w:r>
      <w:r w:rsidR="00AF6BD4">
        <w:t xml:space="preserve">of </w:t>
      </w:r>
      <w:r>
        <w:t xml:space="preserve">Mr. DLib, </w:t>
      </w:r>
      <w:r w:rsidR="00055605">
        <w:t xml:space="preserve">which is an acronym for </w:t>
      </w:r>
      <w:r>
        <w:t>machin</w:t>
      </w:r>
      <w:r w:rsidR="00192513">
        <w:t xml:space="preserve">e-readable digital library. </w:t>
      </w:r>
      <w:r w:rsidR="00055605">
        <w:t>The first section of the document gives</w:t>
      </w:r>
      <w:r w:rsidR="00192513">
        <w:t xml:space="preserve"> an overview </w:t>
      </w:r>
      <w:r w:rsidR="00512FB2">
        <w:t>of Mr. DLib’s</w:t>
      </w:r>
      <w:r w:rsidR="00192513">
        <w:t xml:space="preserve"> RESTful API</w:t>
      </w:r>
      <w:r w:rsidR="00512FB2">
        <w:t xml:space="preserve">. </w:t>
      </w:r>
      <w:r w:rsidR="00055605">
        <w:t>The second section describes the</w:t>
      </w:r>
      <w:r w:rsidR="00512FB2">
        <w:t xml:space="preserve"> interface, </w:t>
      </w:r>
      <w:r w:rsidR="00055605">
        <w:t xml:space="preserve">its </w:t>
      </w:r>
      <w:r w:rsidR="00512FB2">
        <w:t>parameters</w:t>
      </w:r>
      <w:r w:rsidR="00055605">
        <w:t xml:space="preserve"> </w:t>
      </w:r>
      <w:commentRangeStart w:id="0"/>
      <w:r w:rsidR="00512FB2">
        <w:t xml:space="preserve">and the </w:t>
      </w:r>
      <w:r w:rsidR="00055605">
        <w:t xml:space="preserve">used </w:t>
      </w:r>
      <w:r w:rsidR="00512FB2">
        <w:t>output format</w:t>
      </w:r>
      <w:commentRangeEnd w:id="0"/>
      <w:r w:rsidR="00C52F56">
        <w:rPr>
          <w:rStyle w:val="CommentReference"/>
        </w:rPr>
        <w:commentReference w:id="0"/>
      </w:r>
      <w:r w:rsidR="00512FB2">
        <w:t xml:space="preserve">. The third </w:t>
      </w:r>
      <w:r w:rsidR="00055605">
        <w:t xml:space="preserve">section </w:t>
      </w:r>
      <w:r w:rsidR="00512FB2">
        <w:t>lists the available resources and the</w:t>
      </w:r>
      <w:r w:rsidR="00055605">
        <w:t xml:space="preserve"> </w:t>
      </w:r>
      <w:r w:rsidR="00512FB2">
        <w:t>information</w:t>
      </w:r>
      <w:r w:rsidR="0011284D">
        <w:t xml:space="preserve"> they offer</w:t>
      </w:r>
      <w:r w:rsidR="00512FB2">
        <w:t xml:space="preserve">. </w:t>
      </w:r>
      <w:r w:rsidR="00055605">
        <w:t xml:space="preserve">The fourth section summarizes </w:t>
      </w:r>
      <w:r w:rsidR="00C52F56">
        <w:t xml:space="preserve">the </w:t>
      </w:r>
      <w:r w:rsidR="00055605">
        <w:t xml:space="preserve">development </w:t>
      </w:r>
      <w:r w:rsidR="00C52F56">
        <w:t xml:space="preserve">status of </w:t>
      </w:r>
      <w:r w:rsidR="00055605">
        <w:t xml:space="preserve">individual </w:t>
      </w:r>
      <w:r w:rsidR="00C52F56">
        <w:t xml:space="preserve">API </w:t>
      </w:r>
      <w:r w:rsidR="00055605">
        <w:t xml:space="preserve">components </w:t>
      </w:r>
      <w:r w:rsidR="00C52F56">
        <w:t xml:space="preserve">and </w:t>
      </w:r>
      <w:r w:rsidR="00055605">
        <w:t xml:space="preserve">gives an </w:t>
      </w:r>
      <w:r w:rsidR="00512FB2">
        <w:t xml:space="preserve">outlook </w:t>
      </w:r>
      <w:r w:rsidR="00055605">
        <w:t xml:space="preserve">on </w:t>
      </w:r>
      <w:r w:rsidR="00512FB2">
        <w:t>planned</w:t>
      </w:r>
      <w:r w:rsidR="0011284D">
        <w:t xml:space="preserve"> feature</w:t>
      </w:r>
      <w:r w:rsidR="000D3BEB">
        <w:t>s</w:t>
      </w:r>
      <w:r w:rsidR="00512FB2">
        <w:t xml:space="preserve">. </w:t>
      </w:r>
      <w:commentRangeStart w:id="1"/>
      <w:r w:rsidR="00512FB2">
        <w:t>The appendix contains examples for common queries.</w:t>
      </w:r>
      <w:commentRangeEnd w:id="1"/>
      <w:r w:rsidR="00DC3480">
        <w:rPr>
          <w:rStyle w:val="CommentReference"/>
        </w:rPr>
        <w:commentReference w:id="1"/>
      </w:r>
    </w:p>
    <w:p w14:paraId="3CEC1193" w14:textId="0C6A0C4E" w:rsidR="00654E4E" w:rsidRDefault="00A36222">
      <w:pPr>
        <w:pStyle w:val="Heading1"/>
      </w:pPr>
      <w:bookmarkStart w:id="2" w:name="_Toc317787251"/>
      <w:r>
        <w:lastRenderedPageBreak/>
        <w:t>Web Services offered by Mr. DLib</w:t>
      </w:r>
      <w:bookmarkEnd w:id="2"/>
    </w:p>
    <w:p w14:paraId="243DBCF4" w14:textId="21E80DB7" w:rsidR="0062517C" w:rsidRDefault="006448F3" w:rsidP="00142BAF">
      <w:pPr>
        <w:pStyle w:val="BodyTextIndent"/>
        <w:spacing w:after="120"/>
        <w:ind w:firstLine="0"/>
      </w:pPr>
      <w:r>
        <w:t xml:space="preserve">This section </w:t>
      </w:r>
      <w:r w:rsidR="001A3E4A">
        <w:t>introduces</w:t>
      </w:r>
      <w:r>
        <w:t xml:space="preserve"> the </w:t>
      </w:r>
      <w:r w:rsidR="0011284D">
        <w:t xml:space="preserve">web </w:t>
      </w:r>
      <w:r>
        <w:t>service</w:t>
      </w:r>
      <w:r w:rsidR="0011284D">
        <w:t>s</w:t>
      </w:r>
      <w:r>
        <w:t xml:space="preserve"> offered by </w:t>
      </w:r>
      <w:r w:rsidR="00142BAF" w:rsidRPr="009647D2">
        <w:t xml:space="preserve">Mr. DLib </w:t>
      </w:r>
      <w:r>
        <w:t xml:space="preserve">via a RESTful </w:t>
      </w:r>
      <w:r w:rsidR="00142BAF">
        <w:t>API</w:t>
      </w:r>
      <w:r w:rsidR="00142BAF" w:rsidRPr="009647D2">
        <w:t xml:space="preserve">. </w:t>
      </w:r>
      <w:r w:rsidR="0011284D">
        <w:t xml:space="preserve">The </w:t>
      </w:r>
      <w:r w:rsidR="00142BAF" w:rsidRPr="009647D2">
        <w:t xml:space="preserve">REST </w:t>
      </w:r>
      <w:r w:rsidR="0011284D">
        <w:t xml:space="preserve">architecture </w:t>
      </w:r>
      <w:r w:rsidR="001A3E4A">
        <w:t xml:space="preserve">closely </w:t>
      </w:r>
      <w:r w:rsidR="001050EB">
        <w:t>resembles the design of the</w:t>
      </w:r>
      <w:r w:rsidR="00142BAF" w:rsidRPr="009647D2">
        <w:t xml:space="preserve"> HTTP standard</w:t>
      </w:r>
      <w:r w:rsidR="00142BAF">
        <w:t xml:space="preserve">. This </w:t>
      </w:r>
      <w:r w:rsidR="00C715BA">
        <w:t>similarity</w:t>
      </w:r>
      <w:r w:rsidR="001050EB">
        <w:t xml:space="preserve"> of basic concepts in REST and HTTP simplifies the usage of the </w:t>
      </w:r>
      <w:r w:rsidR="00142BAF">
        <w:t>API for web developers.</w:t>
      </w:r>
    </w:p>
    <w:p w14:paraId="476B0A92" w14:textId="716AAF3D" w:rsidR="00142BAF" w:rsidRDefault="00142BAF" w:rsidP="00142BAF">
      <w:pPr>
        <w:pStyle w:val="BodyTextIndent"/>
        <w:spacing w:after="120"/>
        <w:ind w:firstLine="0"/>
      </w:pPr>
      <w:r>
        <w:t xml:space="preserve">REST </w:t>
      </w:r>
      <w:r w:rsidR="001A3E4A">
        <w:t>is resource-focused</w:t>
      </w:r>
      <w:r w:rsidRPr="009647D2">
        <w:t xml:space="preserve">. </w:t>
      </w:r>
      <w:r w:rsidR="001050EB">
        <w:t xml:space="preserve">The main </w:t>
      </w:r>
      <w:r w:rsidR="006448F3">
        <w:t xml:space="preserve">resources </w:t>
      </w:r>
      <w:r w:rsidR="001050EB">
        <w:t xml:space="preserve">in </w:t>
      </w:r>
      <w:r w:rsidR="001050EB" w:rsidRPr="009647D2">
        <w:t>Mr. DLib</w:t>
      </w:r>
      <w:r w:rsidR="001050EB">
        <w:t xml:space="preserve"> </w:t>
      </w:r>
      <w:r w:rsidR="006448F3">
        <w:t>are</w:t>
      </w:r>
      <w:r w:rsidRPr="009647D2">
        <w:t xml:space="preserve"> </w:t>
      </w:r>
      <w:r w:rsidR="003E1217">
        <w:rPr>
          <w:i/>
        </w:rPr>
        <w:t>documents</w:t>
      </w:r>
      <w:r w:rsidRPr="009647D2">
        <w:rPr>
          <w:rStyle w:val="FootnoteReference"/>
        </w:rPr>
        <w:footnoteReference w:id="2"/>
      </w:r>
      <w:r w:rsidRPr="009647D2">
        <w:t>,</w:t>
      </w:r>
      <w:r w:rsidRPr="009647D2">
        <w:rPr>
          <w:i/>
        </w:rPr>
        <w:t xml:space="preserve"> persons</w:t>
      </w:r>
      <w:r w:rsidRPr="009647D2">
        <w:rPr>
          <w:rStyle w:val="FootnoteReference"/>
        </w:rPr>
        <w:footnoteReference w:id="3"/>
      </w:r>
      <w:r>
        <w:rPr>
          <w:i/>
        </w:rPr>
        <w:t xml:space="preserve">, </w:t>
      </w:r>
      <w:r w:rsidRPr="009647D2">
        <w:rPr>
          <w:i/>
        </w:rPr>
        <w:t>conferences</w:t>
      </w:r>
      <w:r w:rsidRPr="005241BF">
        <w:t xml:space="preserve">, </w:t>
      </w:r>
      <w:r w:rsidRPr="009647D2">
        <w:rPr>
          <w:i/>
        </w:rPr>
        <w:t>journals</w:t>
      </w:r>
      <w:r w:rsidRPr="005241BF">
        <w:t xml:space="preserve">, </w:t>
      </w:r>
      <w:r w:rsidRPr="00636FA2">
        <w:t>and</w:t>
      </w:r>
      <w:r w:rsidRPr="005241BF">
        <w:t xml:space="preserve"> </w:t>
      </w:r>
      <w:r>
        <w:rPr>
          <w:i/>
        </w:rPr>
        <w:t>organizations</w:t>
      </w:r>
      <w:r w:rsidRPr="009647D2">
        <w:rPr>
          <w:rStyle w:val="FootnoteReference"/>
        </w:rPr>
        <w:footnoteReference w:id="4"/>
      </w:r>
      <w:r>
        <w:rPr>
          <w:i/>
        </w:rPr>
        <w:t>.</w:t>
      </w:r>
      <w:r w:rsidRPr="009647D2">
        <w:t xml:space="preserve"> </w:t>
      </w:r>
      <w:r>
        <w:t>Mr. DLib provides links between the</w:t>
      </w:r>
      <w:r w:rsidR="006448F3">
        <w:t>se</w:t>
      </w:r>
      <w:r>
        <w:t xml:space="preserve"> resources, </w:t>
      </w:r>
      <w:r w:rsidR="001050EB">
        <w:t>e.g.</w:t>
      </w:r>
      <w:r>
        <w:t xml:space="preserve"> between authors and articles</w:t>
      </w:r>
      <w:r w:rsidR="006448F3">
        <w:t>,</w:t>
      </w:r>
      <w:r>
        <w:t xml:space="preserve"> and between articles and conference proceedings</w:t>
      </w:r>
      <w:r w:rsidR="001050EB">
        <w:t xml:space="preserve"> wherever possible</w:t>
      </w:r>
      <w:r w:rsidR="0037503D">
        <w:t>.</w:t>
      </w:r>
    </w:p>
    <w:p w14:paraId="70815888" w14:textId="00E52F95" w:rsidR="006218EA" w:rsidRDefault="001050EB" w:rsidP="006218EA">
      <w:r>
        <w:t xml:space="preserve">Retrieving data from Mr. DLib requires a </w:t>
      </w:r>
      <w:r w:rsidR="00142BAF">
        <w:t xml:space="preserve">simple HTTP </w:t>
      </w:r>
      <w:r w:rsidR="00142BAF" w:rsidRPr="00F6273C">
        <w:rPr>
          <w:rFonts w:ascii="Courier New" w:hAnsi="Courier New" w:cs="Courier New"/>
          <w:sz w:val="16"/>
          <w:szCs w:val="16"/>
        </w:rPr>
        <w:t>GET</w:t>
      </w:r>
      <w:r w:rsidR="00142BAF">
        <w:t xml:space="preserve"> command on a</w:t>
      </w:r>
      <w:r w:rsidR="0037503D">
        <w:t>n</w:t>
      </w:r>
      <w:r w:rsidR="00142BAF">
        <w:t xml:space="preserve"> URI </w:t>
      </w:r>
      <w:r>
        <w:t xml:space="preserve">using </w:t>
      </w:r>
      <w:r w:rsidR="00142BAF">
        <w:t xml:space="preserve">a HTTP client (e.g. a </w:t>
      </w:r>
      <w:r w:rsidR="00D253C1">
        <w:t>w</w:t>
      </w:r>
      <w:r w:rsidR="00142BAF">
        <w:t xml:space="preserve">eb browser). </w:t>
      </w:r>
      <w:r>
        <w:t>Analogously</w:t>
      </w:r>
      <w:r w:rsidR="006218EA">
        <w:t xml:space="preserve">, </w:t>
      </w:r>
      <w:r>
        <w:t xml:space="preserve">adding, modifying and deleting resources in Mr. DLib </w:t>
      </w:r>
      <w:r w:rsidR="001A3E4A">
        <w:t>will be</w:t>
      </w:r>
      <w:r>
        <w:t xml:space="preserve"> possible</w:t>
      </w:r>
      <w:r w:rsidR="001A3E4A">
        <w:t xml:space="preserve"> (</w:t>
      </w:r>
      <w:r w:rsidR="00E45C67">
        <w:t>not yet part of the public API</w:t>
      </w:r>
      <w:r w:rsidR="001A3E4A">
        <w:t>)</w:t>
      </w:r>
      <w:r>
        <w:t xml:space="preserve"> by using the</w:t>
      </w:r>
      <w:r w:rsidR="006218EA">
        <w:t xml:space="preserve"> </w:t>
      </w:r>
      <w:r w:rsidR="006218EA" w:rsidRPr="006218EA">
        <w:rPr>
          <w:rFonts w:ascii="Courier New" w:hAnsi="Courier New" w:cs="Courier New"/>
          <w:sz w:val="16"/>
          <w:szCs w:val="16"/>
        </w:rPr>
        <w:t>POST</w:t>
      </w:r>
      <w:r w:rsidR="006218EA">
        <w:t xml:space="preserve">, </w:t>
      </w:r>
      <w:r w:rsidR="006218EA" w:rsidRPr="006218EA">
        <w:rPr>
          <w:rFonts w:ascii="Courier New" w:hAnsi="Courier New" w:cs="Courier New"/>
          <w:sz w:val="16"/>
          <w:szCs w:val="16"/>
        </w:rPr>
        <w:t>PUT</w:t>
      </w:r>
      <w:r w:rsidR="006218EA">
        <w:t xml:space="preserve"> and </w:t>
      </w:r>
      <w:r w:rsidR="006218EA" w:rsidRPr="006218EA">
        <w:rPr>
          <w:rFonts w:ascii="Courier New" w:hAnsi="Courier New" w:cs="Courier New"/>
          <w:sz w:val="16"/>
          <w:szCs w:val="16"/>
        </w:rPr>
        <w:t>DELETE</w:t>
      </w:r>
      <w:r w:rsidR="006218EA">
        <w:t xml:space="preserve"> </w:t>
      </w:r>
      <w:r>
        <w:t xml:space="preserve">methods </w:t>
      </w:r>
      <w:r w:rsidR="006218EA">
        <w:t xml:space="preserve">defined in the HTTP standard. </w:t>
      </w:r>
      <w:r w:rsidR="001A3E4A">
        <w:t xml:space="preserve">Likewise, the Mr. DLib API uses status </w:t>
      </w:r>
      <w:r w:rsidR="006218EA">
        <w:t xml:space="preserve">messages </w:t>
      </w:r>
      <w:r w:rsidR="001A3E4A">
        <w:t xml:space="preserve">that </w:t>
      </w:r>
      <w:r w:rsidR="006218EA">
        <w:t xml:space="preserve">are adopted from the HTTP standard. For instance, </w:t>
      </w:r>
      <w:r w:rsidR="00BD6A4F">
        <w:t>if</w:t>
      </w:r>
      <w:r w:rsidR="006218EA">
        <w:t xml:space="preserve"> a resource does not exist, Mr. DLib returns a </w:t>
      </w:r>
      <w:r w:rsidR="006218EA" w:rsidRPr="00F6273C">
        <w:rPr>
          <w:rFonts w:ascii="Courier New" w:hAnsi="Courier New" w:cs="Courier New"/>
          <w:sz w:val="16"/>
          <w:szCs w:val="16"/>
        </w:rPr>
        <w:t>404 NOT FOUND</w:t>
      </w:r>
      <w:r w:rsidR="006218EA">
        <w:t xml:space="preserve"> error</w:t>
      </w:r>
      <w:r w:rsidR="001A3E4A">
        <w:t>. If a request is successful, the API returns a</w:t>
      </w:r>
      <w:r w:rsidR="006218EA">
        <w:t xml:space="preserve"> </w:t>
      </w:r>
      <w:r w:rsidR="006218EA" w:rsidRPr="00F6273C">
        <w:rPr>
          <w:rFonts w:ascii="Courier New" w:hAnsi="Courier New" w:cs="Courier New"/>
          <w:sz w:val="16"/>
          <w:szCs w:val="16"/>
        </w:rPr>
        <w:t>200 OK</w:t>
      </w:r>
      <w:r w:rsidR="006218EA">
        <w:t xml:space="preserve"> status.</w:t>
      </w:r>
    </w:p>
    <w:p w14:paraId="227DEB19" w14:textId="735F17C1" w:rsidR="003E1217" w:rsidRDefault="00406ED5">
      <w:pPr>
        <w:pStyle w:val="Heading1"/>
      </w:pPr>
      <w:bookmarkStart w:id="3" w:name="_Toc317787252"/>
      <w:r>
        <w:lastRenderedPageBreak/>
        <w:t>API</w:t>
      </w:r>
      <w:r w:rsidR="00A36222">
        <w:t xml:space="preserve"> Overview</w:t>
      </w:r>
      <w:bookmarkEnd w:id="3"/>
    </w:p>
    <w:p w14:paraId="3870B550" w14:textId="221F42E6" w:rsidR="009104BF" w:rsidRDefault="000E23C3" w:rsidP="000E23C3">
      <w:r>
        <w:t xml:space="preserve">Mr. DLib </w:t>
      </w:r>
      <w:r w:rsidR="0062517C">
        <w:t>is accessible</w:t>
      </w:r>
      <w:r>
        <w:t xml:space="preserve"> via </w:t>
      </w:r>
      <w:r w:rsidR="0062517C">
        <w:t xml:space="preserve">the </w:t>
      </w:r>
      <w:r>
        <w:t>HTTP</w:t>
      </w:r>
      <w:r w:rsidR="0062517C">
        <w:t xml:space="preserve"> protocol</w:t>
      </w:r>
      <w:r>
        <w:t>. The base URL is</w:t>
      </w:r>
      <w:r w:rsidR="009104BF">
        <w:t>:</w:t>
      </w:r>
      <w:r>
        <w:t xml:space="preserve"> </w:t>
      </w:r>
    </w:p>
    <w:p w14:paraId="27BA4F43" w14:textId="164EED51" w:rsidR="0062517C" w:rsidRDefault="00397F9C" w:rsidP="000E23C3">
      <w:hyperlink r:id="rId10" w:history="1">
        <w:r w:rsidR="000E23C3" w:rsidRPr="00D506FB">
          <w:rPr>
            <w:rStyle w:val="Hyperlink"/>
            <w:rFonts w:ascii="Dotum" w:eastAsia="Dotum" w:hAnsi="Dotum" w:cs="Consolas"/>
            <w:sz w:val="20"/>
          </w:rPr>
          <w:t>http://api.mr-dlib.org/</w:t>
        </w:r>
      </w:hyperlink>
    </w:p>
    <w:p w14:paraId="13BC9424" w14:textId="581F1E92" w:rsidR="0062517C" w:rsidRDefault="000E23C3" w:rsidP="000E23C3">
      <w:r>
        <w:t>The complete URL structure is</w:t>
      </w:r>
      <w:r w:rsidR="009104BF">
        <w:t>:</w:t>
      </w:r>
      <w:r>
        <w:t xml:space="preserve"> </w:t>
      </w:r>
    </w:p>
    <w:p w14:paraId="2F7B430B" w14:textId="6CF3004F" w:rsidR="009104BF" w:rsidRDefault="00397F9C" w:rsidP="000E23C3">
      <w:hyperlink r:id="rId11" w:history="1">
        <w:r w:rsidR="003857F9" w:rsidRPr="00D506FB">
          <w:rPr>
            <w:rStyle w:val="Hyperlink"/>
            <w:rFonts w:ascii="Dotum" w:eastAsia="Dotum" w:hAnsi="Dotum" w:cs="Consolas"/>
            <w:sz w:val="20"/>
          </w:rPr>
          <w:t>http://api.mr</w:t>
        </w:r>
        <w:r w:rsidR="003857F9" w:rsidRPr="00D506FB">
          <w:rPr>
            <w:rStyle w:val="Hyperlink"/>
            <w:rFonts w:ascii="Dotum" w:eastAsia="Dotum" w:hAnsi="Dotum" w:cs="Consolas"/>
            <w:sz w:val="20"/>
          </w:rPr>
          <w:noBreakHyphen/>
          <w:t>dlib.org/&lt;resource</w:t>
        </w:r>
        <w:r w:rsidR="003857F9" w:rsidRPr="00B272FE">
          <w:rPr>
            <w:rStyle w:val="Hyperlink"/>
            <w:rFonts w:ascii="Dotum" w:eastAsia="Dotum" w:hAnsi="Dotum"/>
            <w:sz w:val="20"/>
          </w:rPr>
          <w:t>_type</w:t>
        </w:r>
        <w:r w:rsidR="003857F9" w:rsidRPr="00D506FB">
          <w:rPr>
            <w:rStyle w:val="Hyperlink"/>
            <w:rFonts w:ascii="Dotum" w:eastAsia="Dotum" w:hAnsi="Dotum" w:cs="Consolas"/>
            <w:sz w:val="20"/>
          </w:rPr>
          <w:t>&gt;[/&lt;resource_sel&gt;[/&lt;resource_element&gt;]][/][&lt;parameters</w:t>
        </w:r>
      </w:hyperlink>
      <w:r w:rsidR="000E23C3" w:rsidRPr="00D506FB">
        <w:rPr>
          <w:rStyle w:val="Hyperlink"/>
          <w:rFonts w:ascii="Dotum" w:eastAsia="Dotum" w:hAnsi="Dotum" w:cs="Consolas"/>
          <w:sz w:val="20"/>
        </w:rPr>
        <w:t>&gt;]</w:t>
      </w:r>
    </w:p>
    <w:p w14:paraId="78852451" w14:textId="4688C928" w:rsidR="0062517C" w:rsidRDefault="00370478" w:rsidP="000E23C3">
      <w:r>
        <w:t xml:space="preserve">All arguments in parentheses (so all except </w:t>
      </w:r>
      <w:r w:rsidRPr="00F14988">
        <w:rPr>
          <w:rStyle w:val="Emphasis"/>
        </w:rPr>
        <w:t>resource_type</w:t>
      </w:r>
      <w:r>
        <w:t>) are optional.</w:t>
      </w:r>
      <w:r w:rsidR="009104BF">
        <w:t xml:space="preserve"> The individual parameters are</w:t>
      </w:r>
      <w:r w:rsidR="00A91A21">
        <w:t>:</w:t>
      </w:r>
    </w:p>
    <w:p w14:paraId="57263616" w14:textId="7D290724" w:rsidR="000E23C3" w:rsidRDefault="003857F9" w:rsidP="000E23C3">
      <w:r>
        <w:rPr>
          <w:i/>
        </w:rPr>
        <w:t>r</w:t>
      </w:r>
      <w:r w:rsidR="000E23C3" w:rsidRPr="00D506FB">
        <w:rPr>
          <w:i/>
        </w:rPr>
        <w:t>esource</w:t>
      </w:r>
      <w:r>
        <w:rPr>
          <w:i/>
        </w:rPr>
        <w:t>_type</w:t>
      </w:r>
      <w:r w:rsidR="000E23C3">
        <w:t xml:space="preserve">: </w:t>
      </w:r>
      <w:r w:rsidR="00D7118B">
        <w:t xml:space="preserve">The argument specifies the </w:t>
      </w:r>
      <w:r w:rsidR="005E669B">
        <w:t xml:space="preserve">type of the </w:t>
      </w:r>
      <w:r w:rsidR="000E23C3">
        <w:t>resource</w:t>
      </w:r>
      <w:r w:rsidR="005E669B">
        <w:t xml:space="preserve"> </w:t>
      </w:r>
      <w:r w:rsidR="000E23C3">
        <w:t xml:space="preserve">to </w:t>
      </w:r>
      <w:r w:rsidR="009104BF">
        <w:t xml:space="preserve">be </w:t>
      </w:r>
      <w:r w:rsidR="000E23C3">
        <w:t>request</w:t>
      </w:r>
      <w:r w:rsidR="009104BF">
        <w:t>ed</w:t>
      </w:r>
      <w:r w:rsidR="000E23C3">
        <w:t xml:space="preserve">.  </w:t>
      </w:r>
      <w:r w:rsidR="009104BF">
        <w:t>Details of the resource</w:t>
      </w:r>
      <w:r>
        <w:t xml:space="preserve"> types</w:t>
      </w:r>
      <w:r w:rsidR="009104BF">
        <w:t xml:space="preserve"> available in Mr. DLib </w:t>
      </w:r>
      <w:r w:rsidR="000E23C3">
        <w:t xml:space="preserve">are listed in </w:t>
      </w:r>
      <w:r w:rsidR="009104BF">
        <w:t xml:space="preserve">section </w:t>
      </w:r>
      <w:r w:rsidR="0013351E">
        <w:rPr>
          <w:color w:val="FF0000"/>
        </w:rPr>
        <w:fldChar w:fldCharType="begin"/>
      </w:r>
      <w:r w:rsidR="0013351E">
        <w:instrText xml:space="preserve"> REF _Ref317786975 \r \h </w:instrText>
      </w:r>
      <w:r w:rsidR="0013351E">
        <w:rPr>
          <w:color w:val="FF0000"/>
        </w:rPr>
      </w:r>
      <w:r w:rsidR="0013351E">
        <w:rPr>
          <w:color w:val="FF0000"/>
        </w:rPr>
        <w:fldChar w:fldCharType="separate"/>
      </w:r>
      <w:r w:rsidR="0013351E">
        <w:t>3</w:t>
      </w:r>
      <w:r w:rsidR="0013351E">
        <w:rPr>
          <w:color w:val="FF0000"/>
        </w:rPr>
        <w:fldChar w:fldCharType="end"/>
      </w:r>
      <w:r w:rsidR="000E23C3">
        <w:t xml:space="preserve">. </w:t>
      </w:r>
      <w:r w:rsidR="000E23C3" w:rsidRPr="009647D2">
        <w:t>For instance,</w:t>
      </w:r>
      <w:r w:rsidR="009104BF">
        <w:t xml:space="preserve"> </w:t>
      </w:r>
      <w:r>
        <w:t xml:space="preserve">a request of the URL </w:t>
      </w:r>
      <w:r w:rsidR="000E23C3" w:rsidRPr="00D506FB">
        <w:rPr>
          <w:rStyle w:val="Hyperlink"/>
          <w:rFonts w:ascii="Dotum" w:eastAsia="Dotum" w:hAnsi="Dotum" w:cs="Consolas"/>
          <w:sz w:val="20"/>
        </w:rPr>
        <w:t>http://api.mr-dlib.org/documents</w:t>
      </w:r>
      <w:r w:rsidR="000E23C3" w:rsidRPr="009647D2">
        <w:t xml:space="preserve"> </w:t>
      </w:r>
      <w:r w:rsidR="009104BF">
        <w:t>returns a list of</w:t>
      </w:r>
      <w:r w:rsidR="009104BF" w:rsidRPr="009647D2">
        <w:t xml:space="preserve"> </w:t>
      </w:r>
      <w:r w:rsidR="000E23C3" w:rsidRPr="009647D2">
        <w:t>all documents</w:t>
      </w:r>
      <w:r w:rsidR="000E23C3">
        <w:t xml:space="preserve"> in Mr. DLib</w:t>
      </w:r>
      <w:r w:rsidR="009104BF">
        <w:t>.</w:t>
      </w:r>
      <w:r w:rsidR="000E23C3" w:rsidRPr="009647D2">
        <w:t xml:space="preserve"> </w:t>
      </w:r>
      <w:r w:rsidR="009104BF">
        <w:t xml:space="preserve">The output </w:t>
      </w:r>
      <w:r w:rsidR="009104BF" w:rsidRPr="009647D2">
        <w:t>includ</w:t>
      </w:r>
      <w:r w:rsidR="009104BF">
        <w:t>es</w:t>
      </w:r>
      <w:r w:rsidR="009104BF" w:rsidRPr="009647D2">
        <w:t xml:space="preserve"> </w:t>
      </w:r>
      <w:r w:rsidR="000E23C3" w:rsidRPr="009647D2">
        <w:t xml:space="preserve">basic metadata </w:t>
      </w:r>
      <w:r w:rsidR="009104BF">
        <w:t xml:space="preserve">for each document </w:t>
      </w:r>
      <w:r w:rsidR="000E23C3" w:rsidRPr="009647D2">
        <w:t xml:space="preserve">and a URI </w:t>
      </w:r>
      <w:r w:rsidR="000E23C3">
        <w:t>pointing to the specific document</w:t>
      </w:r>
      <w:r w:rsidR="000E23C3" w:rsidRPr="009647D2">
        <w:t xml:space="preserve"> </w:t>
      </w:r>
      <w:r w:rsidR="00404813">
        <w:t>resource</w:t>
      </w:r>
      <w:r w:rsidR="009104BF">
        <w:t xml:space="preserve"> </w:t>
      </w:r>
      <w:r w:rsidR="00933A7E">
        <w:t>as shown in</w:t>
      </w:r>
      <w:r w:rsidR="000E23C3" w:rsidRPr="009647D2">
        <w:t xml:space="preserve"> </w:t>
      </w:r>
      <w:r w:rsidR="000E23C3" w:rsidRPr="009647D2">
        <w:fldChar w:fldCharType="begin"/>
      </w:r>
      <w:r w:rsidR="000E23C3" w:rsidRPr="009647D2">
        <w:instrText xml:space="preserve"> REF _Ref284580452 \h  \* MERGEFORMAT </w:instrText>
      </w:r>
      <w:r w:rsidR="000E23C3" w:rsidRPr="009647D2">
        <w:fldChar w:fldCharType="separate"/>
      </w:r>
      <w:r w:rsidR="000E23C3" w:rsidRPr="009647D2">
        <w:t xml:space="preserve">Figure </w:t>
      </w:r>
      <w:r w:rsidR="000E23C3">
        <w:rPr>
          <w:noProof/>
        </w:rPr>
        <w:t>1</w:t>
      </w:r>
      <w:r w:rsidR="000E23C3" w:rsidRPr="009647D2">
        <w:fldChar w:fldCharType="end"/>
      </w:r>
      <w:r w:rsidR="000E23C3" w:rsidRPr="009647D2">
        <w:t>.</w:t>
      </w:r>
    </w:p>
    <w:p w14:paraId="473CAF84" w14:textId="0C9E06CD" w:rsidR="00933A7E" w:rsidRDefault="00933A7E" w:rsidP="00D506FB">
      <w:pPr>
        <w:jc w:val="center"/>
      </w:pPr>
      <w:r>
        <w:rPr>
          <w:noProof/>
          <w:lang w:val="de-DE"/>
        </w:rPr>
        <w:drawing>
          <wp:inline distT="0" distB="0" distL="0" distR="0" wp14:anchorId="3C05B857" wp14:editId="427DA45E">
            <wp:extent cx="2990850" cy="1054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73" t="30003" r="4144" b="345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850" cy="105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CDC5C" w14:textId="5D80E7EA" w:rsidR="00933A7E" w:rsidRDefault="00933A7E" w:rsidP="00D506FB">
      <w:pPr>
        <w:jc w:val="center"/>
      </w:pPr>
      <w:r w:rsidRPr="000D3BEB">
        <w:t xml:space="preserve">Figure </w:t>
      </w:r>
      <w:r w:rsidRPr="00E45C67">
        <w:fldChar w:fldCharType="begin"/>
      </w:r>
      <w:r w:rsidRPr="00E45C67">
        <w:instrText xml:space="preserve"> SEQ Figure \* ARABIC </w:instrText>
      </w:r>
      <w:r w:rsidRPr="00E45C67">
        <w:fldChar w:fldCharType="separate"/>
      </w:r>
      <w:r w:rsidRPr="00E45C67">
        <w:rPr>
          <w:noProof/>
        </w:rPr>
        <w:t>1</w:t>
      </w:r>
      <w:r w:rsidRPr="00E45C67">
        <w:fldChar w:fldCharType="end"/>
      </w:r>
      <w:r w:rsidRPr="00E45C67">
        <w:t>: List of documents in XML format</w:t>
      </w:r>
    </w:p>
    <w:p w14:paraId="7FE5045F" w14:textId="4FA06FCC" w:rsidR="00933A7E" w:rsidRDefault="000E23C3" w:rsidP="000E23C3">
      <w:r w:rsidRPr="00D506FB">
        <w:rPr>
          <w:i/>
        </w:rPr>
        <w:t>resource_sel (Resource Selector)</w:t>
      </w:r>
      <w:r>
        <w:t xml:space="preserve">: </w:t>
      </w:r>
      <w:r w:rsidR="005E669B">
        <w:t xml:space="preserve">Resource selectors can be specified for limiting </w:t>
      </w:r>
      <w:r>
        <w:t xml:space="preserve">the </w:t>
      </w:r>
      <w:r w:rsidR="005E669B">
        <w:t xml:space="preserve">returned </w:t>
      </w:r>
      <w:r>
        <w:t>result</w:t>
      </w:r>
      <w:r w:rsidR="005E669B">
        <w:t xml:space="preserve"> set</w:t>
      </w:r>
      <w:r>
        <w:t xml:space="preserve"> </w:t>
      </w:r>
      <w:r w:rsidR="005E669B">
        <w:t>to specific resources</w:t>
      </w:r>
      <w:r>
        <w:t xml:space="preserve">. </w:t>
      </w:r>
      <w:r w:rsidR="003F3F21">
        <w:t xml:space="preserve">Depending on the resource type, different selectors </w:t>
      </w:r>
      <w:r w:rsidR="00D7118B">
        <w:t>can be used, which</w:t>
      </w:r>
      <w:r w:rsidR="003F3F21">
        <w:t xml:space="preserve"> are explained in section </w:t>
      </w:r>
      <w:r w:rsidR="0013351E">
        <w:rPr>
          <w:color w:val="FF0000"/>
        </w:rPr>
        <w:fldChar w:fldCharType="begin"/>
      </w:r>
      <w:r w:rsidR="0013351E">
        <w:instrText xml:space="preserve"> REF _Ref317786975 \r \h </w:instrText>
      </w:r>
      <w:r w:rsidR="0013351E">
        <w:rPr>
          <w:color w:val="FF0000"/>
        </w:rPr>
      </w:r>
      <w:r w:rsidR="0013351E">
        <w:rPr>
          <w:color w:val="FF0000"/>
        </w:rPr>
        <w:fldChar w:fldCharType="separate"/>
      </w:r>
      <w:r w:rsidR="0013351E">
        <w:t>3</w:t>
      </w:r>
      <w:r w:rsidR="0013351E">
        <w:rPr>
          <w:color w:val="FF0000"/>
        </w:rPr>
        <w:fldChar w:fldCharType="end"/>
      </w:r>
      <w:r w:rsidR="003F3F21">
        <w:t xml:space="preserve">. </w:t>
      </w:r>
      <w:r w:rsidR="00370478">
        <w:t>Each record in Mr. DLib has a unique numeric identifier (ID), which is a valid selector for all resource types.</w:t>
      </w:r>
      <w:r w:rsidR="00933A7E">
        <w:t xml:space="preserve"> D</w:t>
      </w:r>
      <w:r>
        <w:t>etails</w:t>
      </w:r>
      <w:r w:rsidR="005E669B">
        <w:t xml:space="preserve"> </w:t>
      </w:r>
      <w:r w:rsidR="003857F9">
        <w:t>of</w:t>
      </w:r>
      <w:r w:rsidR="005E669B">
        <w:t xml:space="preserve"> a specific </w:t>
      </w:r>
      <w:r w:rsidR="003857F9">
        <w:t>resource</w:t>
      </w:r>
      <w:r w:rsidR="00933A7E">
        <w:t xml:space="preserve"> can be retrieved by </w:t>
      </w:r>
      <w:r>
        <w:t>request</w:t>
      </w:r>
      <w:r w:rsidR="00933A7E">
        <w:t>ing</w:t>
      </w:r>
      <w:r>
        <w:t xml:space="preserve"> </w:t>
      </w:r>
      <w:r w:rsidR="00933A7E">
        <w:t xml:space="preserve">a URL </w:t>
      </w:r>
      <w:r w:rsidR="00C715BA">
        <w:t>of</w:t>
      </w:r>
      <w:r w:rsidR="003857F9">
        <w:t xml:space="preserve"> the form: </w:t>
      </w:r>
      <w:hyperlink r:id="rId13" w:history="1">
        <w:r w:rsidR="003857F9" w:rsidRPr="00D506FB">
          <w:rPr>
            <w:rStyle w:val="Hyperlink"/>
            <w:rFonts w:ascii="Dotum" w:eastAsia="Dotum" w:hAnsi="Dotum" w:cs="Consolas"/>
            <w:sz w:val="20"/>
          </w:rPr>
          <w:t>http://api.mr</w:t>
        </w:r>
        <w:r w:rsidR="003857F9" w:rsidRPr="00B272FE">
          <w:rPr>
            <w:rStyle w:val="Hyperlink"/>
            <w:rFonts w:ascii="Dotum" w:eastAsia="Dotum" w:hAnsi="Dotum" w:cs="Consolas"/>
            <w:sz w:val="20"/>
          </w:rPr>
          <w:noBreakHyphen/>
        </w:r>
        <w:r w:rsidR="003857F9" w:rsidRPr="00D506FB">
          <w:rPr>
            <w:rStyle w:val="Hyperlink"/>
            <w:rFonts w:ascii="Dotum" w:eastAsia="Dotum" w:hAnsi="Dotum" w:cs="Consolas"/>
            <w:sz w:val="20"/>
          </w:rPr>
          <w:t>dlib.org/&lt;resource_type&gt;/&lt;resource_id</w:t>
        </w:r>
      </w:hyperlink>
      <w:r w:rsidRPr="00D506FB">
        <w:rPr>
          <w:rStyle w:val="Hyperlink"/>
          <w:rFonts w:ascii="Dotum" w:eastAsia="Dotum" w:hAnsi="Dotum" w:cs="Consolas"/>
          <w:sz w:val="20"/>
        </w:rPr>
        <w:t>&gt;</w:t>
      </w:r>
      <w:r w:rsidRPr="0086180D">
        <w:rPr>
          <w:i/>
        </w:rPr>
        <w:t>.</w:t>
      </w:r>
      <w:r w:rsidR="00933A7E">
        <w:t xml:space="preserve"> </w:t>
      </w:r>
      <w:r w:rsidRPr="009647D2">
        <w:t>For instance</w:t>
      </w:r>
      <w:r w:rsidR="00D7118B">
        <w:t>,</w:t>
      </w:r>
      <w:r w:rsidR="003857F9">
        <w:t xml:space="preserve"> requesting the URL</w:t>
      </w:r>
      <w:r w:rsidRPr="009647D2">
        <w:t xml:space="preserve"> </w:t>
      </w:r>
      <w:r w:rsidRPr="00D506FB">
        <w:rPr>
          <w:rStyle w:val="Hyperlink"/>
          <w:rFonts w:ascii="Dotum" w:eastAsia="Dotum" w:hAnsi="Dotum" w:cs="Consolas"/>
          <w:sz w:val="20"/>
        </w:rPr>
        <w:t>http://api.mr-dlib.org/documents/</w:t>
      </w:r>
      <w:r w:rsidR="00C715BA">
        <w:rPr>
          <w:rStyle w:val="Hyperlink"/>
          <w:rFonts w:ascii="Dotum" w:eastAsia="Dotum" w:hAnsi="Dotum" w:cs="Consolas"/>
          <w:sz w:val="20"/>
        </w:rPr>
        <w:t>1234</w:t>
      </w:r>
      <w:r>
        <w:t xml:space="preserve"> </w:t>
      </w:r>
      <w:r w:rsidR="003857F9">
        <w:t>returns</w:t>
      </w:r>
      <w:r w:rsidR="003857F9" w:rsidRPr="009647D2">
        <w:t xml:space="preserve"> </w:t>
      </w:r>
      <w:r>
        <w:t>all data</w:t>
      </w:r>
      <w:r w:rsidRPr="009647D2">
        <w:t xml:space="preserve"> for the document </w:t>
      </w:r>
      <w:r w:rsidR="001E77E4">
        <w:t>having the</w:t>
      </w:r>
      <w:r>
        <w:t xml:space="preserve"> </w:t>
      </w:r>
      <w:r w:rsidRPr="009647D2">
        <w:t>ID</w:t>
      </w:r>
      <w:r>
        <w:t xml:space="preserve"> </w:t>
      </w:r>
      <w:r w:rsidR="00C715BA">
        <w:rPr>
          <w:rStyle w:val="Hyperlink"/>
          <w:rFonts w:ascii="Dotum" w:eastAsia="Dotum" w:hAnsi="Dotum" w:cs="Consolas"/>
          <w:sz w:val="20"/>
        </w:rPr>
        <w:t>1234</w:t>
      </w:r>
      <w:r w:rsidRPr="009647D2">
        <w:t xml:space="preserve"> as shown in </w:t>
      </w:r>
      <w:r w:rsidRPr="009647D2">
        <w:fldChar w:fldCharType="begin"/>
      </w:r>
      <w:r w:rsidRPr="009647D2">
        <w:instrText xml:space="preserve"> REF _Ref284582044 \h  \* MERGEFORMAT </w:instrText>
      </w:r>
      <w:r w:rsidRPr="009647D2">
        <w:fldChar w:fldCharType="separate"/>
      </w:r>
      <w:r w:rsidRPr="009647D2">
        <w:t xml:space="preserve">Figure </w:t>
      </w:r>
      <w:r>
        <w:rPr>
          <w:noProof/>
        </w:rPr>
        <w:t>2</w:t>
      </w:r>
      <w:r w:rsidRPr="009647D2">
        <w:fldChar w:fldCharType="end"/>
      </w:r>
      <w:r>
        <w:t>.</w:t>
      </w:r>
    </w:p>
    <w:p w14:paraId="593DCB2A" w14:textId="77777777" w:rsidR="00933A7E" w:rsidRDefault="00933A7E" w:rsidP="00D506FB">
      <w:pPr>
        <w:jc w:val="center"/>
      </w:pPr>
      <w:r>
        <w:rPr>
          <w:noProof/>
          <w:lang w:val="de-DE"/>
        </w:rPr>
        <w:drawing>
          <wp:inline distT="0" distB="0" distL="0" distR="0" wp14:anchorId="3BEE065F" wp14:editId="3394707B">
            <wp:extent cx="2926080" cy="1089329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11" t="26874" r="4379" b="34026"/>
                    <a:stretch/>
                  </pic:blipFill>
                  <pic:spPr bwMode="auto">
                    <a:xfrm>
                      <a:off x="0" y="0"/>
                      <a:ext cx="2933700" cy="109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92002D4" w14:textId="3CE6545B" w:rsidR="00693E79" w:rsidRPr="00D506FB" w:rsidRDefault="00933A7E" w:rsidP="00D506FB">
      <w:pPr>
        <w:jc w:val="center"/>
        <w:rPr>
          <w:b/>
          <w:sz w:val="20"/>
        </w:rPr>
      </w:pPr>
      <w:bookmarkStart w:id="4" w:name="_Ref284582044"/>
      <w:r w:rsidRPr="00D506FB">
        <w:rPr>
          <w:b/>
          <w:sz w:val="20"/>
        </w:rPr>
        <w:t xml:space="preserve">Figure </w:t>
      </w:r>
      <w:r w:rsidRPr="00D506FB">
        <w:rPr>
          <w:b/>
          <w:sz w:val="20"/>
        </w:rPr>
        <w:fldChar w:fldCharType="begin"/>
      </w:r>
      <w:r w:rsidRPr="00D506FB">
        <w:rPr>
          <w:b/>
          <w:sz w:val="20"/>
        </w:rPr>
        <w:instrText xml:space="preserve"> SEQ Figure \* ARABIC </w:instrText>
      </w:r>
      <w:r w:rsidRPr="00D506FB">
        <w:rPr>
          <w:b/>
          <w:sz w:val="20"/>
        </w:rPr>
        <w:fldChar w:fldCharType="separate"/>
      </w:r>
      <w:r w:rsidRPr="00D506FB">
        <w:rPr>
          <w:b/>
          <w:sz w:val="20"/>
        </w:rPr>
        <w:t>2</w:t>
      </w:r>
      <w:r w:rsidRPr="00D506FB">
        <w:rPr>
          <w:b/>
          <w:sz w:val="20"/>
        </w:rPr>
        <w:fldChar w:fldCharType="end"/>
      </w:r>
      <w:bookmarkEnd w:id="4"/>
      <w:r w:rsidRPr="00D506FB">
        <w:rPr>
          <w:b/>
          <w:sz w:val="20"/>
        </w:rPr>
        <w:t>: Metadata for a document (excerpt)</w:t>
      </w:r>
    </w:p>
    <w:p w14:paraId="4313CF23" w14:textId="0664F516" w:rsidR="000E23C3" w:rsidRDefault="00693E79" w:rsidP="000E23C3">
      <w:commentRangeStart w:id="5"/>
      <w:r w:rsidRPr="00D506FB">
        <w:rPr>
          <w:i/>
        </w:rPr>
        <w:lastRenderedPageBreak/>
        <w:t xml:space="preserve">resource_element </w:t>
      </w:r>
      <w:commentRangeEnd w:id="5"/>
      <w:r w:rsidRPr="00D506FB">
        <w:rPr>
          <w:rStyle w:val="CommentReference"/>
          <w:i/>
        </w:rPr>
        <w:commentReference w:id="5"/>
      </w:r>
      <w:r w:rsidRPr="00D506FB">
        <w:rPr>
          <w:i/>
        </w:rPr>
        <w:t>(Resource Element)</w:t>
      </w:r>
      <w:r>
        <w:t xml:space="preserve">: </w:t>
      </w:r>
      <w:r w:rsidR="00D7118B">
        <w:t>The argument can be used to limit the output to</w:t>
      </w:r>
      <w:r>
        <w:t xml:space="preserve"> certain element</w:t>
      </w:r>
      <w:r w:rsidR="00D7118B">
        <w:t>s</w:t>
      </w:r>
      <w:r>
        <w:t xml:space="preserve"> of the requested resource. The web service returns </w:t>
      </w:r>
      <w:r w:rsidRPr="009647D2">
        <w:t xml:space="preserve">different </w:t>
      </w:r>
      <w:r>
        <w:t>data elements</w:t>
      </w:r>
      <w:r w:rsidRPr="009647D2">
        <w:t xml:space="preserve"> </w:t>
      </w:r>
      <w:r>
        <w:t>d</w:t>
      </w:r>
      <w:r w:rsidRPr="009647D2">
        <w:t>epending on the resource</w:t>
      </w:r>
      <w:r w:rsidR="00734619">
        <w:t xml:space="preserve"> type</w:t>
      </w:r>
      <w:r>
        <w:t xml:space="preserve"> and </w:t>
      </w:r>
      <w:r w:rsidR="00734619">
        <w:t xml:space="preserve">the </w:t>
      </w:r>
      <w:r>
        <w:t xml:space="preserve">availability </w:t>
      </w:r>
      <w:r w:rsidR="00734619">
        <w:t xml:space="preserve">of the specific data element </w:t>
      </w:r>
      <w:r>
        <w:t>for a certain entity.</w:t>
      </w:r>
      <w:r w:rsidRPr="009647D2">
        <w:t xml:space="preserve"> For instance, a journal article</w:t>
      </w:r>
      <w:r>
        <w:t xml:space="preserve"> consists of elements </w:t>
      </w:r>
      <w:r w:rsidR="00C715BA">
        <w:t>including</w:t>
      </w:r>
      <w:r w:rsidRPr="009647D2">
        <w:t xml:space="preserve"> </w:t>
      </w:r>
      <w:r w:rsidRPr="009647D2">
        <w:rPr>
          <w:i/>
        </w:rPr>
        <w:t>title</w:t>
      </w:r>
      <w:r w:rsidRPr="009647D2">
        <w:t xml:space="preserve">, </w:t>
      </w:r>
      <w:r w:rsidRPr="009647D2">
        <w:rPr>
          <w:i/>
        </w:rPr>
        <w:t>authors</w:t>
      </w:r>
      <w:r w:rsidRPr="009647D2">
        <w:t xml:space="preserve">, </w:t>
      </w:r>
      <w:r w:rsidRPr="009647D2">
        <w:rPr>
          <w:i/>
        </w:rPr>
        <w:t>keywords</w:t>
      </w:r>
      <w:r w:rsidRPr="009647D2">
        <w:t xml:space="preserve">, </w:t>
      </w:r>
      <w:r w:rsidRPr="009647D2">
        <w:rPr>
          <w:i/>
        </w:rPr>
        <w:t>publishing date</w:t>
      </w:r>
      <w:r w:rsidRPr="009647D2">
        <w:t xml:space="preserve">, </w:t>
      </w:r>
      <w:r w:rsidRPr="009647D2">
        <w:rPr>
          <w:i/>
        </w:rPr>
        <w:t>page numbers</w:t>
      </w:r>
      <w:r w:rsidRPr="009647D2">
        <w:t>,</w:t>
      </w:r>
      <w:r>
        <w:t xml:space="preserve"> </w:t>
      </w:r>
      <w:r w:rsidRPr="005E6FFC">
        <w:t>and</w:t>
      </w:r>
      <w:r>
        <w:rPr>
          <w:i/>
        </w:rPr>
        <w:t xml:space="preserve"> URI</w:t>
      </w:r>
      <w:r w:rsidRPr="005E6FFC">
        <w:rPr>
          <w:i/>
        </w:rPr>
        <w:t>s to full-text</w:t>
      </w:r>
      <w:r>
        <w:t>s.</w:t>
      </w:r>
    </w:p>
    <w:p w14:paraId="1A6BC359" w14:textId="75A8100C" w:rsidR="003E1217" w:rsidRPr="009647D2" w:rsidRDefault="00734619" w:rsidP="003E1217">
      <w:r w:rsidRPr="00D506FB">
        <w:rPr>
          <w:i/>
        </w:rPr>
        <w:t>parameters</w:t>
      </w:r>
      <w:r>
        <w:t>: Different p</w:t>
      </w:r>
      <w:commentRangeStart w:id="6"/>
      <w:r w:rsidR="00C86AB8">
        <w:t xml:space="preserve">arameters </w:t>
      </w:r>
      <w:commentRangeEnd w:id="6"/>
      <w:r w:rsidR="00C86AB8">
        <w:rPr>
          <w:rStyle w:val="CommentReference"/>
        </w:rPr>
        <w:commentReference w:id="6"/>
      </w:r>
      <w:r>
        <w:t>can be specified</w:t>
      </w:r>
      <w:r w:rsidR="00C86AB8">
        <w:t xml:space="preserve"> </w:t>
      </w:r>
      <w:r>
        <w:t>for controlling</w:t>
      </w:r>
      <w:r w:rsidR="00C86AB8">
        <w:t xml:space="preserve"> the behavior of Mr. DLib</w:t>
      </w:r>
      <w:r>
        <w:t xml:space="preserve">. These are: </w:t>
      </w:r>
    </w:p>
    <w:p w14:paraId="3D53BEE7" w14:textId="48EF1CF5" w:rsidR="00C86AB8" w:rsidRDefault="003E1217" w:rsidP="003E1217">
      <w:pPr>
        <w:numPr>
          <w:ilvl w:val="0"/>
          <w:numId w:val="11"/>
        </w:numPr>
        <w:ind w:left="284" w:hanging="142"/>
      </w:pPr>
      <w:r>
        <w:t>‘</w:t>
      </w:r>
      <w:commentRangeStart w:id="7"/>
      <w:r w:rsidRPr="008D0E52">
        <w:rPr>
          <w:i/>
        </w:rPr>
        <w:t>format’</w:t>
      </w:r>
      <w:r>
        <w:t xml:space="preserve"> </w:t>
      </w:r>
      <w:commentRangeEnd w:id="7"/>
      <w:r w:rsidR="00C86AB8">
        <w:rPr>
          <w:rStyle w:val="CommentReference"/>
        </w:rPr>
        <w:commentReference w:id="7"/>
      </w:r>
      <w:r>
        <w:t xml:space="preserve">specifies the data format </w:t>
      </w:r>
      <w:r w:rsidR="00C86AB8">
        <w:t xml:space="preserve">in which results are </w:t>
      </w:r>
      <w:r w:rsidR="00734619">
        <w:t xml:space="preserve">to be </w:t>
      </w:r>
      <w:r w:rsidR="00C86AB8">
        <w:t>returned</w:t>
      </w:r>
      <w:r>
        <w:t xml:space="preserve">. Mr. DLib supports </w:t>
      </w:r>
      <w:r w:rsidR="00C86AB8">
        <w:t>the following formats</w:t>
      </w:r>
      <w:r w:rsidR="00693E79">
        <w:t>:</w:t>
      </w:r>
    </w:p>
    <w:p w14:paraId="49BA9D0A" w14:textId="4B7C94B2" w:rsidR="00C86AB8" w:rsidRDefault="00C86AB8" w:rsidP="00C86AB8">
      <w:pPr>
        <w:numPr>
          <w:ilvl w:val="1"/>
          <w:numId w:val="11"/>
        </w:numPr>
      </w:pPr>
      <w:r>
        <w:t>‘xml’ (default): XML</w:t>
      </w:r>
    </w:p>
    <w:p w14:paraId="4AEF0322" w14:textId="05613FB8" w:rsidR="003E1217" w:rsidRDefault="00C86AB8" w:rsidP="00C86AB8">
      <w:pPr>
        <w:numPr>
          <w:ilvl w:val="1"/>
          <w:numId w:val="11"/>
        </w:numPr>
      </w:pPr>
      <w:r>
        <w:t>‘json’: JSON</w:t>
      </w:r>
    </w:p>
    <w:p w14:paraId="0588535A" w14:textId="3EF34E2A" w:rsidR="003E1217" w:rsidRDefault="003E1217" w:rsidP="003E1217">
      <w:pPr>
        <w:numPr>
          <w:ilvl w:val="0"/>
          <w:numId w:val="11"/>
        </w:numPr>
        <w:ind w:left="284" w:hanging="142"/>
      </w:pPr>
      <w:r>
        <w:t>‘</w:t>
      </w:r>
      <w:commentRangeStart w:id="8"/>
      <w:r w:rsidRPr="008D0E52">
        <w:rPr>
          <w:i/>
        </w:rPr>
        <w:t>filter</w:t>
      </w:r>
      <w:r>
        <w:t>’</w:t>
      </w:r>
      <w:r w:rsidR="00442554">
        <w:t xml:space="preserve"> </w:t>
      </w:r>
      <w:commentRangeEnd w:id="8"/>
      <w:r w:rsidR="00442554">
        <w:rPr>
          <w:rStyle w:val="CommentReference"/>
        </w:rPr>
        <w:commentReference w:id="8"/>
      </w:r>
      <w:r w:rsidR="00442554">
        <w:t>(unstable API):</w:t>
      </w:r>
      <w:r>
        <w:t xml:space="preserve"> is a special</w:t>
      </w:r>
      <w:r w:rsidRPr="009647D2">
        <w:t xml:space="preserve"> parameter </w:t>
      </w:r>
      <w:r w:rsidR="00C715BA">
        <w:t>used</w:t>
      </w:r>
      <w:r w:rsidR="00A74442">
        <w:t xml:space="preserve"> for </w:t>
      </w:r>
      <w:r w:rsidRPr="009647D2">
        <w:t>limit</w:t>
      </w:r>
      <w:r w:rsidR="00A74442">
        <w:t>ing</w:t>
      </w:r>
      <w:r w:rsidRPr="009647D2">
        <w:t xml:space="preserve"> the original query to a subset of </w:t>
      </w:r>
      <w:r w:rsidR="00A74442">
        <w:t xml:space="preserve">the </w:t>
      </w:r>
      <w:r w:rsidRPr="009647D2">
        <w:t>data</w:t>
      </w:r>
      <w:r w:rsidR="00A74442">
        <w:t xml:space="preserve"> contained in Mr. DLib</w:t>
      </w:r>
      <w:r w:rsidRPr="009647D2">
        <w:t>. For instance</w:t>
      </w:r>
      <w:r>
        <w:t>,</w:t>
      </w:r>
      <w:r w:rsidR="00A74442">
        <w:t xml:space="preserve"> issuing the request</w:t>
      </w:r>
      <w:r w:rsidRPr="009647D2">
        <w:t xml:space="preserve"> </w:t>
      </w:r>
      <w:r w:rsidRPr="00D506FB">
        <w:rPr>
          <w:rStyle w:val="Hyperlink"/>
          <w:rFonts w:ascii="Dotum" w:eastAsia="Dotum" w:hAnsi="Dotum" w:cs="Consolas"/>
          <w:sz w:val="20"/>
        </w:rPr>
        <w:t>http://api.mr</w:t>
      </w:r>
      <w:r w:rsidR="00A74442">
        <w:rPr>
          <w:rStyle w:val="Hyperlink"/>
          <w:rFonts w:ascii="Dotum" w:eastAsia="Dotum" w:hAnsi="Dotum" w:cs="Consolas"/>
          <w:i/>
          <w:sz w:val="20"/>
        </w:rPr>
        <w:noBreakHyphen/>
      </w:r>
      <w:r w:rsidRPr="00D506FB">
        <w:rPr>
          <w:rStyle w:val="Hyperlink"/>
          <w:rFonts w:ascii="Dotum" w:eastAsia="Dotum" w:hAnsi="Dotum" w:cs="Consolas"/>
          <w:sz w:val="20"/>
        </w:rPr>
        <w:t>dlib.org/documents/?filter=arxiv</w:t>
      </w:r>
      <w:r w:rsidRPr="009647D2">
        <w:t xml:space="preserve"> would display all documents in</w:t>
      </w:r>
      <w:r>
        <w:t xml:space="preserve"> Mr. DLib`s </w:t>
      </w:r>
      <w:r w:rsidRPr="009647D2">
        <w:t xml:space="preserve">database </w:t>
      </w:r>
      <w:r w:rsidR="00A74442">
        <w:t>originating</w:t>
      </w:r>
      <w:r>
        <w:t xml:space="preserve"> </w:t>
      </w:r>
      <w:r w:rsidR="00693E79">
        <w:t>from arXiv.org</w:t>
      </w:r>
    </w:p>
    <w:p w14:paraId="14BCA884" w14:textId="7ECC5B3C" w:rsidR="00C7476C" w:rsidRDefault="00C7476C" w:rsidP="00C7476C">
      <w:pPr>
        <w:numPr>
          <w:ilvl w:val="0"/>
          <w:numId w:val="11"/>
        </w:numPr>
        <w:ind w:left="284" w:hanging="142"/>
      </w:pPr>
      <w:commentRangeStart w:id="9"/>
      <w:commentRangeStart w:id="10"/>
      <w:r>
        <w:t>‘</w:t>
      </w:r>
      <w:r w:rsidRPr="00E03A5E">
        <w:rPr>
          <w:i/>
        </w:rPr>
        <w:t>dlo</w:t>
      </w:r>
      <w:r>
        <w:t>’ (date low) and ‘</w:t>
      </w:r>
      <w:r w:rsidRPr="00E03A5E">
        <w:rPr>
          <w:i/>
        </w:rPr>
        <w:t>dhi</w:t>
      </w:r>
      <w:r>
        <w:rPr>
          <w:i/>
        </w:rPr>
        <w:t>’</w:t>
      </w:r>
      <w:r>
        <w:t xml:space="preserve"> (date high)</w:t>
      </w:r>
      <w:commentRangeEnd w:id="9"/>
      <w:r w:rsidR="00442554">
        <w:rPr>
          <w:rStyle w:val="CommentReference"/>
        </w:rPr>
        <w:commentReference w:id="9"/>
      </w:r>
      <w:commentRangeEnd w:id="10"/>
      <w:r w:rsidR="00F164A7">
        <w:rPr>
          <w:rStyle w:val="CommentReference"/>
        </w:rPr>
        <w:commentReference w:id="10"/>
      </w:r>
      <w:r w:rsidR="00442554">
        <w:t>:</w:t>
      </w:r>
      <w:r>
        <w:t xml:space="preserve"> </w:t>
      </w:r>
      <w:r w:rsidR="00A74442">
        <w:t xml:space="preserve">can be used </w:t>
      </w:r>
      <w:r w:rsidR="00C715BA">
        <w:t>to filter for</w:t>
      </w:r>
      <w:r w:rsidR="00A74442">
        <w:t xml:space="preserve"> publication date of documents</w:t>
      </w:r>
      <w:r>
        <w:t>. For instance,</w:t>
      </w:r>
      <w:r w:rsidR="00A74442">
        <w:t xml:space="preserve"> issuing the request</w:t>
      </w:r>
      <w:r>
        <w:t xml:space="preserve"> </w:t>
      </w:r>
      <w:r w:rsidRPr="00D506FB">
        <w:rPr>
          <w:rStyle w:val="Hyperlink"/>
          <w:rFonts w:ascii="Dotum" w:eastAsia="Dotum" w:hAnsi="Dotum" w:cs="Consolas"/>
          <w:sz w:val="20"/>
        </w:rPr>
        <w:t>http://api.mr</w:t>
      </w:r>
      <w:r w:rsidR="00A74442">
        <w:rPr>
          <w:rStyle w:val="Hyperlink"/>
          <w:rFonts w:ascii="Dotum" w:eastAsia="Dotum" w:hAnsi="Dotum" w:cs="Consolas"/>
          <w:sz w:val="20"/>
        </w:rPr>
        <w:noBreakHyphen/>
      </w:r>
      <w:r w:rsidRPr="00D506FB">
        <w:rPr>
          <w:rStyle w:val="Hyperlink"/>
          <w:rFonts w:ascii="Dotum" w:eastAsia="Dotum" w:hAnsi="Dotum" w:cs="Consolas"/>
          <w:sz w:val="20"/>
        </w:rPr>
        <w:t>dlib.org/documents/?dlo=2011-01-01&amp;dhi=2011-02-28</w:t>
      </w:r>
      <w:r w:rsidRPr="00D506FB">
        <w:rPr>
          <w:rStyle w:val="Hyperlink"/>
          <w:rFonts w:ascii="Dotum" w:eastAsia="Dotum" w:hAnsi="Dotum" w:cs="Consolas"/>
          <w:i/>
          <w:sz w:val="20"/>
        </w:rPr>
        <w:t xml:space="preserve"> </w:t>
      </w:r>
      <w:r>
        <w:t>returns documents publish</w:t>
      </w:r>
      <w:r w:rsidR="00693E79">
        <w:t>ed in January and February 2011</w:t>
      </w:r>
    </w:p>
    <w:p w14:paraId="57BF5936" w14:textId="4B7F9082" w:rsidR="00C7476C" w:rsidRPr="009647D2" w:rsidRDefault="00C7476C" w:rsidP="00C7476C">
      <w:pPr>
        <w:numPr>
          <w:ilvl w:val="0"/>
          <w:numId w:val="11"/>
        </w:numPr>
        <w:ind w:left="284" w:hanging="142"/>
      </w:pPr>
      <w:r>
        <w:t>‘</w:t>
      </w:r>
      <w:r w:rsidRPr="00BA6CCA">
        <w:rPr>
          <w:i/>
        </w:rPr>
        <w:t>number</w:t>
      </w:r>
      <w:r>
        <w:t>’</w:t>
      </w:r>
      <w:r w:rsidR="0099189E">
        <w:t xml:space="preserve"> (default=1000)</w:t>
      </w:r>
      <w:r w:rsidR="00693E79">
        <w:t xml:space="preserve">: </w:t>
      </w:r>
      <w:r w:rsidR="00A74442">
        <w:t xml:space="preserve">adjusts the </w:t>
      </w:r>
      <w:r w:rsidR="00693E79">
        <w:t>number of results per page</w:t>
      </w:r>
    </w:p>
    <w:p w14:paraId="20A3BE4F" w14:textId="185F65BE" w:rsidR="003E1217" w:rsidRPr="003E1217" w:rsidRDefault="00C7476C" w:rsidP="003E1217">
      <w:pPr>
        <w:numPr>
          <w:ilvl w:val="0"/>
          <w:numId w:val="11"/>
        </w:numPr>
        <w:ind w:left="284" w:hanging="142"/>
      </w:pPr>
      <w:r>
        <w:t>‘</w:t>
      </w:r>
      <w:r>
        <w:rPr>
          <w:i/>
        </w:rPr>
        <w:t>page</w:t>
      </w:r>
      <w:r>
        <w:t>’</w:t>
      </w:r>
      <w:r w:rsidR="0099189E">
        <w:t xml:space="preserve"> (default=1)</w:t>
      </w:r>
      <w:r w:rsidR="00442554">
        <w:t>:</w:t>
      </w:r>
      <w:r>
        <w:t xml:space="preserve"> </w:t>
      </w:r>
      <w:r w:rsidR="00A74442">
        <w:t xml:space="preserve">sets the </w:t>
      </w:r>
      <w:r>
        <w:t xml:space="preserve">page number of the result list </w:t>
      </w:r>
      <w:r w:rsidR="00C715BA">
        <w:t>to</w:t>
      </w:r>
      <w:r w:rsidR="0099189E">
        <w:t xml:space="preserve"> be returned</w:t>
      </w:r>
    </w:p>
    <w:p w14:paraId="1E7E7891" w14:textId="19425964" w:rsidR="00142BAF" w:rsidRPr="002A2471" w:rsidRDefault="00406ED5">
      <w:pPr>
        <w:pStyle w:val="Heading1"/>
      </w:pPr>
      <w:bookmarkStart w:id="11" w:name="_Ref317786975"/>
      <w:bookmarkStart w:id="12" w:name="_Toc317787253"/>
      <w:r w:rsidRPr="002A2471">
        <w:lastRenderedPageBreak/>
        <w:t>Specification</w:t>
      </w:r>
      <w:r w:rsidR="00A36222" w:rsidRPr="002A2471">
        <w:t xml:space="preserve"> of Resource</w:t>
      </w:r>
      <w:bookmarkEnd w:id="11"/>
      <w:r w:rsidR="0013351E">
        <w:t xml:space="preserve"> Types</w:t>
      </w:r>
      <w:bookmarkEnd w:id="12"/>
    </w:p>
    <w:p w14:paraId="7E87E915" w14:textId="7EFFE7A2" w:rsidR="0099189E" w:rsidRDefault="0099189E" w:rsidP="0099189E">
      <w:r>
        <w:t xml:space="preserve">This </w:t>
      </w:r>
      <w:r w:rsidR="00DF1D8C">
        <w:t>section</w:t>
      </w:r>
      <w:r>
        <w:t xml:space="preserve"> describes the </w:t>
      </w:r>
      <w:r w:rsidR="00D272C4">
        <w:t>resource types available in Mr. DLib, the respective data elements they consist of and</w:t>
      </w:r>
      <w:r>
        <w:t xml:space="preserve"> </w:t>
      </w:r>
      <w:r w:rsidR="00D272C4">
        <w:t xml:space="preserve">the </w:t>
      </w:r>
      <w:r w:rsidR="00693E79">
        <w:t xml:space="preserve">selectors </w:t>
      </w:r>
      <w:r w:rsidR="00D272C4">
        <w:t>available for retrieving individual resources.</w:t>
      </w:r>
    </w:p>
    <w:p w14:paraId="56F37574" w14:textId="7EEBE872" w:rsidR="0099189E" w:rsidRPr="00D506FB" w:rsidRDefault="0099189E" w:rsidP="00D506FB">
      <w:pPr>
        <w:pStyle w:val="Heading2"/>
        <w:rPr>
          <w:sz w:val="28"/>
          <w:szCs w:val="28"/>
        </w:rPr>
      </w:pPr>
      <w:bookmarkStart w:id="13" w:name="_Toc317787254"/>
      <w:commentRangeStart w:id="14"/>
      <w:r w:rsidRPr="00D506FB">
        <w:rPr>
          <w:sz w:val="28"/>
          <w:szCs w:val="28"/>
        </w:rPr>
        <w:t>import</w:t>
      </w:r>
      <w:bookmarkEnd w:id="13"/>
    </w:p>
    <w:p w14:paraId="54EDCCF0" w14:textId="3EDF9847" w:rsidR="0099189E" w:rsidRPr="0099189E" w:rsidRDefault="0099189E" w:rsidP="0099189E">
      <w:r>
        <w:t>POST /import/resource adds a resource from XML file (internal).</w:t>
      </w:r>
      <w:commentRangeEnd w:id="14"/>
      <w:r>
        <w:rPr>
          <w:rStyle w:val="CommentReference"/>
        </w:rPr>
        <w:commentReference w:id="14"/>
      </w:r>
    </w:p>
    <w:p w14:paraId="014F3D0F" w14:textId="016501CC" w:rsidR="0099189E" w:rsidRDefault="0099189E">
      <w:pPr>
        <w:pStyle w:val="Heading2"/>
      </w:pPr>
      <w:bookmarkStart w:id="15" w:name="_Toc317787255"/>
      <w:r>
        <w:t>authors</w:t>
      </w:r>
      <w:bookmarkEnd w:id="15"/>
    </w:p>
    <w:p w14:paraId="57E61BB3" w14:textId="7A6D995B" w:rsidR="0099189E" w:rsidRDefault="00025026" w:rsidP="0099189E">
      <w:r>
        <w:t xml:space="preserve">The </w:t>
      </w:r>
      <w:r w:rsidRPr="006F1F0B">
        <w:rPr>
          <w:rStyle w:val="Emphasis"/>
        </w:rPr>
        <w:t>authors</w:t>
      </w:r>
      <w:r>
        <w:t xml:space="preserve"> resource </w:t>
      </w:r>
      <w:r w:rsidR="00D272C4">
        <w:t xml:space="preserve">type is used to store author </w:t>
      </w:r>
      <w:r>
        <w:t>information in Mr. DLib.</w:t>
      </w:r>
    </w:p>
    <w:p w14:paraId="6701228E" w14:textId="027DC333" w:rsidR="00025026" w:rsidRDefault="00025026" w:rsidP="00D506FB">
      <w:pPr>
        <w:pStyle w:val="Heading3"/>
      </w:pPr>
      <w:r>
        <w:t>Resource Selectors</w:t>
      </w:r>
    </w:p>
    <w:p w14:paraId="58E92002" w14:textId="59A120CF" w:rsidR="00025026" w:rsidRDefault="00693E79" w:rsidP="00025026">
      <w:pPr>
        <w:pStyle w:val="ListParagraph"/>
        <w:numPr>
          <w:ilvl w:val="0"/>
          <w:numId w:val="14"/>
        </w:numPr>
      </w:pPr>
      <w:r w:rsidRPr="00693E79">
        <w:rPr>
          <w:rStyle w:val="Emphasis"/>
        </w:rPr>
        <w:t>n</w:t>
      </w:r>
      <w:r w:rsidR="00025026" w:rsidRPr="00693E79">
        <w:rPr>
          <w:rStyle w:val="Emphasis"/>
        </w:rPr>
        <w:t>one</w:t>
      </w:r>
      <w:r w:rsidR="00025026">
        <w:t>: List</w:t>
      </w:r>
      <w:r w:rsidR="00C86CC1">
        <w:t>s</w:t>
      </w:r>
      <w:r w:rsidR="00025026">
        <w:t xml:space="preserve"> all authors</w:t>
      </w:r>
    </w:p>
    <w:p w14:paraId="4CAE1229" w14:textId="08678050" w:rsidR="00025026" w:rsidRDefault="00693E79" w:rsidP="00025026">
      <w:pPr>
        <w:pStyle w:val="ListParagraph"/>
        <w:numPr>
          <w:ilvl w:val="0"/>
          <w:numId w:val="14"/>
        </w:numPr>
      </w:pPr>
      <w:r w:rsidRPr="00693E79">
        <w:rPr>
          <w:rStyle w:val="Emphasis"/>
        </w:rPr>
        <w:t>{id}</w:t>
      </w:r>
      <w:r w:rsidR="00025026">
        <w:t xml:space="preserve">: </w:t>
      </w:r>
      <w:r w:rsidR="00C86CC1">
        <w:t>Returns s</w:t>
      </w:r>
      <w:r w:rsidR="00D272C4">
        <w:t>olely</w:t>
      </w:r>
      <w:r w:rsidR="00025026">
        <w:t xml:space="preserve"> the author </w:t>
      </w:r>
      <w:r w:rsidR="00404813">
        <w:t>resource</w:t>
      </w:r>
      <w:r w:rsidR="00D272C4">
        <w:t xml:space="preserve"> </w:t>
      </w:r>
      <w:r w:rsidR="00025026">
        <w:t xml:space="preserve">with the specified </w:t>
      </w:r>
      <w:r w:rsidR="00D272C4">
        <w:t xml:space="preserve">numeric </w:t>
      </w:r>
      <w:r w:rsidR="00025026">
        <w:t>ID</w:t>
      </w:r>
    </w:p>
    <w:p w14:paraId="6FF93F2D" w14:textId="1D848C42" w:rsidR="00025026" w:rsidRDefault="00693E79" w:rsidP="00025026">
      <w:pPr>
        <w:pStyle w:val="ListParagraph"/>
        <w:numPr>
          <w:ilvl w:val="0"/>
          <w:numId w:val="14"/>
        </w:numPr>
      </w:pPr>
      <w:r w:rsidRPr="00693E79">
        <w:rPr>
          <w:rStyle w:val="Emphasis"/>
        </w:rPr>
        <w:t>{name}</w:t>
      </w:r>
      <w:r w:rsidR="00025026">
        <w:t xml:space="preserve">: </w:t>
      </w:r>
      <w:r w:rsidR="00C86CC1">
        <w:t>Returns l</w:t>
      </w:r>
      <w:r w:rsidR="00025026">
        <w:t>ast</w:t>
      </w:r>
      <w:r>
        <w:t xml:space="preserve"> </w:t>
      </w:r>
      <w:r w:rsidR="00025026">
        <w:t>name</w:t>
      </w:r>
      <w:r w:rsidR="00C86CC1">
        <w:t>(</w:t>
      </w:r>
      <w:r w:rsidR="00025026">
        <w:t>s</w:t>
      </w:r>
      <w:r w:rsidR="00C86CC1">
        <w:t>)</w:t>
      </w:r>
      <w:r w:rsidR="00025026">
        <w:t xml:space="preserve"> starting with </w:t>
      </w:r>
      <w:r>
        <w:t>the specified string</w:t>
      </w:r>
    </w:p>
    <w:p w14:paraId="5227C41A" w14:textId="7B91EAF1" w:rsidR="00025026" w:rsidRDefault="00025026">
      <w:pPr>
        <w:pStyle w:val="Heading3"/>
      </w:pPr>
      <w:r>
        <w:t>Resource Elements</w:t>
      </w:r>
    </w:p>
    <w:p w14:paraId="04D35FA5" w14:textId="1AC7AAAF" w:rsidR="00025026" w:rsidRPr="006F1F0B" w:rsidRDefault="006F1F0B" w:rsidP="00025026">
      <w:pPr>
        <w:rPr>
          <w:rStyle w:val="Emphasis"/>
        </w:rPr>
      </w:pPr>
      <w:r w:rsidRPr="006F1F0B">
        <w:rPr>
          <w:rStyle w:val="Emphasis"/>
        </w:rPr>
        <w:t>none</w:t>
      </w:r>
    </w:p>
    <w:p w14:paraId="3E3757A9" w14:textId="4E3CE49A" w:rsidR="0099189E" w:rsidRDefault="006F1F0B" w:rsidP="00D506FB">
      <w:pPr>
        <w:pStyle w:val="Heading2"/>
      </w:pPr>
      <w:bookmarkStart w:id="16" w:name="_Toc317787256"/>
      <w:r>
        <w:t>d</w:t>
      </w:r>
      <w:r w:rsidR="0099189E">
        <w:t>ocuments</w:t>
      </w:r>
      <w:bookmarkEnd w:id="16"/>
    </w:p>
    <w:p w14:paraId="2C043601" w14:textId="664132D0" w:rsidR="00D272C4" w:rsidRDefault="00D272C4" w:rsidP="00D272C4">
      <w:r>
        <w:t xml:space="preserve">The </w:t>
      </w:r>
      <w:r>
        <w:rPr>
          <w:rStyle w:val="Emphasis"/>
        </w:rPr>
        <w:t>documents</w:t>
      </w:r>
      <w:r>
        <w:t xml:space="preserve"> resource type is used to store document metadata in Mr. DLib.</w:t>
      </w:r>
    </w:p>
    <w:p w14:paraId="27EF0C80" w14:textId="6D816632" w:rsidR="00025026" w:rsidRDefault="00025026" w:rsidP="00D506FB">
      <w:pPr>
        <w:pStyle w:val="Heading3"/>
      </w:pPr>
      <w:bookmarkStart w:id="17" w:name="_Toc317787186"/>
      <w:bookmarkStart w:id="18" w:name="_Toc317787222"/>
      <w:bookmarkEnd w:id="17"/>
      <w:bookmarkEnd w:id="18"/>
      <w:r>
        <w:t>Resource selectors</w:t>
      </w:r>
    </w:p>
    <w:p w14:paraId="1CB4BFA9" w14:textId="1F9FD6CC" w:rsidR="006F1F0B" w:rsidRDefault="006F1F0B" w:rsidP="006F1F0B">
      <w:pPr>
        <w:pStyle w:val="ListParagraph"/>
        <w:numPr>
          <w:ilvl w:val="0"/>
          <w:numId w:val="15"/>
        </w:numPr>
      </w:pPr>
      <w:r w:rsidRPr="006F1F0B">
        <w:rPr>
          <w:rStyle w:val="Emphasis"/>
        </w:rPr>
        <w:t>none</w:t>
      </w:r>
      <w:r>
        <w:t xml:space="preserve"> (POST): Add</w:t>
      </w:r>
      <w:r w:rsidR="00C86CC1">
        <w:t>s</w:t>
      </w:r>
      <w:r>
        <w:t xml:space="preserve"> </w:t>
      </w:r>
      <w:r w:rsidR="00D272C4">
        <w:t xml:space="preserve">a </w:t>
      </w:r>
      <w:r>
        <w:t xml:space="preserve">document </w:t>
      </w:r>
      <w:r w:rsidR="00D272C4">
        <w:t xml:space="preserve">given as </w:t>
      </w:r>
      <w:r>
        <w:t xml:space="preserve">XML or PDF file </w:t>
      </w:r>
      <w:r w:rsidR="00D272C4">
        <w:t xml:space="preserve">to Mr. DLib </w:t>
      </w:r>
      <w:r>
        <w:t>and return</w:t>
      </w:r>
      <w:r w:rsidR="00404813">
        <w:t>s</w:t>
      </w:r>
      <w:r>
        <w:t xml:space="preserve"> </w:t>
      </w:r>
      <w:r w:rsidR="00D272C4">
        <w:t xml:space="preserve">the newly created </w:t>
      </w:r>
      <w:r w:rsidR="00404813">
        <w:t>resource</w:t>
      </w:r>
    </w:p>
    <w:p w14:paraId="5D297868" w14:textId="690BBB54" w:rsidR="006F1F0B" w:rsidRDefault="00D272C4" w:rsidP="006F1F0B">
      <w:pPr>
        <w:pStyle w:val="ListParagraph"/>
        <w:numPr>
          <w:ilvl w:val="0"/>
          <w:numId w:val="15"/>
        </w:numPr>
      </w:pPr>
      <w:r>
        <w:rPr>
          <w:rStyle w:val="Emphasis"/>
        </w:rPr>
        <w:t>n</w:t>
      </w:r>
      <w:r w:rsidR="006F1F0B" w:rsidRPr="006F1F0B">
        <w:rPr>
          <w:rStyle w:val="Emphasis"/>
        </w:rPr>
        <w:t>one</w:t>
      </w:r>
      <w:r>
        <w:rPr>
          <w:rStyle w:val="Emphasis"/>
        </w:rPr>
        <w:t xml:space="preserve"> </w:t>
      </w:r>
      <w:r w:rsidRPr="000D3BEB">
        <w:rPr>
          <w:rStyle w:val="Emphasis"/>
          <w:i w:val="0"/>
        </w:rPr>
        <w:t>(GET)</w:t>
      </w:r>
      <w:r w:rsidR="006F1F0B">
        <w:t>: List</w:t>
      </w:r>
      <w:r w:rsidR="00C86CC1">
        <w:t>s</w:t>
      </w:r>
      <w:r w:rsidR="006F1F0B">
        <w:t xml:space="preserve"> all documents</w:t>
      </w:r>
    </w:p>
    <w:p w14:paraId="75C0FD26" w14:textId="5B0BB3CF" w:rsidR="00025026" w:rsidRDefault="00025026" w:rsidP="006F1F0B">
      <w:pPr>
        <w:pStyle w:val="ListParagraph"/>
        <w:numPr>
          <w:ilvl w:val="0"/>
          <w:numId w:val="15"/>
        </w:numPr>
      </w:pPr>
      <w:r>
        <w:t>{id}:</w:t>
      </w:r>
      <w:r w:rsidR="006F1F0B">
        <w:t xml:space="preserve"> </w:t>
      </w:r>
      <w:r w:rsidR="00C86CC1">
        <w:t xml:space="preserve">Returns the </w:t>
      </w:r>
      <w:r w:rsidR="006F1F0B">
        <w:t xml:space="preserve">document </w:t>
      </w:r>
      <w:r w:rsidR="00404813">
        <w:t>resource</w:t>
      </w:r>
      <w:r w:rsidR="00C86CC1">
        <w:t xml:space="preserve"> having </w:t>
      </w:r>
      <w:r w:rsidR="006F1F0B">
        <w:t>the given id</w:t>
      </w:r>
    </w:p>
    <w:p w14:paraId="0ED03AB9" w14:textId="1F1FFE42" w:rsidR="006F1F0B" w:rsidRDefault="00025026" w:rsidP="0063629D">
      <w:pPr>
        <w:pStyle w:val="ListParagraph"/>
        <w:numPr>
          <w:ilvl w:val="0"/>
          <w:numId w:val="15"/>
        </w:numPr>
      </w:pPr>
      <w:commentRangeStart w:id="19"/>
      <w:r>
        <w:t xml:space="preserve">{q}: Document matching </w:t>
      </w:r>
      <w:r w:rsidR="0063629D">
        <w:t xml:space="preserve">a Lucene </w:t>
      </w:r>
      <w:r>
        <w:t>search query</w:t>
      </w:r>
      <w:commentRangeEnd w:id="19"/>
      <w:r w:rsidR="001E77E4">
        <w:rPr>
          <w:rStyle w:val="CommentReference"/>
        </w:rPr>
        <w:commentReference w:id="19"/>
      </w:r>
      <w:r w:rsidR="0063629D">
        <w:t xml:space="preserve">. Lucene’s query format is described </w:t>
      </w:r>
      <w:r w:rsidR="00A91A21">
        <w:t xml:space="preserve">in the Lucene documentation </w:t>
      </w:r>
      <w:r w:rsidR="00A91A21">
        <w:lastRenderedPageBreak/>
        <w:t>&lt;</w:t>
      </w:r>
      <w:hyperlink r:id="rId15" w:history="1">
        <w:r w:rsidR="0063629D" w:rsidRPr="00E507F4">
          <w:rPr>
            <w:rStyle w:val="Hyperlink"/>
            <w:rFonts w:asciiTheme="minorHAnsi" w:hAnsiTheme="minorHAnsi"/>
          </w:rPr>
          <w:t>http://lucene.apache.org/core/old_versioned_docs/versions/3_5_0/queryparsersyntax.html</w:t>
        </w:r>
      </w:hyperlink>
      <w:r w:rsidR="00A91A21">
        <w:t>&gt;</w:t>
      </w:r>
      <w:r w:rsidR="0063629D">
        <w:t>. The following fields are available in Mr. DLib:</w:t>
      </w:r>
    </w:p>
    <w:p w14:paraId="19BBB396" w14:textId="5AEE10C5" w:rsidR="0063629D" w:rsidRDefault="0063629D" w:rsidP="00915C1E">
      <w:pPr>
        <w:pStyle w:val="ListParagraph"/>
        <w:numPr>
          <w:ilvl w:val="1"/>
          <w:numId w:val="15"/>
        </w:numPr>
      </w:pPr>
      <w:r>
        <w:t>id: ID</w:t>
      </w:r>
    </w:p>
    <w:p w14:paraId="27008B55" w14:textId="0FA4358D" w:rsidR="0063629D" w:rsidRDefault="0085501C" w:rsidP="00915C1E">
      <w:pPr>
        <w:pStyle w:val="ListParagraph"/>
        <w:numPr>
          <w:ilvl w:val="1"/>
          <w:numId w:val="15"/>
        </w:numPr>
      </w:pPr>
      <w:r>
        <w:t>type: article type</w:t>
      </w:r>
    </w:p>
    <w:p w14:paraId="3252055B" w14:textId="1AFBA557" w:rsidR="0085501C" w:rsidRDefault="0085501C" w:rsidP="00915C1E">
      <w:pPr>
        <w:pStyle w:val="ListParagraph"/>
        <w:numPr>
          <w:ilvl w:val="1"/>
          <w:numId w:val="15"/>
        </w:numPr>
      </w:pPr>
      <w:r>
        <w:t>title: article title</w:t>
      </w:r>
    </w:p>
    <w:p w14:paraId="2F16DBD1" w14:textId="53E27B99" w:rsidR="0085501C" w:rsidRDefault="0085501C" w:rsidP="00915C1E">
      <w:pPr>
        <w:pStyle w:val="ListParagraph"/>
        <w:numPr>
          <w:ilvl w:val="1"/>
          <w:numId w:val="15"/>
        </w:numPr>
      </w:pPr>
      <w:r>
        <w:t>abstract: articles abstract</w:t>
      </w:r>
    </w:p>
    <w:p w14:paraId="513E08C0" w14:textId="515F20F7" w:rsidR="0085501C" w:rsidRDefault="0085501C" w:rsidP="00915C1E">
      <w:pPr>
        <w:pStyle w:val="ListParagraph"/>
        <w:numPr>
          <w:ilvl w:val="1"/>
          <w:numId w:val="15"/>
        </w:numPr>
      </w:pPr>
      <w:r>
        <w:t>author: documents authors</w:t>
      </w:r>
    </w:p>
    <w:p w14:paraId="45185419" w14:textId="68966E99" w:rsidR="0085501C" w:rsidRDefault="0085501C" w:rsidP="00915C1E">
      <w:pPr>
        <w:pStyle w:val="ListParagraph"/>
        <w:numPr>
          <w:ilvl w:val="1"/>
          <w:numId w:val="15"/>
        </w:numPr>
      </w:pPr>
      <w:r>
        <w:t>affiliation: documents authors affiliation</w:t>
      </w:r>
    </w:p>
    <w:p w14:paraId="4AF9B4B5" w14:textId="22DBBDE2" w:rsidR="0085501C" w:rsidRDefault="0085501C" w:rsidP="00915C1E">
      <w:pPr>
        <w:pStyle w:val="ListParagraph"/>
        <w:numPr>
          <w:ilvl w:val="1"/>
          <w:numId w:val="15"/>
        </w:numPr>
      </w:pPr>
      <w:r>
        <w:t>keyword: keyword</w:t>
      </w:r>
    </w:p>
    <w:p w14:paraId="54B44584" w14:textId="033C10E7" w:rsidR="0085501C" w:rsidRDefault="0085501C" w:rsidP="00915C1E">
      <w:pPr>
        <w:pStyle w:val="ListParagraph"/>
        <w:numPr>
          <w:ilvl w:val="1"/>
          <w:numId w:val="15"/>
        </w:numPr>
      </w:pPr>
      <w:r>
        <w:t>publishedin: the venue (e.g. the journal or conference proceedings)</w:t>
      </w:r>
    </w:p>
    <w:p w14:paraId="0BB393DC" w14:textId="3DFD598B" w:rsidR="0085501C" w:rsidRDefault="0085501C" w:rsidP="00915C1E">
      <w:pPr>
        <w:pStyle w:val="ListParagraph"/>
        <w:numPr>
          <w:ilvl w:val="1"/>
          <w:numId w:val="15"/>
        </w:numPr>
      </w:pPr>
      <w:r>
        <w:t>pubdate: publication date</w:t>
      </w:r>
    </w:p>
    <w:p w14:paraId="01BCAB1E" w14:textId="39FF150B" w:rsidR="0085501C" w:rsidRDefault="0085501C" w:rsidP="00915C1E">
      <w:pPr>
        <w:pStyle w:val="ListParagraph"/>
        <w:numPr>
          <w:ilvl w:val="1"/>
          <w:numId w:val="15"/>
        </w:numPr>
      </w:pPr>
      <w:r>
        <w:t>location: place of publication</w:t>
      </w:r>
    </w:p>
    <w:p w14:paraId="0C1C6FF1" w14:textId="3A7B0C54" w:rsidR="0085501C" w:rsidRDefault="0085501C" w:rsidP="00915C1E">
      <w:pPr>
        <w:pStyle w:val="ListParagraph"/>
        <w:numPr>
          <w:ilvl w:val="1"/>
          <w:numId w:val="15"/>
        </w:numPr>
      </w:pPr>
      <w:r>
        <w:t>publisher: the publisher</w:t>
      </w:r>
    </w:p>
    <w:p w14:paraId="440CCF57" w14:textId="451E1DB5" w:rsidR="0085501C" w:rsidRDefault="0085501C" w:rsidP="00915C1E">
      <w:pPr>
        <w:pStyle w:val="ListParagraph"/>
        <w:numPr>
          <w:ilvl w:val="1"/>
          <w:numId w:val="15"/>
        </w:numPr>
      </w:pPr>
      <w:r>
        <w:t>edition: journal edition</w:t>
      </w:r>
    </w:p>
    <w:p w14:paraId="24EC1662" w14:textId="6C7B4BBA" w:rsidR="0085501C" w:rsidRDefault="0085501C" w:rsidP="00915C1E">
      <w:pPr>
        <w:pStyle w:val="ListParagraph"/>
        <w:numPr>
          <w:ilvl w:val="1"/>
          <w:numId w:val="15"/>
        </w:numPr>
      </w:pPr>
      <w:r>
        <w:t>number: journal number</w:t>
      </w:r>
    </w:p>
    <w:p w14:paraId="2596F2B0" w14:textId="37DDEF43" w:rsidR="0085501C" w:rsidRDefault="0085501C" w:rsidP="00915C1E">
      <w:pPr>
        <w:pStyle w:val="ListParagraph"/>
        <w:numPr>
          <w:ilvl w:val="1"/>
          <w:numId w:val="15"/>
        </w:numPr>
      </w:pPr>
      <w:r>
        <w:t>volume: journal volume</w:t>
      </w:r>
    </w:p>
    <w:p w14:paraId="0064D8CD" w14:textId="5E415AF3" w:rsidR="0085501C" w:rsidRDefault="0085501C" w:rsidP="00915C1E">
      <w:pPr>
        <w:pStyle w:val="ListParagraph"/>
        <w:numPr>
          <w:ilvl w:val="1"/>
          <w:numId w:val="15"/>
        </w:numPr>
      </w:pPr>
      <w:r>
        <w:t>pages: pages of the document in the journal</w:t>
      </w:r>
    </w:p>
    <w:p w14:paraId="65D60316" w14:textId="2F975ED6" w:rsidR="0085501C" w:rsidRDefault="0085501C" w:rsidP="00915C1E">
      <w:pPr>
        <w:pStyle w:val="ListParagraph"/>
        <w:numPr>
          <w:ilvl w:val="1"/>
          <w:numId w:val="15"/>
        </w:numPr>
      </w:pPr>
      <w:r>
        <w:t>series: series of the journal</w:t>
      </w:r>
    </w:p>
    <w:p w14:paraId="621DE2EC" w14:textId="60A2584E" w:rsidR="0085501C" w:rsidRDefault="0085501C" w:rsidP="00915C1E">
      <w:pPr>
        <w:pStyle w:val="ListParagraph"/>
        <w:numPr>
          <w:ilvl w:val="1"/>
          <w:numId w:val="15"/>
        </w:numPr>
      </w:pPr>
      <w:r>
        <w:t>doi: DOI</w:t>
      </w:r>
    </w:p>
    <w:p w14:paraId="19F82B50" w14:textId="77B52C99" w:rsidR="0085501C" w:rsidRDefault="0085501C" w:rsidP="00915C1E">
      <w:pPr>
        <w:pStyle w:val="ListParagraph"/>
        <w:numPr>
          <w:ilvl w:val="1"/>
          <w:numId w:val="15"/>
        </w:numPr>
      </w:pPr>
      <w:r>
        <w:t>issn: ISSN</w:t>
      </w:r>
    </w:p>
    <w:p w14:paraId="4BB19BDC" w14:textId="1DFBE49C" w:rsidR="0085501C" w:rsidRDefault="0085501C" w:rsidP="00915C1E">
      <w:pPr>
        <w:pStyle w:val="ListParagraph"/>
        <w:numPr>
          <w:ilvl w:val="1"/>
          <w:numId w:val="15"/>
        </w:numPr>
      </w:pPr>
      <w:r>
        <w:t>isbn: ISBN</w:t>
      </w:r>
    </w:p>
    <w:p w14:paraId="465DF7E5" w14:textId="7BEAFA5B" w:rsidR="0085501C" w:rsidRDefault="0085501C" w:rsidP="00915C1E">
      <w:pPr>
        <w:pStyle w:val="ListParagraph"/>
        <w:numPr>
          <w:ilvl w:val="1"/>
          <w:numId w:val="15"/>
        </w:numPr>
      </w:pPr>
      <w:r>
        <w:t>lang: language</w:t>
      </w:r>
    </w:p>
    <w:p w14:paraId="2520F1DA" w14:textId="3B79092C" w:rsidR="0085501C" w:rsidRDefault="0085501C" w:rsidP="00915C1E">
      <w:pPr>
        <w:pStyle w:val="ListParagraph"/>
        <w:numPr>
          <w:ilvl w:val="1"/>
          <w:numId w:val="15"/>
        </w:numPr>
      </w:pPr>
      <w:r>
        <w:t>oid: id at other sources. Format: &lt;source&gt;/&lt;sources_id&gt;</w:t>
      </w:r>
    </w:p>
    <w:p w14:paraId="05BCEA66" w14:textId="4F10D19A" w:rsidR="0085501C" w:rsidRDefault="0085501C" w:rsidP="00915C1E">
      <w:pPr>
        <w:pStyle w:val="ListParagraph"/>
        <w:numPr>
          <w:ilvl w:val="1"/>
          <w:numId w:val="15"/>
        </w:numPr>
      </w:pPr>
      <w:r>
        <w:t>reflist: search reference list of the article</w:t>
      </w:r>
    </w:p>
    <w:p w14:paraId="52DF6641" w14:textId="2969F090" w:rsidR="0085501C" w:rsidRPr="00915C1E" w:rsidRDefault="0085501C" w:rsidP="00D506FB">
      <w:pPr>
        <w:pStyle w:val="ListParagraph"/>
      </w:pPr>
      <w:r w:rsidRPr="00915C1E">
        <w:t>Examples:</w:t>
      </w:r>
    </w:p>
    <w:p w14:paraId="651B9596" w14:textId="09B3CE8B" w:rsidR="0085501C" w:rsidRPr="00915C1E" w:rsidRDefault="003F3F21" w:rsidP="00915C1E">
      <w:pPr>
        <w:pStyle w:val="ListParagraph"/>
        <w:numPr>
          <w:ilvl w:val="0"/>
          <w:numId w:val="38"/>
        </w:numPr>
      </w:pPr>
      <w:r w:rsidRPr="00915C1E">
        <w:rPr>
          <w:rStyle w:val="urlthispaperChar"/>
        </w:rPr>
        <w:t>http://api.mr</w:t>
      </w:r>
      <w:r w:rsidR="0085501C" w:rsidRPr="00915C1E">
        <w:rPr>
          <w:rStyle w:val="urlthispaperChar"/>
        </w:rPr>
        <w:t>-</w:t>
      </w:r>
      <w:r w:rsidRPr="00915C1E">
        <w:rPr>
          <w:rStyle w:val="urlthispaperChar"/>
        </w:rPr>
        <w:t>dlib.org/documents/author:</w:t>
      </w:r>
      <w:r w:rsidR="0085501C" w:rsidRPr="00915C1E">
        <w:rPr>
          <w:rStyle w:val="urlthispaperChar"/>
        </w:rPr>
        <w:t>John</w:t>
      </w:r>
      <w:r w:rsidR="0085501C" w:rsidRPr="00915C1E">
        <w:t xml:space="preserve"> </w:t>
      </w:r>
      <w:r w:rsidRPr="00915C1E">
        <w:t>returns all documents that have an author whose name contains “</w:t>
      </w:r>
      <w:r w:rsidR="0085501C" w:rsidRPr="00915C1E">
        <w:t>John</w:t>
      </w:r>
      <w:r w:rsidRPr="00915C1E">
        <w:t>”</w:t>
      </w:r>
    </w:p>
    <w:p w14:paraId="56AFADA7" w14:textId="52074FF6" w:rsidR="003F3F21" w:rsidRPr="00A91A21" w:rsidRDefault="0085501C" w:rsidP="00915C1E">
      <w:pPr>
        <w:pStyle w:val="ListParagraph"/>
        <w:numPr>
          <w:ilvl w:val="0"/>
          <w:numId w:val="38"/>
        </w:numPr>
      </w:pPr>
      <w:r w:rsidRPr="00915C1E">
        <w:rPr>
          <w:rStyle w:val="urlthispaperChar"/>
        </w:rPr>
        <w:t>http://api.mr-dlib.org/documents/author:John</w:t>
      </w:r>
      <w:r w:rsidR="00A91A21" w:rsidRPr="00915C1E">
        <w:rPr>
          <w:rStyle w:val="urlthispaperChar"/>
        </w:rPr>
        <w:t>%20</w:t>
      </w:r>
      <w:r w:rsidRPr="00915C1E">
        <w:rPr>
          <w:rStyle w:val="urlthispaperChar"/>
        </w:rPr>
        <w:t>AND</w:t>
      </w:r>
      <w:r w:rsidR="00A91A21" w:rsidRPr="00915C1E">
        <w:rPr>
          <w:rStyle w:val="urlthispaperChar"/>
        </w:rPr>
        <w:t>%20</w:t>
      </w:r>
      <w:r w:rsidRPr="00915C1E">
        <w:rPr>
          <w:rStyle w:val="urlthispaperChar"/>
        </w:rPr>
        <w:t>abstract:study</w:t>
      </w:r>
      <w:r w:rsidRPr="00915C1E">
        <w:t xml:space="preserve"> returns all documents that have an author whose name contains “John” and the abstract contains “study”</w:t>
      </w:r>
    </w:p>
    <w:p w14:paraId="3A75A7E6" w14:textId="30823DBE" w:rsidR="006F1F0B" w:rsidRDefault="006F1F0B" w:rsidP="006F1F0B">
      <w:pPr>
        <w:pStyle w:val="ListParagraph"/>
        <w:numPr>
          <w:ilvl w:val="0"/>
          <w:numId w:val="15"/>
        </w:numPr>
      </w:pPr>
      <w:r w:rsidRPr="006F1F0B">
        <w:rPr>
          <w:rStyle w:val="Emphasis"/>
        </w:rPr>
        <w:t>totalamount</w:t>
      </w:r>
      <w:r>
        <w:t xml:space="preserve">: Returns the </w:t>
      </w:r>
      <w:r w:rsidR="00C86CC1">
        <w:t xml:space="preserve">count </w:t>
      </w:r>
      <w:r>
        <w:t>of documents in Mr. DLib</w:t>
      </w:r>
    </w:p>
    <w:p w14:paraId="465F1B0E" w14:textId="4CD432F3" w:rsidR="006F1F0B" w:rsidRDefault="006F1F0B" w:rsidP="006F1F0B">
      <w:pPr>
        <w:pStyle w:val="ListParagraph"/>
        <w:numPr>
          <w:ilvl w:val="0"/>
          <w:numId w:val="15"/>
        </w:numPr>
      </w:pPr>
      <w:r w:rsidRPr="006F1F0B">
        <w:rPr>
          <w:rStyle w:val="Emphasis"/>
        </w:rPr>
        <w:t>latestpublicationdate</w:t>
      </w:r>
      <w:r>
        <w:t>: Returns latest publication date</w:t>
      </w:r>
      <w:r w:rsidR="00D506FB">
        <w:t xml:space="preserve"> of all documents</w:t>
      </w:r>
    </w:p>
    <w:p w14:paraId="1F55B2FF" w14:textId="3848F020" w:rsidR="00F13FF1" w:rsidRDefault="00F13FF1" w:rsidP="00D506FB">
      <w:pPr>
        <w:pStyle w:val="Heading3"/>
      </w:pPr>
      <w:r>
        <w:t>Resource Elements</w:t>
      </w:r>
    </w:p>
    <w:p w14:paraId="0F63D986" w14:textId="5EDCCA31" w:rsidR="006F1F0B" w:rsidRDefault="006F1F0B" w:rsidP="006F1F0B">
      <w:pPr>
        <w:pStyle w:val="ListParagraph"/>
        <w:numPr>
          <w:ilvl w:val="0"/>
          <w:numId w:val="18"/>
        </w:numPr>
      </w:pPr>
      <w:r>
        <w:t>title: Return</w:t>
      </w:r>
      <w:r w:rsidR="00C86CC1">
        <w:t>s</w:t>
      </w:r>
      <w:r>
        <w:t xml:space="preserve"> document title</w:t>
      </w:r>
      <w:r w:rsidR="00C86CC1">
        <w:t>(s)</w:t>
      </w:r>
    </w:p>
    <w:p w14:paraId="152E45F7" w14:textId="715E606B" w:rsidR="006F1F0B" w:rsidRDefault="006F1F0B" w:rsidP="006F1F0B">
      <w:pPr>
        <w:pStyle w:val="ListParagraph"/>
        <w:numPr>
          <w:ilvl w:val="0"/>
          <w:numId w:val="18"/>
        </w:numPr>
      </w:pPr>
      <w:r>
        <w:t>abstract: Return</w:t>
      </w:r>
      <w:r w:rsidR="00C86CC1">
        <w:t>s</w:t>
      </w:r>
      <w:r>
        <w:t xml:space="preserve"> document abstract</w:t>
      </w:r>
      <w:r w:rsidR="00C86CC1">
        <w:t>(s)</w:t>
      </w:r>
    </w:p>
    <w:p w14:paraId="2DCAAF5C" w14:textId="4F7C5963" w:rsidR="006F1F0B" w:rsidRDefault="006F1F0B" w:rsidP="006F1F0B">
      <w:pPr>
        <w:pStyle w:val="ListParagraph"/>
        <w:numPr>
          <w:ilvl w:val="0"/>
          <w:numId w:val="18"/>
        </w:numPr>
      </w:pPr>
      <w:r>
        <w:lastRenderedPageBreak/>
        <w:t>authors: Return</w:t>
      </w:r>
      <w:r w:rsidR="00C86CC1">
        <w:t>s</w:t>
      </w:r>
      <w:r>
        <w:t xml:space="preserve"> author</w:t>
      </w:r>
      <w:r w:rsidR="00C86CC1">
        <w:t>(</w:t>
      </w:r>
      <w:r>
        <w:t>s</w:t>
      </w:r>
      <w:r w:rsidR="00C86CC1">
        <w:t>)</w:t>
      </w:r>
    </w:p>
    <w:p w14:paraId="782CF414" w14:textId="5D41B792" w:rsidR="006F1F0B" w:rsidRDefault="006F1F0B" w:rsidP="006F1F0B">
      <w:pPr>
        <w:pStyle w:val="ListParagraph"/>
        <w:numPr>
          <w:ilvl w:val="0"/>
          <w:numId w:val="18"/>
        </w:numPr>
      </w:pPr>
      <w:r>
        <w:t>fulltexts: Return</w:t>
      </w:r>
      <w:r w:rsidR="00C86CC1">
        <w:t>s</w:t>
      </w:r>
      <w:r>
        <w:t xml:space="preserve"> document fulltext</w:t>
      </w:r>
      <w:r w:rsidR="00C86CC1">
        <w:t>(</w:t>
      </w:r>
      <w:r>
        <w:t>s</w:t>
      </w:r>
      <w:r w:rsidR="00C86CC1">
        <w:t>)</w:t>
      </w:r>
    </w:p>
    <w:p w14:paraId="07F4C859" w14:textId="2185565D" w:rsidR="006F1F0B" w:rsidRPr="006F1F0B" w:rsidRDefault="006F1F0B" w:rsidP="006F1F0B">
      <w:pPr>
        <w:pStyle w:val="ListParagraph"/>
        <w:numPr>
          <w:ilvl w:val="0"/>
          <w:numId w:val="18"/>
        </w:numPr>
      </w:pPr>
      <w:r>
        <w:t>xrefs: Return</w:t>
      </w:r>
      <w:r w:rsidR="00C86CC1">
        <w:t>s</w:t>
      </w:r>
      <w:r>
        <w:t xml:space="preserve"> document cross</w:t>
      </w:r>
      <w:r w:rsidR="00406ED5">
        <w:t>-</w:t>
      </w:r>
      <w:r>
        <w:t>reference</w:t>
      </w:r>
      <w:r w:rsidR="00C86CC1">
        <w:t>(</w:t>
      </w:r>
      <w:r>
        <w:t>s</w:t>
      </w:r>
      <w:r w:rsidR="00C86CC1">
        <w:t>)</w:t>
      </w:r>
      <w:bookmarkStart w:id="20" w:name="_GoBack"/>
      <w:bookmarkEnd w:id="20"/>
    </w:p>
    <w:p w14:paraId="5D883F3B" w14:textId="35798391" w:rsidR="0099189E" w:rsidRPr="00D506FB" w:rsidRDefault="00DC3480" w:rsidP="00D506FB">
      <w:pPr>
        <w:pStyle w:val="Heading2"/>
        <w:rPr>
          <w:sz w:val="28"/>
          <w:szCs w:val="28"/>
        </w:rPr>
      </w:pPr>
      <w:bookmarkStart w:id="21" w:name="_Toc317787257"/>
      <w:r w:rsidRPr="00D506FB">
        <w:rPr>
          <w:sz w:val="28"/>
          <w:szCs w:val="28"/>
        </w:rPr>
        <w:t>f</w:t>
      </w:r>
      <w:r w:rsidR="00F13FF1" w:rsidRPr="00D506FB">
        <w:rPr>
          <w:sz w:val="28"/>
          <w:szCs w:val="28"/>
        </w:rPr>
        <w:t>ulltext</w:t>
      </w:r>
      <w:bookmarkEnd w:id="21"/>
    </w:p>
    <w:p w14:paraId="0082208B" w14:textId="0C1297DB" w:rsidR="00C86CC1" w:rsidRDefault="00C86CC1" w:rsidP="00C86CC1">
      <w:r>
        <w:t xml:space="preserve">The </w:t>
      </w:r>
      <w:r>
        <w:rPr>
          <w:rStyle w:val="Emphasis"/>
        </w:rPr>
        <w:t>fulltext</w:t>
      </w:r>
      <w:r>
        <w:t xml:space="preserve"> resource type is used to store the full text of documents in Mr. DLib.</w:t>
      </w:r>
    </w:p>
    <w:p w14:paraId="186C6F81" w14:textId="2320C594" w:rsidR="00F13FF1" w:rsidRPr="002A2471" w:rsidRDefault="00F13FF1">
      <w:pPr>
        <w:pStyle w:val="Heading3"/>
      </w:pPr>
      <w:r w:rsidRPr="002A2471">
        <w:t>Resource selectors</w:t>
      </w:r>
    </w:p>
    <w:p w14:paraId="1CF93C18" w14:textId="2E561E33" w:rsidR="00F13FF1" w:rsidRDefault="00F13FF1" w:rsidP="00F13FF1">
      <w:pPr>
        <w:pStyle w:val="ListParagraph"/>
        <w:numPr>
          <w:ilvl w:val="0"/>
          <w:numId w:val="16"/>
        </w:numPr>
      </w:pPr>
      <w:r w:rsidRPr="006F1F0B">
        <w:rPr>
          <w:rStyle w:val="Emphasis"/>
        </w:rPr>
        <w:t>{id}</w:t>
      </w:r>
      <w:r w:rsidR="006F1F0B">
        <w:t xml:space="preserve">: </w:t>
      </w:r>
      <w:r w:rsidR="00C86CC1">
        <w:t>Returns the document fulltext having the given ID</w:t>
      </w:r>
    </w:p>
    <w:p w14:paraId="3B487BD5" w14:textId="300B1077" w:rsidR="00F13FF1" w:rsidRDefault="00F13FF1">
      <w:pPr>
        <w:pStyle w:val="Heading3"/>
      </w:pPr>
      <w:r>
        <w:t>Resource Elements</w:t>
      </w:r>
    </w:p>
    <w:p w14:paraId="453D91B6" w14:textId="73C9A011" w:rsidR="006F1F0B" w:rsidRPr="006F1F0B" w:rsidRDefault="006F1F0B" w:rsidP="006F1F0B">
      <w:pPr>
        <w:rPr>
          <w:i/>
          <w:iCs/>
        </w:rPr>
      </w:pPr>
      <w:r w:rsidRPr="006F1F0B">
        <w:rPr>
          <w:rStyle w:val="Emphasis"/>
        </w:rPr>
        <w:t>none</w:t>
      </w:r>
    </w:p>
    <w:p w14:paraId="28053B83" w14:textId="2A67DD7C" w:rsidR="00F13FF1" w:rsidRDefault="00F13FF1" w:rsidP="00D506FB">
      <w:pPr>
        <w:pStyle w:val="Heading2"/>
      </w:pPr>
      <w:bookmarkStart w:id="22" w:name="_Toc317787258"/>
      <w:commentRangeStart w:id="23"/>
      <w:r>
        <w:t>login</w:t>
      </w:r>
      <w:commentRangeEnd w:id="23"/>
      <w:r>
        <w:rPr>
          <w:rStyle w:val="CommentReference"/>
          <w:rFonts w:asciiTheme="minorHAnsi" w:eastAsiaTheme="minorHAnsi" w:hAnsiTheme="minorHAnsi" w:cstheme="minorBidi"/>
          <w:b w:val="0"/>
          <w:kern w:val="0"/>
        </w:rPr>
        <w:commentReference w:id="23"/>
      </w:r>
      <w:bookmarkEnd w:id="22"/>
    </w:p>
    <w:p w14:paraId="7A585954" w14:textId="2F278B97" w:rsidR="00F13FF1" w:rsidRDefault="0090013B">
      <w:pPr>
        <w:pStyle w:val="Heading2"/>
      </w:pPr>
      <w:bookmarkStart w:id="24" w:name="_Toc317787259"/>
      <w:r>
        <w:rPr>
          <w:rStyle w:val="CommentReference"/>
          <w:rFonts w:asciiTheme="minorHAnsi" w:eastAsiaTheme="minorHAnsi" w:hAnsiTheme="minorHAnsi" w:cstheme="minorBidi"/>
          <w:b w:val="0"/>
          <w:kern w:val="0"/>
        </w:rPr>
        <w:commentReference w:id="25"/>
      </w:r>
      <w:r w:rsidR="00F13FF1">
        <w:t>organization</w:t>
      </w:r>
      <w:bookmarkEnd w:id="24"/>
      <w:r w:rsidR="00D146A0">
        <w:t>s</w:t>
      </w:r>
    </w:p>
    <w:p w14:paraId="46EC6865" w14:textId="1613F9A4" w:rsidR="006F1F0B" w:rsidRPr="006F1F0B" w:rsidRDefault="006F1F0B" w:rsidP="006F1F0B">
      <w:r>
        <w:t xml:space="preserve">The </w:t>
      </w:r>
      <w:r>
        <w:rPr>
          <w:rStyle w:val="Emphasis"/>
        </w:rPr>
        <w:t>organization</w:t>
      </w:r>
      <w:r>
        <w:t xml:space="preserve"> resource </w:t>
      </w:r>
      <w:r w:rsidR="00C86CC1">
        <w:t xml:space="preserve">is used to store </w:t>
      </w:r>
      <w:r>
        <w:t xml:space="preserve">information about organizations such as </w:t>
      </w:r>
      <w:r w:rsidRPr="006F1F0B">
        <w:t>universities and publishers</w:t>
      </w:r>
      <w:r w:rsidR="00404813">
        <w:t xml:space="preserve"> </w:t>
      </w:r>
      <w:r>
        <w:t>in Mr. DLib.</w:t>
      </w:r>
    </w:p>
    <w:p w14:paraId="1776B0E4" w14:textId="68F18DD2" w:rsidR="00F13FF1" w:rsidRDefault="00F13FF1" w:rsidP="00D506FB">
      <w:pPr>
        <w:pStyle w:val="Heading3"/>
      </w:pPr>
      <w:r>
        <w:t>Resource Selectors</w:t>
      </w:r>
    </w:p>
    <w:p w14:paraId="3D19EA5F" w14:textId="4B016ED9" w:rsidR="006F1F0B" w:rsidRDefault="006F1F0B" w:rsidP="006F1F0B">
      <w:pPr>
        <w:pStyle w:val="ListParagraph"/>
        <w:numPr>
          <w:ilvl w:val="0"/>
          <w:numId w:val="16"/>
        </w:numPr>
      </w:pPr>
      <w:r w:rsidRPr="006F1F0B">
        <w:rPr>
          <w:rStyle w:val="Emphasis"/>
        </w:rPr>
        <w:t>{id}</w:t>
      </w:r>
      <w:r>
        <w:t xml:space="preserve">: </w:t>
      </w:r>
      <w:r w:rsidR="00C86CC1">
        <w:t xml:space="preserve">Returns the organization having the given </w:t>
      </w:r>
      <w:r w:rsidR="00C715BA">
        <w:t>ID</w:t>
      </w:r>
    </w:p>
    <w:p w14:paraId="7FAFC212" w14:textId="6AC630C3" w:rsidR="00F13FF1" w:rsidRDefault="00F13FF1">
      <w:pPr>
        <w:pStyle w:val="Heading3"/>
      </w:pPr>
      <w:r>
        <w:t>Resource Elements</w:t>
      </w:r>
    </w:p>
    <w:p w14:paraId="1CCEDEC8" w14:textId="4C466954" w:rsidR="006F1F0B" w:rsidRPr="006F1F0B" w:rsidRDefault="006F1F0B" w:rsidP="006F1F0B">
      <w:pPr>
        <w:rPr>
          <w:rStyle w:val="Emphasis"/>
        </w:rPr>
      </w:pPr>
      <w:r w:rsidRPr="006F1F0B">
        <w:rPr>
          <w:rStyle w:val="Emphasis"/>
        </w:rPr>
        <w:t>none</w:t>
      </w:r>
    </w:p>
    <w:p w14:paraId="4774E6C7" w14:textId="7FB4F624" w:rsidR="00F13FF1" w:rsidRDefault="00F13FF1" w:rsidP="00D506FB">
      <w:pPr>
        <w:pStyle w:val="Heading2"/>
      </w:pPr>
      <w:bookmarkStart w:id="26" w:name="_Toc317787260"/>
      <w:commentRangeStart w:id="27"/>
      <w:r>
        <w:lastRenderedPageBreak/>
        <w:t>service</w:t>
      </w:r>
      <w:commentRangeEnd w:id="27"/>
      <w:r w:rsidR="00DC3480">
        <w:rPr>
          <w:rStyle w:val="CommentReference"/>
          <w:rFonts w:asciiTheme="minorHAnsi" w:eastAsiaTheme="minorHAnsi" w:hAnsiTheme="minorHAnsi" w:cstheme="minorBidi"/>
          <w:b w:val="0"/>
          <w:kern w:val="0"/>
        </w:rPr>
        <w:commentReference w:id="27"/>
      </w:r>
      <w:bookmarkEnd w:id="26"/>
    </w:p>
    <w:p w14:paraId="44C7F746" w14:textId="5A1824F0" w:rsidR="00F13FF1" w:rsidRDefault="00F13FF1" w:rsidP="00D506FB">
      <w:pPr>
        <w:pStyle w:val="Heading3"/>
      </w:pPr>
      <w:r>
        <w:t>Resource Selectors</w:t>
      </w:r>
    </w:p>
    <w:p w14:paraId="7265E21F" w14:textId="29CD6762" w:rsidR="00F13FF1" w:rsidRDefault="00F13FF1" w:rsidP="00F13FF1">
      <w:pPr>
        <w:pStyle w:val="ListParagraph"/>
        <w:numPr>
          <w:ilvl w:val="0"/>
          <w:numId w:val="16"/>
        </w:numPr>
      </w:pPr>
      <w:commentRangeStart w:id="28"/>
      <w:r w:rsidRPr="00F13FF1">
        <w:t>versioncheck/{appID}/current</w:t>
      </w:r>
    </w:p>
    <w:p w14:paraId="6B4DFC1A" w14:textId="7B198A55" w:rsidR="00F13FF1" w:rsidRDefault="00F13FF1" w:rsidP="00F13FF1">
      <w:pPr>
        <w:pStyle w:val="ListParagraph"/>
        <w:numPr>
          <w:ilvl w:val="0"/>
          <w:numId w:val="16"/>
        </w:numPr>
      </w:pPr>
      <w:r w:rsidRPr="00F13FF1">
        <w:t>stats/usage/{appID}/{event}/</w:t>
      </w:r>
    </w:p>
    <w:p w14:paraId="283457D0" w14:textId="356CFBDA" w:rsidR="00F13FF1" w:rsidRDefault="00F13FF1" w:rsidP="00F13FF1">
      <w:pPr>
        <w:pStyle w:val="ListParagraph"/>
        <w:numPr>
          <w:ilvl w:val="0"/>
          <w:numId w:val="16"/>
        </w:numPr>
      </w:pPr>
      <w:r w:rsidRPr="00F13FF1">
        <w:t>metadata/available</w:t>
      </w:r>
    </w:p>
    <w:p w14:paraId="0DF970E7" w14:textId="077741C8" w:rsidR="00F13FF1" w:rsidRDefault="00F13FF1" w:rsidP="00F13FF1">
      <w:pPr>
        <w:pStyle w:val="ListParagraph"/>
        <w:numPr>
          <w:ilvl w:val="0"/>
          <w:numId w:val="16"/>
        </w:numPr>
      </w:pPr>
      <w:r w:rsidRPr="00F13FF1">
        <w:t>metadata</w:t>
      </w:r>
      <w:r>
        <w:t xml:space="preserve"> (POST)</w:t>
      </w:r>
    </w:p>
    <w:p w14:paraId="32873133" w14:textId="75C31F15" w:rsidR="00F13FF1" w:rsidRDefault="00F13FF1" w:rsidP="00F13FF1">
      <w:pPr>
        <w:pStyle w:val="ListParagraph"/>
        <w:numPr>
          <w:ilvl w:val="0"/>
          <w:numId w:val="16"/>
        </w:numPr>
      </w:pPr>
      <w:r w:rsidRPr="00F13FF1">
        <w:t>metadata</w:t>
      </w:r>
      <w:r>
        <w:t xml:space="preserve"> (POST) ?????</w:t>
      </w:r>
      <w:commentRangeEnd w:id="28"/>
      <w:r w:rsidR="00404813">
        <w:rPr>
          <w:rStyle w:val="CommentReference"/>
        </w:rPr>
        <w:commentReference w:id="28"/>
      </w:r>
    </w:p>
    <w:p w14:paraId="7D59B6B4" w14:textId="35A1A3AF" w:rsidR="00F13FF1" w:rsidRDefault="00F13FF1">
      <w:pPr>
        <w:pStyle w:val="Heading3"/>
      </w:pPr>
      <w:r>
        <w:t>Resource Elements</w:t>
      </w:r>
    </w:p>
    <w:p w14:paraId="1942E040" w14:textId="4138931A" w:rsidR="00F13FF1" w:rsidRDefault="006F1F0B" w:rsidP="00D506FB">
      <w:pPr>
        <w:pStyle w:val="Heading2"/>
      </w:pPr>
      <w:bookmarkStart w:id="29" w:name="_Toc317787261"/>
      <w:r>
        <w:t>T</w:t>
      </w:r>
      <w:r w:rsidR="00F13FF1">
        <w:t>ools</w:t>
      </w:r>
      <w:bookmarkEnd w:id="29"/>
    </w:p>
    <w:p w14:paraId="714ACCB3" w14:textId="67F78514" w:rsidR="006F1F0B" w:rsidRPr="006F1F0B" w:rsidRDefault="00C86CC1" w:rsidP="006F1F0B">
      <w:r>
        <w:t>The tools resource</w:t>
      </w:r>
      <w:r w:rsidR="00A36222">
        <w:t xml:space="preserve"> type</w:t>
      </w:r>
      <w:r>
        <w:t xml:space="preserve"> provides </w:t>
      </w:r>
      <w:r w:rsidR="006F1F0B">
        <w:t xml:space="preserve">data </w:t>
      </w:r>
      <w:r w:rsidR="00DC3480">
        <w:t>processing</w:t>
      </w:r>
      <w:r>
        <w:t xml:space="preserve"> utilities</w:t>
      </w:r>
      <w:r w:rsidR="006F1F0B">
        <w:t xml:space="preserve"> </w:t>
      </w:r>
      <w:r w:rsidR="00DC3480">
        <w:t>that do not</w:t>
      </w:r>
      <w:r w:rsidR="006F1F0B">
        <w:t xml:space="preserve"> necessarily </w:t>
      </w:r>
      <w:r>
        <w:t xml:space="preserve">depend on </w:t>
      </w:r>
      <w:r w:rsidR="006F1F0B">
        <w:t xml:space="preserve">the data </w:t>
      </w:r>
      <w:r>
        <w:t xml:space="preserve">contained in </w:t>
      </w:r>
      <w:r w:rsidR="006F1F0B">
        <w:t>Mr. DLib.</w:t>
      </w:r>
    </w:p>
    <w:p w14:paraId="02E476E6" w14:textId="3480507C" w:rsidR="00F13FF1" w:rsidRDefault="00F13FF1" w:rsidP="00D506FB">
      <w:pPr>
        <w:pStyle w:val="Heading3"/>
      </w:pPr>
      <w:r>
        <w:t>Resource Selectors</w:t>
      </w:r>
    </w:p>
    <w:p w14:paraId="13825D53" w14:textId="1DB94CB9" w:rsidR="00DC3480" w:rsidRDefault="006F1F0B" w:rsidP="00DC3480">
      <w:pPr>
        <w:pStyle w:val="ListParagraph"/>
        <w:numPr>
          <w:ilvl w:val="0"/>
          <w:numId w:val="17"/>
        </w:numPr>
      </w:pPr>
      <w:r w:rsidRPr="006F1F0B">
        <w:rPr>
          <w:rStyle w:val="Emphasis"/>
        </w:rPr>
        <w:t>p</w:t>
      </w:r>
      <w:r w:rsidR="00F13FF1" w:rsidRPr="006F1F0B">
        <w:rPr>
          <w:rStyle w:val="Emphasis"/>
        </w:rPr>
        <w:t>dfextract</w:t>
      </w:r>
      <w:r w:rsidR="00DC3480" w:rsidRPr="003A3ADB">
        <w:t xml:space="preserve"> </w:t>
      </w:r>
      <w:r w:rsidR="00DC3480">
        <w:t xml:space="preserve">(available via POST and GET): Extracts the metadata from a PDF file and returns it in the </w:t>
      </w:r>
      <w:r w:rsidR="00C86CC1">
        <w:t xml:space="preserve">format </w:t>
      </w:r>
      <w:r w:rsidR="00406ED5">
        <w:t>used for</w:t>
      </w:r>
      <w:r w:rsidR="00C86CC1">
        <w:t xml:space="preserve"> document resource</w:t>
      </w:r>
      <w:r w:rsidR="00406ED5">
        <w:t>s</w:t>
      </w:r>
      <w:r w:rsidR="00C86CC1">
        <w:t xml:space="preserve"> in</w:t>
      </w:r>
      <w:r w:rsidR="00DC3480">
        <w:t xml:space="preserve"> Mr. DLib.</w:t>
      </w:r>
    </w:p>
    <w:p w14:paraId="0B42F8EB" w14:textId="68C123BB" w:rsidR="00DC3480" w:rsidRDefault="00406ED5" w:rsidP="00DC3480">
      <w:pPr>
        <w:pStyle w:val="ListParagraph"/>
        <w:numPr>
          <w:ilvl w:val="1"/>
          <w:numId w:val="17"/>
        </w:numPr>
      </w:pPr>
      <w:r>
        <w:t>The selector requires the specification of ONE of the following arguments</w:t>
      </w:r>
    </w:p>
    <w:p w14:paraId="6C4E0A5A" w14:textId="5484A48F" w:rsidR="00DC3480" w:rsidRDefault="00DC3480" w:rsidP="00DC3480">
      <w:pPr>
        <w:pStyle w:val="ListParagraph"/>
        <w:numPr>
          <w:ilvl w:val="2"/>
          <w:numId w:val="17"/>
        </w:numPr>
      </w:pPr>
      <w:r>
        <w:t>url: a URL to a PDF file</w:t>
      </w:r>
    </w:p>
    <w:p w14:paraId="08F00401" w14:textId="7FA9E3CD" w:rsidR="00DC3480" w:rsidRDefault="00DC3480" w:rsidP="00DC3480">
      <w:pPr>
        <w:pStyle w:val="ListParagraph"/>
        <w:numPr>
          <w:ilvl w:val="2"/>
          <w:numId w:val="17"/>
        </w:numPr>
      </w:pPr>
      <w:r>
        <w:t>file: a PDF file</w:t>
      </w:r>
    </w:p>
    <w:p w14:paraId="51B0957D" w14:textId="33867EF8" w:rsidR="00F13FF1" w:rsidRPr="00F13FF1" w:rsidRDefault="00DC3480" w:rsidP="00D506FB">
      <w:pPr>
        <w:ind w:left="709"/>
      </w:pPr>
      <w:r>
        <w:t xml:space="preserve">The </w:t>
      </w:r>
      <w:r w:rsidRPr="00D506FB">
        <w:rPr>
          <w:i/>
        </w:rPr>
        <w:t>file</w:t>
      </w:r>
      <w:r>
        <w:t xml:space="preserve"> parameter works </w:t>
      </w:r>
      <w:r w:rsidR="00406ED5">
        <w:t xml:space="preserve">only </w:t>
      </w:r>
      <w:r>
        <w:t xml:space="preserve">via POST and with multipart/form-data encoding. </w:t>
      </w:r>
      <w:r w:rsidR="00406ED5">
        <w:t>I</w:t>
      </w:r>
      <w:r>
        <w:t xml:space="preserve">f </w:t>
      </w:r>
      <w:r w:rsidR="00406ED5">
        <w:t xml:space="preserve">a </w:t>
      </w:r>
      <w:r>
        <w:t xml:space="preserve">PDF is supplied via an URL, </w:t>
      </w:r>
      <w:r w:rsidR="00406ED5" w:rsidRPr="00D506FB">
        <w:rPr>
          <w:i/>
        </w:rPr>
        <w:t>pdfextract</w:t>
      </w:r>
      <w:r>
        <w:t xml:space="preserve"> works </w:t>
      </w:r>
      <w:r w:rsidR="00406ED5">
        <w:t xml:space="preserve">using the </w:t>
      </w:r>
      <w:r>
        <w:t>"normal" POST and GET</w:t>
      </w:r>
      <w:r w:rsidR="00406ED5">
        <w:t xml:space="preserve"> method</w:t>
      </w:r>
      <w:r>
        <w:t>.</w:t>
      </w:r>
      <w:r w:rsidR="00A36222">
        <w:t xml:space="preserve"> </w:t>
      </w:r>
      <w:r w:rsidR="00406ED5">
        <w:t>Sample requests</w:t>
      </w:r>
      <w:r>
        <w:t xml:space="preserve"> for each variant </w:t>
      </w:r>
      <w:r w:rsidR="00406ED5">
        <w:t xml:space="preserve">using </w:t>
      </w:r>
      <w:r>
        <w:t>HTML (via web browser) and Python</w:t>
      </w:r>
      <w:r w:rsidR="00406ED5">
        <w:t xml:space="preserve"> can be found in appendix</w:t>
      </w:r>
      <w:r w:rsidR="00A36222">
        <w:t xml:space="preserve"> </w:t>
      </w:r>
      <w:commentRangeStart w:id="30"/>
      <w:r w:rsidR="00A36222" w:rsidRPr="00D506FB">
        <w:rPr>
          <w:color w:val="FF0000"/>
        </w:rPr>
        <w:t>XXX</w:t>
      </w:r>
      <w:r>
        <w:t>.</w:t>
      </w:r>
      <w:commentRangeEnd w:id="30"/>
      <w:r w:rsidR="0013351E">
        <w:rPr>
          <w:rStyle w:val="CommentReference"/>
        </w:rPr>
        <w:commentReference w:id="30"/>
      </w:r>
    </w:p>
    <w:p w14:paraId="465B3801" w14:textId="5568468E" w:rsidR="00F13FF1" w:rsidRDefault="00F13FF1" w:rsidP="00D506FB">
      <w:pPr>
        <w:pStyle w:val="Heading3"/>
      </w:pPr>
      <w:r>
        <w:t>Resource Elements</w:t>
      </w:r>
    </w:p>
    <w:p w14:paraId="2DD0DAFF" w14:textId="5E93C469" w:rsidR="00DC3480" w:rsidRPr="00DC3480" w:rsidRDefault="00DC3480" w:rsidP="00DC3480">
      <w:pPr>
        <w:rPr>
          <w:rStyle w:val="Emphasis"/>
        </w:rPr>
      </w:pPr>
      <w:r w:rsidRPr="00DC3480">
        <w:rPr>
          <w:rStyle w:val="Emphasis"/>
        </w:rPr>
        <w:t>none</w:t>
      </w:r>
    </w:p>
    <w:p w14:paraId="5D27A816" w14:textId="4C5F8826" w:rsidR="00F13FF1" w:rsidRDefault="00DC3480" w:rsidP="00D506FB">
      <w:pPr>
        <w:pStyle w:val="Heading2"/>
      </w:pPr>
      <w:bookmarkStart w:id="31" w:name="_Toc317787262"/>
      <w:r>
        <w:lastRenderedPageBreak/>
        <w:t>x</w:t>
      </w:r>
      <w:r w:rsidR="00F13FF1">
        <w:t>ref</w:t>
      </w:r>
      <w:bookmarkEnd w:id="31"/>
    </w:p>
    <w:p w14:paraId="5DA9C224" w14:textId="1261BFDC" w:rsidR="00DC3480" w:rsidRPr="00DC3480" w:rsidRDefault="00DC3480" w:rsidP="00DC3480">
      <w:commentRangeStart w:id="32"/>
      <w:commentRangeStart w:id="33"/>
      <w:r>
        <w:t xml:space="preserve">The </w:t>
      </w:r>
      <w:r w:rsidR="00C86CC1">
        <w:rPr>
          <w:rStyle w:val="Emphasis"/>
        </w:rPr>
        <w:t>xref</w:t>
      </w:r>
      <w:r w:rsidR="00C86CC1">
        <w:t xml:space="preserve"> </w:t>
      </w:r>
      <w:r>
        <w:t>resource contains information about cross</w:t>
      </w:r>
      <w:r w:rsidR="00406ED5">
        <w:t>-</w:t>
      </w:r>
      <w:r>
        <w:t xml:space="preserve">references </w:t>
      </w:r>
      <w:r w:rsidR="00A36222">
        <w:t xml:space="preserve">from individual resources to </w:t>
      </w:r>
      <w:r>
        <w:t>other services.</w:t>
      </w:r>
      <w:commentRangeEnd w:id="32"/>
      <w:r w:rsidR="00A36222">
        <w:rPr>
          <w:rStyle w:val="CommentReference"/>
        </w:rPr>
        <w:commentReference w:id="32"/>
      </w:r>
      <w:commentRangeEnd w:id="33"/>
      <w:r w:rsidR="00915C1E">
        <w:rPr>
          <w:rStyle w:val="CommentReference"/>
        </w:rPr>
        <w:commentReference w:id="33"/>
      </w:r>
      <w:r w:rsidR="00051E4B">
        <w:t xml:space="preserve"> For example</w:t>
      </w:r>
      <w:r w:rsidR="003A3ADB">
        <w:t>,</w:t>
      </w:r>
      <w:r w:rsidR="00051E4B">
        <w:t xml:space="preserve"> a document may contain a cross-reference to another third-party service that is also offering data on the document.</w:t>
      </w:r>
    </w:p>
    <w:p w14:paraId="3D7AEB07" w14:textId="35A4D2CF" w:rsidR="00F13FF1" w:rsidRDefault="006450FE" w:rsidP="00D506FB">
      <w:pPr>
        <w:pStyle w:val="Heading3"/>
      </w:pPr>
      <w:r>
        <w:t>Resource Selectors</w:t>
      </w:r>
    </w:p>
    <w:p w14:paraId="5873E90B" w14:textId="68811489" w:rsidR="00DC3480" w:rsidRDefault="00DC3480" w:rsidP="00DC3480">
      <w:pPr>
        <w:pStyle w:val="ListParagraph"/>
        <w:numPr>
          <w:ilvl w:val="0"/>
          <w:numId w:val="16"/>
        </w:numPr>
      </w:pPr>
      <w:r w:rsidRPr="006F1F0B">
        <w:rPr>
          <w:rStyle w:val="Emphasis"/>
        </w:rPr>
        <w:t>{id}</w:t>
      </w:r>
      <w:r>
        <w:t xml:space="preserve">: The </w:t>
      </w:r>
      <w:r w:rsidR="00397F9C">
        <w:t>xref resource with the given ID</w:t>
      </w:r>
    </w:p>
    <w:p w14:paraId="274964BA" w14:textId="22634689" w:rsidR="006450FE" w:rsidRDefault="006450FE">
      <w:pPr>
        <w:pStyle w:val="Heading3"/>
      </w:pPr>
      <w:r>
        <w:t>Resource Elements</w:t>
      </w:r>
    </w:p>
    <w:p w14:paraId="6F24B43D" w14:textId="39B0C525" w:rsidR="00DC3480" w:rsidRPr="00DC3480" w:rsidRDefault="00DC3480" w:rsidP="00DC3480">
      <w:pPr>
        <w:rPr>
          <w:rStyle w:val="Emphasis"/>
        </w:rPr>
      </w:pPr>
      <w:r w:rsidRPr="00DC3480">
        <w:rPr>
          <w:rStyle w:val="Emphasis"/>
        </w:rPr>
        <w:t>none</w:t>
      </w:r>
    </w:p>
    <w:p w14:paraId="2A093D06" w14:textId="78ADF6D9" w:rsidR="00142BAF" w:rsidRPr="00A36222" w:rsidRDefault="00A36222" w:rsidP="00D506FB">
      <w:pPr>
        <w:pStyle w:val="Heading1"/>
      </w:pPr>
      <w:bookmarkStart w:id="34" w:name="_Toc317787263"/>
      <w:r>
        <w:lastRenderedPageBreak/>
        <w:t xml:space="preserve">Current Development </w:t>
      </w:r>
      <w:r w:rsidR="00C52F56" w:rsidRPr="00A36222">
        <w:t>Status</w:t>
      </w:r>
      <w:r>
        <w:t xml:space="preserve"> and Future Plans</w:t>
      </w:r>
      <w:bookmarkEnd w:id="34"/>
    </w:p>
    <w:p w14:paraId="6FD6E110" w14:textId="1EDCEC0C" w:rsidR="00C52F56" w:rsidRDefault="00142BAF" w:rsidP="00142BAF">
      <w:r>
        <w:t xml:space="preserve">Mr. DLib is </w:t>
      </w:r>
      <w:r w:rsidR="00C715BA">
        <w:t xml:space="preserve">currently </w:t>
      </w:r>
      <w:r>
        <w:t xml:space="preserve">in </w:t>
      </w:r>
      <w:r w:rsidR="00645284">
        <w:t>b</w:t>
      </w:r>
      <w:r w:rsidR="00C715BA">
        <w:t>eta</w:t>
      </w:r>
      <w:r>
        <w:t xml:space="preserve">: it is functional and in use by some third parties </w:t>
      </w:r>
      <w:r w:rsidR="00A36222">
        <w:t xml:space="preserve">such as </w:t>
      </w:r>
      <w:r w:rsidRPr="00AC470A">
        <w:rPr>
          <w:i/>
        </w:rPr>
        <w:t>Docear</w:t>
      </w:r>
      <w:r w:rsidR="00A36222">
        <w:rPr>
          <w:rStyle w:val="FootnoteReference"/>
        </w:rPr>
        <w:footnoteReference w:id="5"/>
      </w:r>
      <w:r>
        <w:t xml:space="preserve">. </w:t>
      </w:r>
      <w:r w:rsidR="00C52F56">
        <w:t xml:space="preserve">We consider the available resources as stable. </w:t>
      </w:r>
      <w:r>
        <w:t xml:space="preserve">However, authentication methods, URIs, filters, query parameters, and other details may change </w:t>
      </w:r>
      <w:r w:rsidR="00C52F56">
        <w:t>in future versions</w:t>
      </w:r>
      <w:r>
        <w:t>.</w:t>
      </w:r>
    </w:p>
    <w:p w14:paraId="3F76DFBA" w14:textId="0DEFB271" w:rsidR="00142BAF" w:rsidRDefault="00DC3480" w:rsidP="00142BAF">
      <w:r>
        <w:t xml:space="preserve">We are working on improving the interface by providing more flexible methods </w:t>
      </w:r>
      <w:r w:rsidR="00A36222">
        <w:t xml:space="preserve">for selecting elements and </w:t>
      </w:r>
      <w:r w:rsidR="00B17D29">
        <w:t>filter</w:t>
      </w:r>
      <w:r w:rsidR="00A36222">
        <w:t>ing</w:t>
      </w:r>
      <w:r>
        <w:t xml:space="preserve"> results.</w:t>
      </w:r>
      <w:r w:rsidR="00142BAF">
        <w:t xml:space="preserve"> In addition, </w:t>
      </w:r>
      <w:r>
        <w:t xml:space="preserve">we plan to provide </w:t>
      </w:r>
      <w:r w:rsidR="00160D25">
        <w:t xml:space="preserve">data import </w:t>
      </w:r>
      <w:r w:rsidR="00DD1636">
        <w:t>methods</w:t>
      </w:r>
      <w:r>
        <w:t xml:space="preserve"> that </w:t>
      </w:r>
      <w:r w:rsidR="00160D25">
        <w:t xml:space="preserve">include </w:t>
      </w:r>
      <w:r>
        <w:t>d</w:t>
      </w:r>
      <w:r w:rsidR="00160D25">
        <w:t xml:space="preserve">ocument de-duplication, </w:t>
      </w:r>
      <w:r w:rsidR="00142BAF" w:rsidRPr="009647D2">
        <w:t xml:space="preserve">author name </w:t>
      </w:r>
      <w:r w:rsidR="00160D25">
        <w:t>disambiguation</w:t>
      </w:r>
      <w:r w:rsidR="00692B4B">
        <w:t xml:space="preserve"> and access restrictions</w:t>
      </w:r>
      <w:r w:rsidR="00142BAF">
        <w:t>.</w:t>
      </w:r>
      <w:r w:rsidR="00B17D29">
        <w:t xml:space="preserve"> Another planned extension is the integration of a recommender system for related articles.</w:t>
      </w:r>
    </w:p>
    <w:p w14:paraId="72581674" w14:textId="6388BDBC" w:rsidR="002A2471" w:rsidRDefault="002A2471" w:rsidP="00D506FB">
      <w:pPr>
        <w:pStyle w:val="Heading1"/>
      </w:pPr>
      <w:bookmarkStart w:id="35" w:name="_Toc317787264"/>
      <w:r>
        <w:lastRenderedPageBreak/>
        <w:t>Appendix</w:t>
      </w:r>
      <w:bookmarkEnd w:id="35"/>
    </w:p>
    <w:sectPr w:rsidR="002A2471" w:rsidSect="00CA7090">
      <w:type w:val="continuous"/>
      <w:pgSz w:w="12240" w:h="15840"/>
      <w:pgMar w:top="1440" w:right="1440" w:bottom="1440" w:left="144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Mario Lipinski" w:date="2012-02-21T18:42:00Z" w:initials="ML">
    <w:p w14:paraId="32CA8235" w14:textId="660E1A2B" w:rsidR="003A3ADB" w:rsidRDefault="003A3ADB">
      <w:pPr>
        <w:pStyle w:val="CommentText"/>
      </w:pPr>
      <w:r>
        <w:rPr>
          <w:rStyle w:val="CommentReference"/>
        </w:rPr>
        <w:annotationRef/>
      </w:r>
      <w:r>
        <w:t>Not described for now.</w:t>
      </w:r>
    </w:p>
  </w:comment>
  <w:comment w:id="1" w:author="Mario Lipinski" w:date="2012-02-21T18:28:00Z" w:initials="ML">
    <w:p w14:paraId="6C4626BC" w14:textId="3B3DA394" w:rsidR="003A3ADB" w:rsidRDefault="003A3ADB">
      <w:pPr>
        <w:pStyle w:val="CommentText"/>
      </w:pPr>
      <w:r>
        <w:rPr>
          <w:rStyle w:val="CommentReference"/>
        </w:rPr>
        <w:annotationRef/>
      </w:r>
      <w:r>
        <w:t>Maybe later.</w:t>
      </w:r>
    </w:p>
  </w:comment>
  <w:comment w:id="5" w:author="Mario Lipinski" w:date="2012-02-21T18:05:00Z" w:initials="ML">
    <w:p w14:paraId="06D6CC6C" w14:textId="2C5CA736" w:rsidR="003A3ADB" w:rsidRDefault="003A3ADB">
      <w:pPr>
        <w:pStyle w:val="CommentText"/>
      </w:pPr>
      <w:r>
        <w:rPr>
          <w:rStyle w:val="CommentReference"/>
        </w:rPr>
        <w:annotationRef/>
      </w:r>
      <w:r>
        <w:t>Remove and replace with display / fields / select (see comment below)</w:t>
      </w:r>
    </w:p>
  </w:comment>
  <w:comment w:id="6" w:author="Mario Lipinski" w:date="2012-02-20T20:41:00Z" w:initials="ML">
    <w:p w14:paraId="66A6230F" w14:textId="3D77F56C" w:rsidR="003A3ADB" w:rsidRDefault="003A3ADB" w:rsidP="00C86AB8">
      <w:r>
        <w:rPr>
          <w:rStyle w:val="CommentReference"/>
        </w:rPr>
        <w:annotationRef/>
      </w:r>
      <w:r>
        <w:t>TODO</w:t>
      </w:r>
    </w:p>
    <w:p w14:paraId="040471D2" w14:textId="6D09E503" w:rsidR="003A3ADB" w:rsidRPr="009647D2" w:rsidRDefault="003A3ADB" w:rsidP="00C86AB8">
      <w:pPr>
        <w:numPr>
          <w:ilvl w:val="0"/>
          <w:numId w:val="11"/>
        </w:numPr>
        <w:ind w:left="284" w:hanging="142"/>
      </w:pPr>
      <w:r>
        <w:t>[not implemented yet, better naming: fields / select] ‘</w:t>
      </w:r>
      <w:r w:rsidRPr="00506F95">
        <w:rPr>
          <w:i/>
        </w:rPr>
        <w:t>display</w:t>
      </w:r>
      <w:r>
        <w:t>’</w:t>
      </w:r>
      <w:r w:rsidRPr="009647D2">
        <w:t xml:space="preserve"> specifie</w:t>
      </w:r>
      <w:r>
        <w:t>s</w:t>
      </w:r>
      <w:r w:rsidRPr="009647D2">
        <w:t xml:space="preserve"> </w:t>
      </w:r>
      <w:r>
        <w:t xml:space="preserve">what elements </w:t>
      </w:r>
      <w:r w:rsidRPr="009647D2">
        <w:t xml:space="preserve">shall be displayed for a resource. For instance, </w:t>
      </w:r>
      <w:r w:rsidRPr="00133569">
        <w:rPr>
          <w:rStyle w:val="urlthispaperChar"/>
          <w:i w:val="0"/>
        </w:rPr>
        <w:t>http://api.mr-dlib.org/documents/2162455/</w:t>
      </w:r>
      <w:r>
        <w:rPr>
          <w:rStyle w:val="urlthispaperChar"/>
        </w:rPr>
        <w:t xml:space="preserve"> </w:t>
      </w:r>
      <w:r w:rsidRPr="00EE7E42">
        <w:rPr>
          <w:rStyle w:val="urlthispaperChar"/>
        </w:rPr>
        <w:t>?display=title,id,type,keywords</w:t>
      </w:r>
      <w:r w:rsidRPr="009647D2">
        <w:t xml:space="preserve"> </w:t>
      </w:r>
      <w:r>
        <w:t>returns</w:t>
      </w:r>
      <w:r w:rsidRPr="009647D2">
        <w:t xml:space="preserve"> a result similar to </w:t>
      </w:r>
      <w:r w:rsidRPr="009647D2">
        <w:fldChar w:fldCharType="begin"/>
      </w:r>
      <w:r w:rsidRPr="009647D2">
        <w:instrText xml:space="preserve"> REF _Ref284582044 \h  \* MERGEFORMAT </w:instrText>
      </w:r>
      <w:r w:rsidRPr="009647D2">
        <w:fldChar w:fldCharType="separate"/>
      </w:r>
      <w:r w:rsidRPr="009647D2">
        <w:t xml:space="preserve">Figure </w:t>
      </w:r>
      <w:r>
        <w:rPr>
          <w:noProof/>
        </w:rPr>
        <w:t>2</w:t>
      </w:r>
      <w:r w:rsidRPr="009647D2">
        <w:fldChar w:fldCharType="end"/>
      </w:r>
      <w:r>
        <w:t>, but contains</w:t>
      </w:r>
      <w:r w:rsidRPr="009647D2">
        <w:t xml:space="preserve"> only the specified </w:t>
      </w:r>
      <w:r>
        <w:t>elements and no others</w:t>
      </w:r>
      <w:r w:rsidRPr="009647D2">
        <w:t>.</w:t>
      </w:r>
    </w:p>
    <w:p w14:paraId="398F3731" w14:textId="70F647E2" w:rsidR="003A3ADB" w:rsidRDefault="003A3ADB" w:rsidP="00C86AB8">
      <w:pPr>
        <w:numPr>
          <w:ilvl w:val="0"/>
          <w:numId w:val="11"/>
        </w:numPr>
        <w:ind w:left="284" w:hanging="142"/>
      </w:pPr>
      <w:r>
        <w:t xml:space="preserve"> [I see currently no use case with the backend features available -&gt; removed] ‘</w:t>
      </w:r>
      <w:r w:rsidRPr="00506F95">
        <w:rPr>
          <w:i/>
        </w:rPr>
        <w:t>accuracy</w:t>
      </w:r>
      <w:r>
        <w:t>’ specifies whether only exact matches shall be returned (accuracy=</w:t>
      </w:r>
      <w:r w:rsidRPr="009647D2">
        <w:rPr>
          <w:i/>
        </w:rPr>
        <w:t>exact</w:t>
      </w:r>
      <w:r>
        <w:rPr>
          <w:i/>
        </w:rPr>
        <w:t xml:space="preserve">) </w:t>
      </w:r>
      <w:r>
        <w:t>or also results with slight variations (accuracy=</w:t>
      </w:r>
      <w:r w:rsidRPr="005404E5">
        <w:rPr>
          <w:i/>
        </w:rPr>
        <w:t>fuzz</w:t>
      </w:r>
      <w:r w:rsidRPr="0014264A">
        <w:t>y).</w:t>
      </w:r>
    </w:p>
    <w:p w14:paraId="10AB9E93" w14:textId="3E324D2E" w:rsidR="003A3ADB" w:rsidRPr="009647D2" w:rsidRDefault="003A3ADB" w:rsidP="000E62EA">
      <w:pPr>
        <w:numPr>
          <w:ilvl w:val="0"/>
          <w:numId w:val="11"/>
        </w:numPr>
        <w:ind w:left="284" w:hanging="142"/>
      </w:pPr>
      <w:r>
        <w:t xml:space="preserve"> [not implemented, tbd, merge with order and allow sorting for multiple attributes] ‘</w:t>
      </w:r>
      <w:r w:rsidRPr="00BA6CCA">
        <w:rPr>
          <w:i/>
        </w:rPr>
        <w:t>sort</w:t>
      </w:r>
      <w:r>
        <w:t>’</w:t>
      </w:r>
      <w:r w:rsidRPr="009647D2">
        <w:t xml:space="preserve"> </w:t>
      </w:r>
      <w:r>
        <w:t>specifies the order results are returned in (</w:t>
      </w:r>
      <w:r w:rsidRPr="009647D2">
        <w:t>alphabetically, relevance, date_created, date_lastmodified, date_insertedinDB</w:t>
      </w:r>
      <w:r>
        <w:t>).</w:t>
      </w:r>
    </w:p>
    <w:p w14:paraId="31010F10" w14:textId="0F36D984" w:rsidR="003A3ADB" w:rsidRDefault="003A3ADB" w:rsidP="000E62EA">
      <w:pPr>
        <w:numPr>
          <w:ilvl w:val="0"/>
          <w:numId w:val="11"/>
        </w:numPr>
        <w:ind w:left="284" w:hanging="142"/>
      </w:pPr>
      <w:r>
        <w:t>‘</w:t>
      </w:r>
      <w:r w:rsidRPr="00BA6CCA">
        <w:rPr>
          <w:i/>
        </w:rPr>
        <w:t>order’</w:t>
      </w:r>
      <w:r>
        <w:t xml:space="preserve"> specifies whether results are ordered</w:t>
      </w:r>
      <w:r w:rsidRPr="009647D2">
        <w:t xml:space="preserve"> </w:t>
      </w:r>
      <w:r>
        <w:t>‘</w:t>
      </w:r>
      <w:r w:rsidRPr="009647D2">
        <w:t>ascending</w:t>
      </w:r>
      <w:r>
        <w:t>’</w:t>
      </w:r>
      <w:r w:rsidRPr="009647D2">
        <w:t xml:space="preserve"> or </w:t>
      </w:r>
      <w:r>
        <w:t>‘</w:t>
      </w:r>
      <w:r w:rsidRPr="009647D2">
        <w:t>desce</w:t>
      </w:r>
      <w:r>
        <w:t>nding’.</w:t>
      </w:r>
    </w:p>
    <w:p w14:paraId="57476DCC" w14:textId="6A4C1668" w:rsidR="003A3ADB" w:rsidRDefault="003A3ADB">
      <w:pPr>
        <w:pStyle w:val="CommentText"/>
      </w:pPr>
    </w:p>
  </w:comment>
  <w:comment w:id="7" w:author="Mario Lipinski" w:date="2012-02-20T20:41:00Z" w:initials="ML">
    <w:p w14:paraId="60C10C34" w14:textId="2E27CEF6" w:rsidR="003A3ADB" w:rsidRDefault="003A3ADB">
      <w:pPr>
        <w:pStyle w:val="CommentText"/>
      </w:pPr>
      <w:r>
        <w:rPr>
          <w:rStyle w:val="CommentReference"/>
        </w:rPr>
        <w:annotationRef/>
      </w:r>
      <w:r>
        <w:rPr>
          <w:rStyle w:val="CommentReference"/>
        </w:rPr>
        <w:annotationRef/>
      </w:r>
      <w:r>
        <w:t>Use Accept-Header</w:t>
      </w:r>
    </w:p>
  </w:comment>
  <w:comment w:id="8" w:author="Mario Lipinski" w:date="2012-02-20T20:41:00Z" w:initials="ML">
    <w:p w14:paraId="7128190B" w14:textId="4592C293" w:rsidR="003A3ADB" w:rsidRDefault="003A3ADB">
      <w:pPr>
        <w:pStyle w:val="CommentText"/>
      </w:pPr>
      <w:r>
        <w:rPr>
          <w:rStyle w:val="CommentReference"/>
        </w:rPr>
        <w:annotationRef/>
      </w:r>
      <w:r>
        <w:t>Make filter more flexible. E.g. by specifying an attribute like xref.sources_id:arxiv, this can be designed in a way to allow filtering for any attribute. Actually this is just a hack for supporting PAS.</w:t>
      </w:r>
    </w:p>
  </w:comment>
  <w:comment w:id="9" w:author="Mario Lipinski" w:date="2012-02-20T20:41:00Z" w:initials="ML">
    <w:p w14:paraId="764A6980" w14:textId="6167ABB0" w:rsidR="003A3ADB" w:rsidRDefault="003A3ADB">
      <w:pPr>
        <w:pStyle w:val="CommentText"/>
      </w:pPr>
      <w:r>
        <w:rPr>
          <w:rStyle w:val="CommentReference"/>
        </w:rPr>
        <w:annotationRef/>
      </w:r>
      <w:r>
        <w:t>These can be merged into filter as described above</w:t>
      </w:r>
    </w:p>
  </w:comment>
  <w:comment w:id="10" w:author="joeran" w:date="2012-02-22T20:18:00Z" w:initials="jb">
    <w:p w14:paraId="3E04E201" w14:textId="6A285B79" w:rsidR="003A3ADB" w:rsidRDefault="003A3ADB">
      <w:pPr>
        <w:pStyle w:val="CommentText"/>
      </w:pPr>
      <w:r>
        <w:rPr>
          <w:rStyle w:val="CommentReference"/>
        </w:rPr>
        <w:annotationRef/>
      </w:r>
      <w:r>
        <w:t>I don’t think this should be merged. What if you want all arxiv documents between 2009 and 2011?</w:t>
      </w:r>
    </w:p>
  </w:comment>
  <w:comment w:id="14" w:author="Mario Lipinski" w:date="2012-02-20T20:41:00Z" w:initials="ML">
    <w:p w14:paraId="22E1BD80" w14:textId="44E43197" w:rsidR="003A3ADB" w:rsidRPr="000D3BEB" w:rsidRDefault="003A3ADB">
      <w:pPr>
        <w:pStyle w:val="CommentText"/>
      </w:pPr>
      <w:r>
        <w:rPr>
          <w:rStyle w:val="CommentReference"/>
        </w:rPr>
        <w:annotationRef/>
      </w:r>
      <w:r w:rsidRPr="000D3BEB">
        <w:t>Do not publish</w:t>
      </w:r>
    </w:p>
  </w:comment>
  <w:comment w:id="19" w:author="Norman" w:date="2012-02-23T18:23:00Z" w:initials="N">
    <w:p w14:paraId="23DD347F" w14:textId="37F0F310" w:rsidR="003A3ADB" w:rsidRPr="000D3BEB" w:rsidRDefault="003A3ADB">
      <w:pPr>
        <w:pStyle w:val="CommentText"/>
      </w:pPr>
      <w:r>
        <w:rPr>
          <w:rStyle w:val="CommentReference"/>
        </w:rPr>
        <w:annotationRef/>
      </w:r>
      <w:r w:rsidRPr="000D3BEB">
        <w:t>Search query erklären</w:t>
      </w:r>
    </w:p>
  </w:comment>
  <w:comment w:id="23" w:author="Mario Lipinski" w:date="2012-02-20T20:41:00Z" w:initials="ML">
    <w:p w14:paraId="46529037" w14:textId="1849D4EF" w:rsidR="003A3ADB" w:rsidRDefault="003A3ADB">
      <w:pPr>
        <w:pStyle w:val="CommentText"/>
      </w:pPr>
      <w:r>
        <w:rPr>
          <w:rStyle w:val="CommentReference"/>
        </w:rPr>
        <w:annotationRef/>
      </w:r>
      <w:r>
        <w:t>Currently inactive</w:t>
      </w:r>
    </w:p>
  </w:comment>
  <w:comment w:id="25" w:author="Mario Lipinski" w:date="2012-02-21T18:17:00Z" w:initials="ML">
    <w:p w14:paraId="1B22DAAD" w14:textId="77777777" w:rsidR="003A3ADB" w:rsidRDefault="003A3ADB">
      <w:pPr>
        <w:pStyle w:val="CommentText"/>
      </w:pPr>
      <w:r>
        <w:rPr>
          <w:rStyle w:val="CommentReference"/>
        </w:rPr>
        <w:annotationRef/>
      </w:r>
      <w:r>
        <w:t>Rename to plural</w:t>
      </w:r>
    </w:p>
  </w:comment>
  <w:comment w:id="27" w:author="Mario Lipinski" w:date="2012-02-24T18:09:00Z" w:initials="ML">
    <w:p w14:paraId="6AC16084" w14:textId="6FD9247E" w:rsidR="003A3ADB" w:rsidRPr="00D146A0" w:rsidRDefault="003A3ADB">
      <w:pPr>
        <w:pStyle w:val="CommentText"/>
        <w:rPr>
          <w:lang w:val="de-DE"/>
        </w:rPr>
      </w:pPr>
      <w:r>
        <w:t>s</w:t>
      </w:r>
      <w:r>
        <w:rPr>
          <w:rStyle w:val="CommentReference"/>
        </w:rPr>
        <w:annotationRef/>
      </w:r>
      <w:r>
        <w:t xml:space="preserve">Don’t publish. </w:t>
      </w:r>
      <w:r w:rsidRPr="00D146A0">
        <w:rPr>
          <w:lang w:val="de-DE"/>
        </w:rPr>
        <w:t>Internal use only.</w:t>
      </w:r>
    </w:p>
  </w:comment>
  <w:comment w:id="28" w:author="Norman" w:date="2012-02-23T19:02:00Z" w:initials="N">
    <w:p w14:paraId="577F2D4D" w14:textId="3F931DC8" w:rsidR="003A3ADB" w:rsidRPr="000D3BEB" w:rsidRDefault="003A3ADB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0D3BEB">
        <w:rPr>
          <w:lang w:val="de-DE"/>
        </w:rPr>
        <w:t>Erklärung</w:t>
      </w:r>
    </w:p>
  </w:comment>
  <w:comment w:id="30" w:author="Norman" w:date="2012-02-23T19:00:00Z" w:initials="N">
    <w:p w14:paraId="075C0307" w14:textId="6D6BDC31" w:rsidR="003A3ADB" w:rsidRPr="000D3BEB" w:rsidRDefault="003A3ADB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0D3BEB">
        <w:rPr>
          <w:lang w:val="de-DE"/>
        </w:rPr>
        <w:t>Appendix mit Bsp. erstellen</w:t>
      </w:r>
    </w:p>
  </w:comment>
  <w:comment w:id="32" w:author="Norman" w:date="2012-02-23T18:45:00Z" w:initials="N">
    <w:p w14:paraId="7639B888" w14:textId="4AD35596" w:rsidR="003A3ADB" w:rsidRPr="00A36222" w:rsidRDefault="003A3ADB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A36222">
        <w:rPr>
          <w:lang w:val="de-DE"/>
        </w:rPr>
        <w:t>Hier ware ein Beispiel angebracht was genau cross-referenziert wird und wie man xref nutzen kann, um es abzufragen.</w:t>
      </w:r>
    </w:p>
  </w:comment>
  <w:comment w:id="33" w:author="Mario Lipinski" w:date="2012-02-24T16:45:00Z" w:initials="ML">
    <w:p w14:paraId="2DA2C3DE" w14:textId="2A8CBCAA" w:rsidR="003A3ADB" w:rsidRPr="00915C1E" w:rsidRDefault="003A3ADB">
      <w:pPr>
        <w:pStyle w:val="CommentText"/>
        <w:rPr>
          <w:lang w:val="de-DE"/>
        </w:rPr>
      </w:pPr>
      <w:r>
        <w:rPr>
          <w:rStyle w:val="CommentReference"/>
        </w:rPr>
        <w:annotationRef/>
      </w:r>
      <w:r w:rsidRPr="00915C1E">
        <w:rPr>
          <w:lang w:val="de-DE"/>
        </w:rPr>
        <w:t>Hier eigentlich total uninteressant. Interessanter ist es, wenn es innerhalb von Document vorkommt…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06B44C2" w14:textId="77777777" w:rsidR="003A3ADB" w:rsidRDefault="003A3ADB">
      <w:r>
        <w:separator/>
      </w:r>
    </w:p>
    <w:p w14:paraId="7E39857D" w14:textId="77777777" w:rsidR="003A3ADB" w:rsidRDefault="003A3ADB"/>
  </w:endnote>
  <w:endnote w:type="continuationSeparator" w:id="0">
    <w:p w14:paraId="7766249C" w14:textId="77777777" w:rsidR="003A3ADB" w:rsidRDefault="003A3ADB">
      <w:r>
        <w:continuationSeparator/>
      </w:r>
    </w:p>
    <w:p w14:paraId="24977CAB" w14:textId="77777777" w:rsidR="003A3ADB" w:rsidRDefault="003A3ADB"/>
  </w:endnote>
  <w:endnote w:type="continuationNotice" w:id="1">
    <w:p w14:paraId="41C69540" w14:textId="77777777" w:rsidR="003A3ADB" w:rsidRDefault="003A3AD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XITS Math">
    <w:altName w:val="Arial Unicode MS"/>
    <w:panose1 w:val="00000000000000000000"/>
    <w:charset w:val="80"/>
    <w:family w:val="modern"/>
    <w:notTrueType/>
    <w:pitch w:val="variable"/>
    <w:sig w:usb0="21002A87" w:usb1="5B0FFDFF" w:usb2="02000030" w:usb3="00000000" w:csb0="803F01FF" w:csb1="00000000"/>
  </w:font>
  <w:font w:name="NewCenturySchlbk">
    <w:altName w:val="Century Schoolbook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795FE9F" w14:textId="77777777" w:rsidR="003A3ADB" w:rsidRDefault="003A3ADB">
      <w:r>
        <w:separator/>
      </w:r>
    </w:p>
    <w:p w14:paraId="7055DC25" w14:textId="77777777" w:rsidR="003A3ADB" w:rsidRDefault="003A3ADB"/>
  </w:footnote>
  <w:footnote w:type="continuationSeparator" w:id="0">
    <w:p w14:paraId="6BF80B15" w14:textId="77777777" w:rsidR="003A3ADB" w:rsidRDefault="003A3ADB">
      <w:r>
        <w:continuationSeparator/>
      </w:r>
    </w:p>
    <w:p w14:paraId="25CE1E04" w14:textId="77777777" w:rsidR="003A3ADB" w:rsidRDefault="003A3ADB"/>
  </w:footnote>
  <w:footnote w:type="continuationNotice" w:id="1">
    <w:p w14:paraId="26C41510" w14:textId="77777777" w:rsidR="003A3ADB" w:rsidRDefault="003A3ADB"/>
  </w:footnote>
  <w:footnote w:id="2">
    <w:p w14:paraId="55F7BBC9" w14:textId="3F9D5A51" w:rsidR="003A3ADB" w:rsidRPr="00142BAF" w:rsidRDefault="003A3ADB" w:rsidP="00142BAF">
      <w:pPr>
        <w:pStyle w:val="FootnoteText"/>
        <w:jc w:val="left"/>
        <w:rPr>
          <w:sz w:val="16"/>
          <w:szCs w:val="16"/>
          <w:lang w:val="en-US"/>
        </w:rPr>
      </w:pPr>
      <w:r>
        <w:rPr>
          <w:rStyle w:val="FootnoteReference"/>
        </w:rPr>
        <w:footnoteRef/>
      </w:r>
      <w:r>
        <w:rPr>
          <w:lang w:val="en-US"/>
        </w:rPr>
        <w:t xml:space="preserve"> </w:t>
      </w:r>
      <w:r w:rsidRPr="00142BAF">
        <w:rPr>
          <w:sz w:val="16"/>
          <w:szCs w:val="16"/>
          <w:lang w:val="en-US"/>
        </w:rPr>
        <w:t>Such as journal and conference articles, conference proceedings, books, and theses</w:t>
      </w:r>
    </w:p>
  </w:footnote>
  <w:footnote w:id="3">
    <w:p w14:paraId="1BEC030F" w14:textId="129E9C6C" w:rsidR="003A3ADB" w:rsidRPr="00142BAF" w:rsidRDefault="003A3ADB" w:rsidP="00142BAF">
      <w:pPr>
        <w:pStyle w:val="FootnoteText"/>
        <w:rPr>
          <w:lang w:val="en-US"/>
        </w:rPr>
      </w:pPr>
      <w:r w:rsidRPr="00415415">
        <w:rPr>
          <w:rStyle w:val="FootnoteReference"/>
          <w:sz w:val="16"/>
          <w:szCs w:val="16"/>
        </w:rPr>
        <w:footnoteRef/>
      </w:r>
      <w:r>
        <w:rPr>
          <w:sz w:val="16"/>
          <w:szCs w:val="16"/>
          <w:lang w:val="en-US"/>
        </w:rPr>
        <w:t xml:space="preserve"> </w:t>
      </w:r>
      <w:r w:rsidRPr="00142BAF">
        <w:rPr>
          <w:sz w:val="16"/>
          <w:szCs w:val="16"/>
          <w:lang w:val="en-US"/>
        </w:rPr>
        <w:t>Such as authors, editors, and conference chairs</w:t>
      </w:r>
    </w:p>
  </w:footnote>
  <w:footnote w:id="4">
    <w:p w14:paraId="483E25A6" w14:textId="77777777" w:rsidR="003A3ADB" w:rsidRPr="003E1217" w:rsidRDefault="003A3ADB" w:rsidP="00142BAF">
      <w:pPr>
        <w:pStyle w:val="FootnoteText"/>
        <w:rPr>
          <w:sz w:val="16"/>
          <w:szCs w:val="16"/>
          <w:lang w:val="en-US"/>
        </w:rPr>
      </w:pPr>
      <w:r w:rsidRPr="00415415">
        <w:rPr>
          <w:rStyle w:val="FootnoteReference"/>
          <w:sz w:val="16"/>
          <w:szCs w:val="16"/>
        </w:rPr>
        <w:footnoteRef/>
      </w:r>
      <w:r w:rsidRPr="003E1217">
        <w:rPr>
          <w:sz w:val="16"/>
          <w:szCs w:val="16"/>
          <w:lang w:val="en-US"/>
        </w:rPr>
        <w:t xml:space="preserve"> Such as universities and publishers</w:t>
      </w:r>
    </w:p>
  </w:footnote>
  <w:footnote w:id="5">
    <w:p w14:paraId="4D6B8A1D" w14:textId="5BD287A8" w:rsidR="003A3ADB" w:rsidRPr="00D506FB" w:rsidRDefault="003A3ADB">
      <w:pPr>
        <w:pStyle w:val="FootnoteText"/>
        <w:rPr>
          <w:lang w:val="en-US"/>
        </w:rPr>
      </w:pPr>
      <w:r>
        <w:rPr>
          <w:rStyle w:val="FootnoteReference"/>
        </w:rPr>
        <w:footnoteRef/>
      </w:r>
      <w:r w:rsidRPr="00D506FB">
        <w:rPr>
          <w:lang w:val="en-US"/>
        </w:rPr>
        <w:t xml:space="preserve"> </w:t>
      </w:r>
      <w:r>
        <w:rPr>
          <w:lang w:val="en-US"/>
        </w:rPr>
        <w:t>http://www.docear.org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A03A54E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6A48E0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FFFFFFFB"/>
    <w:multiLevelType w:val="multilevel"/>
    <w:tmpl w:val="4692B754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737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7"/>
        </w:tabs>
        <w:ind w:left="0" w:firstLine="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0" w:firstLine="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247"/>
        </w:tabs>
        <w:ind w:left="0" w:firstLine="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588"/>
        </w:tabs>
        <w:ind w:left="0" w:firstLine="0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758"/>
        </w:tabs>
        <w:ind w:left="0" w:firstLine="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28"/>
        </w:tabs>
        <w:ind w:left="0" w:firstLine="0"/>
      </w:pPr>
      <w:rPr>
        <w:rFonts w:hint="default"/>
      </w:rPr>
    </w:lvl>
  </w:abstractNum>
  <w:abstractNum w:abstractNumId="3">
    <w:nsid w:val="FFFFFFFE"/>
    <w:multiLevelType w:val="singleLevel"/>
    <w:tmpl w:val="74EAA566"/>
    <w:lvl w:ilvl="0">
      <w:numFmt w:val="decimal"/>
      <w:pStyle w:val="AnmdAutorsAufz"/>
      <w:lvlText w:val="*"/>
      <w:lvlJc w:val="left"/>
    </w:lvl>
  </w:abstractNum>
  <w:abstractNum w:abstractNumId="4">
    <w:nsid w:val="01927D34"/>
    <w:multiLevelType w:val="hybridMultilevel"/>
    <w:tmpl w:val="A61E56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2A84F4E">
      <w:numFmt w:val="bullet"/>
      <w:lvlText w:val="-"/>
      <w:lvlJc w:val="left"/>
      <w:pPr>
        <w:ind w:left="1440" w:hanging="360"/>
      </w:pPr>
      <w:rPr>
        <w:rFonts w:ascii="Cambria" w:eastAsia="Times New Roman" w:hAnsi="Cambria" w:cs="Times New Roman" w:hint="default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4C826DA"/>
    <w:multiLevelType w:val="hybridMultilevel"/>
    <w:tmpl w:val="7F320B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72B2864"/>
    <w:multiLevelType w:val="hybridMultilevel"/>
    <w:tmpl w:val="66D2E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7ED3D67"/>
    <w:multiLevelType w:val="hybridMultilevel"/>
    <w:tmpl w:val="D2CC98E2"/>
    <w:lvl w:ilvl="0" w:tplc="0407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F944FF5"/>
    <w:multiLevelType w:val="hybridMultilevel"/>
    <w:tmpl w:val="869A47EA"/>
    <w:lvl w:ilvl="0" w:tplc="6750D578">
      <w:start w:val="1"/>
      <w:numFmt w:val="upperLetter"/>
      <w:pStyle w:val="UnterberschriftVerzeichnis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3A17AC"/>
    <w:multiLevelType w:val="hybridMultilevel"/>
    <w:tmpl w:val="9286C2C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AEB4DC4"/>
    <w:multiLevelType w:val="hybridMultilevel"/>
    <w:tmpl w:val="0600ADEE"/>
    <w:lvl w:ilvl="0" w:tplc="F996B080">
      <w:start w:val="1"/>
      <w:numFmt w:val="decimal"/>
      <w:pStyle w:val="GrundtextNumerierung"/>
      <w:lvlText w:val="%1."/>
      <w:lvlJc w:val="left"/>
      <w:pPr>
        <w:tabs>
          <w:tab w:val="num" w:pos="360"/>
        </w:tabs>
        <w:ind w:left="284" w:hanging="284"/>
      </w:pPr>
      <w:rPr>
        <w:rFonts w:hint="default"/>
      </w:rPr>
    </w:lvl>
    <w:lvl w:ilvl="1" w:tplc="CCB4A8A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13E64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EEA6D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FF8D83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6AAE37C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5F2C54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A28DEE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55094A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213938A5"/>
    <w:multiLevelType w:val="hybridMultilevel"/>
    <w:tmpl w:val="B38ED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12014F"/>
    <w:multiLevelType w:val="hybridMultilevel"/>
    <w:tmpl w:val="A5926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AF691C"/>
    <w:multiLevelType w:val="hybridMultilevel"/>
    <w:tmpl w:val="6DE675D0"/>
    <w:lvl w:ilvl="0" w:tplc="CC2C4C5E">
      <w:start w:val="1"/>
      <w:numFmt w:val="bullet"/>
      <w:pStyle w:val="GrundtextAufzhlung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24AAD5B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1408BEB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948145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97023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B2F3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DCECB8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E18B40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E32234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DB53EFC"/>
    <w:multiLevelType w:val="hybridMultilevel"/>
    <w:tmpl w:val="0DB89F6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EE70630"/>
    <w:multiLevelType w:val="hybridMultilevel"/>
    <w:tmpl w:val="2A4ABCC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F1E5364"/>
    <w:multiLevelType w:val="hybridMultilevel"/>
    <w:tmpl w:val="B07AD59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4112003"/>
    <w:multiLevelType w:val="hybridMultilevel"/>
    <w:tmpl w:val="B9F8DB3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8F017BC"/>
    <w:multiLevelType w:val="hybridMultilevel"/>
    <w:tmpl w:val="C16E2514"/>
    <w:lvl w:ilvl="0" w:tplc="02A84F4E">
      <w:numFmt w:val="bullet"/>
      <w:lvlText w:val="-"/>
      <w:lvlJc w:val="left"/>
      <w:pPr>
        <w:ind w:left="720" w:hanging="360"/>
      </w:pPr>
      <w:rPr>
        <w:rFonts w:ascii="Cambria" w:eastAsia="Times New Roman" w:hAnsi="Cambria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4E5C94"/>
    <w:multiLevelType w:val="hybridMultilevel"/>
    <w:tmpl w:val="B7360A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32CEC"/>
    <w:multiLevelType w:val="hybridMultilevel"/>
    <w:tmpl w:val="6DFCE14C"/>
    <w:lvl w:ilvl="0" w:tplc="2604D9C8">
      <w:start w:val="11"/>
      <w:numFmt w:val="bullet"/>
      <w:lvlText w:val="-"/>
      <w:lvlJc w:val="left"/>
      <w:pPr>
        <w:ind w:left="720" w:hanging="360"/>
      </w:pPr>
      <w:rPr>
        <w:rFonts w:ascii="Cambria" w:eastAsiaTheme="minorHAnsi" w:hAnsi="Cambria" w:cstheme="minorBidi" w:hint="default"/>
        <w:color w:val="auto"/>
        <w:sz w:val="24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EE925E2"/>
    <w:multiLevelType w:val="hybridMultilevel"/>
    <w:tmpl w:val="F8404D86"/>
    <w:lvl w:ilvl="0" w:tplc="6C4046FE">
      <w:start w:val="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00B2F6A"/>
    <w:multiLevelType w:val="hybridMultilevel"/>
    <w:tmpl w:val="3FA28A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55476CB"/>
    <w:multiLevelType w:val="hybridMultilevel"/>
    <w:tmpl w:val="2DCA2526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4D197FFC"/>
    <w:multiLevelType w:val="hybridMultilevel"/>
    <w:tmpl w:val="87E015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5E91E3B"/>
    <w:multiLevelType w:val="hybridMultilevel"/>
    <w:tmpl w:val="B1F6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7854FF9"/>
    <w:multiLevelType w:val="hybridMultilevel"/>
    <w:tmpl w:val="4BA42FE6"/>
    <w:lvl w:ilvl="0" w:tplc="E6D2CD54">
      <w:start w:val="20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6884438"/>
    <w:multiLevelType w:val="hybridMultilevel"/>
    <w:tmpl w:val="CA9C4B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DB0F2A"/>
    <w:multiLevelType w:val="multilevel"/>
    <w:tmpl w:val="EB0603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FAA11E3"/>
    <w:multiLevelType w:val="hybridMultilevel"/>
    <w:tmpl w:val="C6FC4A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2504101"/>
    <w:multiLevelType w:val="hybridMultilevel"/>
    <w:tmpl w:val="C7D01798"/>
    <w:lvl w:ilvl="0" w:tplc="E6D2CD54">
      <w:start w:val="20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>
    <w:nsid w:val="7B9A28F0"/>
    <w:multiLevelType w:val="hybridMultilevel"/>
    <w:tmpl w:val="6E9026EE"/>
    <w:lvl w:ilvl="0" w:tplc="E6D2CD54">
      <w:start w:val="20"/>
      <w:numFmt w:val="bullet"/>
      <w:lvlText w:val="-"/>
      <w:lvlJc w:val="left"/>
      <w:pPr>
        <w:ind w:left="360" w:hanging="360"/>
      </w:pPr>
      <w:rPr>
        <w:rFonts w:ascii="Cambria" w:eastAsiaTheme="minorHAnsi" w:hAnsi="Cambria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C854A16"/>
    <w:multiLevelType w:val="hybridMultilevel"/>
    <w:tmpl w:val="40E0364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E625427"/>
    <w:multiLevelType w:val="hybridMultilevel"/>
    <w:tmpl w:val="1E70F2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lvl w:ilvl="0">
        <w:start w:val="1"/>
        <w:numFmt w:val="bullet"/>
        <w:pStyle w:val="AnmdAutorsAufz"/>
        <w:lvlText w:val="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</w:rPr>
      </w:lvl>
    </w:lvlOverride>
  </w:num>
  <w:num w:numId="2">
    <w:abstractNumId w:val="10"/>
  </w:num>
  <w:num w:numId="3">
    <w:abstractNumId w:val="2"/>
  </w:num>
  <w:num w:numId="4">
    <w:abstractNumId w:val="13"/>
  </w:num>
  <w:num w:numId="5">
    <w:abstractNumId w:val="8"/>
  </w:num>
  <w:num w:numId="6">
    <w:abstractNumId w:val="0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7"/>
  </w:num>
  <w:num w:numId="12">
    <w:abstractNumId w:val="27"/>
  </w:num>
  <w:num w:numId="13">
    <w:abstractNumId w:val="22"/>
  </w:num>
  <w:num w:numId="14">
    <w:abstractNumId w:val="14"/>
  </w:num>
  <w:num w:numId="15">
    <w:abstractNumId w:val="9"/>
  </w:num>
  <w:num w:numId="16">
    <w:abstractNumId w:val="16"/>
  </w:num>
  <w:num w:numId="17">
    <w:abstractNumId w:val="33"/>
  </w:num>
  <w:num w:numId="18">
    <w:abstractNumId w:val="15"/>
  </w:num>
  <w:num w:numId="19">
    <w:abstractNumId w:val="18"/>
  </w:num>
  <w:num w:numId="20">
    <w:abstractNumId w:val="4"/>
  </w:num>
  <w:num w:numId="21">
    <w:abstractNumId w:val="21"/>
  </w:num>
  <w:num w:numId="22">
    <w:abstractNumId w:val="1"/>
  </w:num>
  <w:num w:numId="23">
    <w:abstractNumId w:val="32"/>
  </w:num>
  <w:num w:numId="24">
    <w:abstractNumId w:val="17"/>
  </w:num>
  <w:num w:numId="25">
    <w:abstractNumId w:val="11"/>
  </w:num>
  <w:num w:numId="26">
    <w:abstractNumId w:val="19"/>
  </w:num>
  <w:num w:numId="27">
    <w:abstractNumId w:val="5"/>
  </w:num>
  <w:num w:numId="28">
    <w:abstractNumId w:val="29"/>
  </w:num>
  <w:num w:numId="29">
    <w:abstractNumId w:val="12"/>
  </w:num>
  <w:num w:numId="30">
    <w:abstractNumId w:val="6"/>
  </w:num>
  <w:num w:numId="31">
    <w:abstractNumId w:val="24"/>
  </w:num>
  <w:num w:numId="32">
    <w:abstractNumId w:val="25"/>
  </w:num>
  <w:num w:numId="33">
    <w:abstractNumId w:val="28"/>
  </w:num>
  <w:num w:numId="34">
    <w:abstractNumId w:val="20"/>
  </w:num>
  <w:num w:numId="35">
    <w:abstractNumId w:val="30"/>
  </w:num>
  <w:num w:numId="36">
    <w:abstractNumId w:val="26"/>
  </w:num>
  <w:num w:numId="37">
    <w:abstractNumId w:val="31"/>
  </w:num>
  <w:num w:numId="38">
    <w:abstractNumId w:val="2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activeWritingStyle w:appName="MSWord" w:lang="de-DE" w:vendorID="9" w:dllVersion="512" w:checkStyle="1"/>
  <w:activeWritingStyle w:appName="MSWord" w:lang="nb-NO" w:vendorID="22" w:dllVersion="513" w:checkStyle="1"/>
  <w:attachedTemplate r:id="rId1"/>
  <w:linkStyles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9"/>
  <w:hyphenationZone w:val="425"/>
  <w:noPunctuationKerning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E-Porto::GUID" w:val="{7fc27799-eb60-4983-bfd0-c7191361b98c}"/>
  </w:docVars>
  <w:rsids>
    <w:rsidRoot w:val="00142BAF"/>
    <w:rsid w:val="00000AF7"/>
    <w:rsid w:val="00000D13"/>
    <w:rsid w:val="00000D46"/>
    <w:rsid w:val="00001532"/>
    <w:rsid w:val="00001D20"/>
    <w:rsid w:val="0000208F"/>
    <w:rsid w:val="00002B4A"/>
    <w:rsid w:val="00003974"/>
    <w:rsid w:val="000039FC"/>
    <w:rsid w:val="000040FD"/>
    <w:rsid w:val="00004608"/>
    <w:rsid w:val="00004C8F"/>
    <w:rsid w:val="00005A99"/>
    <w:rsid w:val="000066C3"/>
    <w:rsid w:val="0000671E"/>
    <w:rsid w:val="00006954"/>
    <w:rsid w:val="0001060B"/>
    <w:rsid w:val="00010818"/>
    <w:rsid w:val="00011646"/>
    <w:rsid w:val="00011C28"/>
    <w:rsid w:val="00012CFB"/>
    <w:rsid w:val="000134A5"/>
    <w:rsid w:val="00013AED"/>
    <w:rsid w:val="000141B7"/>
    <w:rsid w:val="00015161"/>
    <w:rsid w:val="000151D2"/>
    <w:rsid w:val="0001586A"/>
    <w:rsid w:val="000162BD"/>
    <w:rsid w:val="0001673A"/>
    <w:rsid w:val="00016C6E"/>
    <w:rsid w:val="0001748B"/>
    <w:rsid w:val="000174D4"/>
    <w:rsid w:val="0002078E"/>
    <w:rsid w:val="000209E2"/>
    <w:rsid w:val="000210EE"/>
    <w:rsid w:val="00021C5F"/>
    <w:rsid w:val="00022143"/>
    <w:rsid w:val="0002291F"/>
    <w:rsid w:val="00022B24"/>
    <w:rsid w:val="00023D46"/>
    <w:rsid w:val="00024493"/>
    <w:rsid w:val="0002451C"/>
    <w:rsid w:val="00025026"/>
    <w:rsid w:val="00025077"/>
    <w:rsid w:val="00025B9D"/>
    <w:rsid w:val="00025C7B"/>
    <w:rsid w:val="00025E90"/>
    <w:rsid w:val="00025F51"/>
    <w:rsid w:val="0002646E"/>
    <w:rsid w:val="0002745A"/>
    <w:rsid w:val="00027707"/>
    <w:rsid w:val="00027E4D"/>
    <w:rsid w:val="000302FD"/>
    <w:rsid w:val="000308D9"/>
    <w:rsid w:val="00031424"/>
    <w:rsid w:val="00031747"/>
    <w:rsid w:val="00031CA3"/>
    <w:rsid w:val="00032071"/>
    <w:rsid w:val="000321F1"/>
    <w:rsid w:val="0003274C"/>
    <w:rsid w:val="000332CA"/>
    <w:rsid w:val="00033666"/>
    <w:rsid w:val="00033987"/>
    <w:rsid w:val="00034986"/>
    <w:rsid w:val="000352C4"/>
    <w:rsid w:val="000358CA"/>
    <w:rsid w:val="0003596A"/>
    <w:rsid w:val="00036907"/>
    <w:rsid w:val="0003789B"/>
    <w:rsid w:val="0003796E"/>
    <w:rsid w:val="00037D64"/>
    <w:rsid w:val="00037FDF"/>
    <w:rsid w:val="000402A9"/>
    <w:rsid w:val="00040757"/>
    <w:rsid w:val="00040C91"/>
    <w:rsid w:val="00040E0D"/>
    <w:rsid w:val="00040E3B"/>
    <w:rsid w:val="0004156B"/>
    <w:rsid w:val="000417C8"/>
    <w:rsid w:val="00041A17"/>
    <w:rsid w:val="00041B47"/>
    <w:rsid w:val="000428BE"/>
    <w:rsid w:val="0004395E"/>
    <w:rsid w:val="00043C32"/>
    <w:rsid w:val="000452B2"/>
    <w:rsid w:val="0004561B"/>
    <w:rsid w:val="00046307"/>
    <w:rsid w:val="000466FB"/>
    <w:rsid w:val="0005078C"/>
    <w:rsid w:val="00050942"/>
    <w:rsid w:val="0005106F"/>
    <w:rsid w:val="0005199D"/>
    <w:rsid w:val="00051D55"/>
    <w:rsid w:val="00051E4B"/>
    <w:rsid w:val="00052AA3"/>
    <w:rsid w:val="00053C38"/>
    <w:rsid w:val="00053DD3"/>
    <w:rsid w:val="000542E3"/>
    <w:rsid w:val="00054A80"/>
    <w:rsid w:val="000555F4"/>
    <w:rsid w:val="00055605"/>
    <w:rsid w:val="00055753"/>
    <w:rsid w:val="00055FB3"/>
    <w:rsid w:val="0005621E"/>
    <w:rsid w:val="0006084D"/>
    <w:rsid w:val="00060853"/>
    <w:rsid w:val="00060946"/>
    <w:rsid w:val="00060CF8"/>
    <w:rsid w:val="00061338"/>
    <w:rsid w:val="00062F4B"/>
    <w:rsid w:val="0006370C"/>
    <w:rsid w:val="00063A18"/>
    <w:rsid w:val="00064993"/>
    <w:rsid w:val="00064C08"/>
    <w:rsid w:val="00065F9D"/>
    <w:rsid w:val="00066115"/>
    <w:rsid w:val="00066ACB"/>
    <w:rsid w:val="00066B65"/>
    <w:rsid w:val="000677C2"/>
    <w:rsid w:val="00067ADD"/>
    <w:rsid w:val="00067B89"/>
    <w:rsid w:val="0007064C"/>
    <w:rsid w:val="0007087B"/>
    <w:rsid w:val="00071041"/>
    <w:rsid w:val="00071A77"/>
    <w:rsid w:val="000726A9"/>
    <w:rsid w:val="00072BE7"/>
    <w:rsid w:val="00072DDD"/>
    <w:rsid w:val="00073360"/>
    <w:rsid w:val="00075786"/>
    <w:rsid w:val="000758E8"/>
    <w:rsid w:val="0007656C"/>
    <w:rsid w:val="00076FAB"/>
    <w:rsid w:val="000775A2"/>
    <w:rsid w:val="00080082"/>
    <w:rsid w:val="00080379"/>
    <w:rsid w:val="0008147D"/>
    <w:rsid w:val="00081581"/>
    <w:rsid w:val="00081A4B"/>
    <w:rsid w:val="000826D4"/>
    <w:rsid w:val="00082E62"/>
    <w:rsid w:val="000838A7"/>
    <w:rsid w:val="00083E81"/>
    <w:rsid w:val="00083ECF"/>
    <w:rsid w:val="00083FCB"/>
    <w:rsid w:val="0008463C"/>
    <w:rsid w:val="00084E2A"/>
    <w:rsid w:val="000866D3"/>
    <w:rsid w:val="00086787"/>
    <w:rsid w:val="00086DCF"/>
    <w:rsid w:val="0008747C"/>
    <w:rsid w:val="00087635"/>
    <w:rsid w:val="00087655"/>
    <w:rsid w:val="000878A3"/>
    <w:rsid w:val="00087A77"/>
    <w:rsid w:val="00087CFA"/>
    <w:rsid w:val="0009047F"/>
    <w:rsid w:val="00090565"/>
    <w:rsid w:val="000905C2"/>
    <w:rsid w:val="00090F57"/>
    <w:rsid w:val="000928AC"/>
    <w:rsid w:val="00094445"/>
    <w:rsid w:val="00094B81"/>
    <w:rsid w:val="00094E72"/>
    <w:rsid w:val="000956AB"/>
    <w:rsid w:val="00095CEF"/>
    <w:rsid w:val="00095E4A"/>
    <w:rsid w:val="000963F7"/>
    <w:rsid w:val="00096EB6"/>
    <w:rsid w:val="000975FE"/>
    <w:rsid w:val="00097613"/>
    <w:rsid w:val="00097862"/>
    <w:rsid w:val="000979F5"/>
    <w:rsid w:val="000A0118"/>
    <w:rsid w:val="000A0754"/>
    <w:rsid w:val="000A173F"/>
    <w:rsid w:val="000A1F68"/>
    <w:rsid w:val="000A253A"/>
    <w:rsid w:val="000A2C2A"/>
    <w:rsid w:val="000A418B"/>
    <w:rsid w:val="000A43B7"/>
    <w:rsid w:val="000A519C"/>
    <w:rsid w:val="000A5633"/>
    <w:rsid w:val="000A5D25"/>
    <w:rsid w:val="000A636E"/>
    <w:rsid w:val="000A76F1"/>
    <w:rsid w:val="000A79F4"/>
    <w:rsid w:val="000A7AB7"/>
    <w:rsid w:val="000B041D"/>
    <w:rsid w:val="000B0954"/>
    <w:rsid w:val="000B0DF2"/>
    <w:rsid w:val="000B0E3C"/>
    <w:rsid w:val="000B1A2A"/>
    <w:rsid w:val="000B3D4A"/>
    <w:rsid w:val="000B443D"/>
    <w:rsid w:val="000B445C"/>
    <w:rsid w:val="000B4B4C"/>
    <w:rsid w:val="000B5256"/>
    <w:rsid w:val="000B6006"/>
    <w:rsid w:val="000B611F"/>
    <w:rsid w:val="000B64F4"/>
    <w:rsid w:val="000B7770"/>
    <w:rsid w:val="000B7893"/>
    <w:rsid w:val="000B7FE0"/>
    <w:rsid w:val="000C0407"/>
    <w:rsid w:val="000C0637"/>
    <w:rsid w:val="000C071F"/>
    <w:rsid w:val="000C1726"/>
    <w:rsid w:val="000C19FE"/>
    <w:rsid w:val="000C2FF8"/>
    <w:rsid w:val="000C3100"/>
    <w:rsid w:val="000C3C94"/>
    <w:rsid w:val="000C3FBA"/>
    <w:rsid w:val="000C402C"/>
    <w:rsid w:val="000C4C1B"/>
    <w:rsid w:val="000C4C2A"/>
    <w:rsid w:val="000C51FE"/>
    <w:rsid w:val="000C5236"/>
    <w:rsid w:val="000C54CA"/>
    <w:rsid w:val="000C56A2"/>
    <w:rsid w:val="000C5DA9"/>
    <w:rsid w:val="000C5E83"/>
    <w:rsid w:val="000C5F34"/>
    <w:rsid w:val="000C69A8"/>
    <w:rsid w:val="000C6C22"/>
    <w:rsid w:val="000C7049"/>
    <w:rsid w:val="000C757B"/>
    <w:rsid w:val="000D05BF"/>
    <w:rsid w:val="000D0E1D"/>
    <w:rsid w:val="000D0E73"/>
    <w:rsid w:val="000D2678"/>
    <w:rsid w:val="000D2897"/>
    <w:rsid w:val="000D3B2A"/>
    <w:rsid w:val="000D3BEB"/>
    <w:rsid w:val="000D490E"/>
    <w:rsid w:val="000D587C"/>
    <w:rsid w:val="000D58C8"/>
    <w:rsid w:val="000D6346"/>
    <w:rsid w:val="000D6489"/>
    <w:rsid w:val="000D6A48"/>
    <w:rsid w:val="000D759A"/>
    <w:rsid w:val="000D78E0"/>
    <w:rsid w:val="000D7922"/>
    <w:rsid w:val="000D7A50"/>
    <w:rsid w:val="000E0C99"/>
    <w:rsid w:val="000E0D5B"/>
    <w:rsid w:val="000E11B3"/>
    <w:rsid w:val="000E1208"/>
    <w:rsid w:val="000E1DD7"/>
    <w:rsid w:val="000E1E32"/>
    <w:rsid w:val="000E23C3"/>
    <w:rsid w:val="000E2837"/>
    <w:rsid w:val="000E2A4C"/>
    <w:rsid w:val="000E2D78"/>
    <w:rsid w:val="000E317B"/>
    <w:rsid w:val="000E39DC"/>
    <w:rsid w:val="000E43CB"/>
    <w:rsid w:val="000E48C9"/>
    <w:rsid w:val="000E4D3A"/>
    <w:rsid w:val="000E529E"/>
    <w:rsid w:val="000E5A9F"/>
    <w:rsid w:val="000E6282"/>
    <w:rsid w:val="000E62EA"/>
    <w:rsid w:val="000E66A5"/>
    <w:rsid w:val="000E7050"/>
    <w:rsid w:val="000E7413"/>
    <w:rsid w:val="000E7455"/>
    <w:rsid w:val="000E7826"/>
    <w:rsid w:val="000E7952"/>
    <w:rsid w:val="000E7F88"/>
    <w:rsid w:val="000F03D4"/>
    <w:rsid w:val="000F1432"/>
    <w:rsid w:val="000F15C4"/>
    <w:rsid w:val="000F1DA6"/>
    <w:rsid w:val="000F2AE3"/>
    <w:rsid w:val="000F3362"/>
    <w:rsid w:val="000F3421"/>
    <w:rsid w:val="000F3790"/>
    <w:rsid w:val="000F3880"/>
    <w:rsid w:val="000F3ACF"/>
    <w:rsid w:val="000F3B15"/>
    <w:rsid w:val="000F4458"/>
    <w:rsid w:val="000F4890"/>
    <w:rsid w:val="000F4899"/>
    <w:rsid w:val="000F4CBE"/>
    <w:rsid w:val="000F50F8"/>
    <w:rsid w:val="000F5C04"/>
    <w:rsid w:val="000F64D4"/>
    <w:rsid w:val="001005F3"/>
    <w:rsid w:val="001010BA"/>
    <w:rsid w:val="0010120C"/>
    <w:rsid w:val="001024DB"/>
    <w:rsid w:val="0010358A"/>
    <w:rsid w:val="00103A92"/>
    <w:rsid w:val="00103CAF"/>
    <w:rsid w:val="00104991"/>
    <w:rsid w:val="00104C70"/>
    <w:rsid w:val="001050EB"/>
    <w:rsid w:val="001055D1"/>
    <w:rsid w:val="00105895"/>
    <w:rsid w:val="00105B18"/>
    <w:rsid w:val="001065E3"/>
    <w:rsid w:val="00106A94"/>
    <w:rsid w:val="00107547"/>
    <w:rsid w:val="001075C4"/>
    <w:rsid w:val="00107DDC"/>
    <w:rsid w:val="00107ECF"/>
    <w:rsid w:val="00107FA4"/>
    <w:rsid w:val="001111C3"/>
    <w:rsid w:val="00111A87"/>
    <w:rsid w:val="00111B67"/>
    <w:rsid w:val="0011207B"/>
    <w:rsid w:val="00112471"/>
    <w:rsid w:val="00112474"/>
    <w:rsid w:val="0011284D"/>
    <w:rsid w:val="00112B85"/>
    <w:rsid w:val="0011360C"/>
    <w:rsid w:val="0011499B"/>
    <w:rsid w:val="00114A13"/>
    <w:rsid w:val="00114D6B"/>
    <w:rsid w:val="00114E9C"/>
    <w:rsid w:val="00115375"/>
    <w:rsid w:val="00115D07"/>
    <w:rsid w:val="00116686"/>
    <w:rsid w:val="00116CFF"/>
    <w:rsid w:val="00117057"/>
    <w:rsid w:val="0011793C"/>
    <w:rsid w:val="00120325"/>
    <w:rsid w:val="00121368"/>
    <w:rsid w:val="001224E7"/>
    <w:rsid w:val="00122C30"/>
    <w:rsid w:val="00122D86"/>
    <w:rsid w:val="00123046"/>
    <w:rsid w:val="00123B6F"/>
    <w:rsid w:val="001246E2"/>
    <w:rsid w:val="001247DD"/>
    <w:rsid w:val="00124CC7"/>
    <w:rsid w:val="00125396"/>
    <w:rsid w:val="001264BB"/>
    <w:rsid w:val="00126631"/>
    <w:rsid w:val="00127685"/>
    <w:rsid w:val="00130EC8"/>
    <w:rsid w:val="00130F7E"/>
    <w:rsid w:val="00132758"/>
    <w:rsid w:val="00132915"/>
    <w:rsid w:val="001329C6"/>
    <w:rsid w:val="00132E31"/>
    <w:rsid w:val="001330FF"/>
    <w:rsid w:val="001331C5"/>
    <w:rsid w:val="0013351E"/>
    <w:rsid w:val="00133967"/>
    <w:rsid w:val="00133F29"/>
    <w:rsid w:val="001347D5"/>
    <w:rsid w:val="00135869"/>
    <w:rsid w:val="00135C1D"/>
    <w:rsid w:val="00136130"/>
    <w:rsid w:val="00136442"/>
    <w:rsid w:val="00136E29"/>
    <w:rsid w:val="00136ED9"/>
    <w:rsid w:val="001370C0"/>
    <w:rsid w:val="00137B40"/>
    <w:rsid w:val="00140DDE"/>
    <w:rsid w:val="0014179F"/>
    <w:rsid w:val="001418D6"/>
    <w:rsid w:val="00142708"/>
    <w:rsid w:val="00142BAF"/>
    <w:rsid w:val="00142D29"/>
    <w:rsid w:val="0014325A"/>
    <w:rsid w:val="00143949"/>
    <w:rsid w:val="0014471C"/>
    <w:rsid w:val="00144904"/>
    <w:rsid w:val="00145BB0"/>
    <w:rsid w:val="0014792B"/>
    <w:rsid w:val="00147CAF"/>
    <w:rsid w:val="00147D45"/>
    <w:rsid w:val="00147F7F"/>
    <w:rsid w:val="0015053D"/>
    <w:rsid w:val="001505F2"/>
    <w:rsid w:val="00150F52"/>
    <w:rsid w:val="00152EE7"/>
    <w:rsid w:val="00152FA5"/>
    <w:rsid w:val="0015326F"/>
    <w:rsid w:val="0015336E"/>
    <w:rsid w:val="00153CE1"/>
    <w:rsid w:val="0015460C"/>
    <w:rsid w:val="0015559A"/>
    <w:rsid w:val="0015594F"/>
    <w:rsid w:val="0015609F"/>
    <w:rsid w:val="001567E4"/>
    <w:rsid w:val="00157400"/>
    <w:rsid w:val="001576D6"/>
    <w:rsid w:val="001579AC"/>
    <w:rsid w:val="00157D8B"/>
    <w:rsid w:val="00157FAE"/>
    <w:rsid w:val="0016009D"/>
    <w:rsid w:val="0016056F"/>
    <w:rsid w:val="00160D25"/>
    <w:rsid w:val="00161CB3"/>
    <w:rsid w:val="00161F38"/>
    <w:rsid w:val="00162514"/>
    <w:rsid w:val="00162795"/>
    <w:rsid w:val="00162BF5"/>
    <w:rsid w:val="001632E1"/>
    <w:rsid w:val="0016519C"/>
    <w:rsid w:val="00165C47"/>
    <w:rsid w:val="00165F5E"/>
    <w:rsid w:val="00166075"/>
    <w:rsid w:val="001670CF"/>
    <w:rsid w:val="00167DFD"/>
    <w:rsid w:val="001704F1"/>
    <w:rsid w:val="001708B9"/>
    <w:rsid w:val="00170CD0"/>
    <w:rsid w:val="0017116D"/>
    <w:rsid w:val="00171547"/>
    <w:rsid w:val="0017202E"/>
    <w:rsid w:val="00172C32"/>
    <w:rsid w:val="0017329C"/>
    <w:rsid w:val="00173602"/>
    <w:rsid w:val="001745BC"/>
    <w:rsid w:val="001745EA"/>
    <w:rsid w:val="00174BE4"/>
    <w:rsid w:val="00174C7F"/>
    <w:rsid w:val="001750ED"/>
    <w:rsid w:val="0017524F"/>
    <w:rsid w:val="001758D4"/>
    <w:rsid w:val="0017635B"/>
    <w:rsid w:val="00176371"/>
    <w:rsid w:val="0017667F"/>
    <w:rsid w:val="001766E0"/>
    <w:rsid w:val="00177938"/>
    <w:rsid w:val="0018039E"/>
    <w:rsid w:val="0018081E"/>
    <w:rsid w:val="001808B4"/>
    <w:rsid w:val="00182076"/>
    <w:rsid w:val="00182C6C"/>
    <w:rsid w:val="001835CE"/>
    <w:rsid w:val="00183A1B"/>
    <w:rsid w:val="00183B4F"/>
    <w:rsid w:val="00183EFB"/>
    <w:rsid w:val="0018438D"/>
    <w:rsid w:val="0018459A"/>
    <w:rsid w:val="00184610"/>
    <w:rsid w:val="0018598E"/>
    <w:rsid w:val="00186265"/>
    <w:rsid w:val="001862E9"/>
    <w:rsid w:val="001866D1"/>
    <w:rsid w:val="00186A6F"/>
    <w:rsid w:val="001875A9"/>
    <w:rsid w:val="0019054D"/>
    <w:rsid w:val="00190BEE"/>
    <w:rsid w:val="001912E5"/>
    <w:rsid w:val="00191623"/>
    <w:rsid w:val="00192513"/>
    <w:rsid w:val="00192729"/>
    <w:rsid w:val="0019304B"/>
    <w:rsid w:val="0019353A"/>
    <w:rsid w:val="00193B85"/>
    <w:rsid w:val="00193D0E"/>
    <w:rsid w:val="001945B9"/>
    <w:rsid w:val="00194B7B"/>
    <w:rsid w:val="001956DD"/>
    <w:rsid w:val="0019572D"/>
    <w:rsid w:val="0019574C"/>
    <w:rsid w:val="00196F0A"/>
    <w:rsid w:val="001974B6"/>
    <w:rsid w:val="00197771"/>
    <w:rsid w:val="00197C02"/>
    <w:rsid w:val="00197DE3"/>
    <w:rsid w:val="001A0A2A"/>
    <w:rsid w:val="001A169C"/>
    <w:rsid w:val="001A22F6"/>
    <w:rsid w:val="001A29FB"/>
    <w:rsid w:val="001A303B"/>
    <w:rsid w:val="001A36B3"/>
    <w:rsid w:val="001A392B"/>
    <w:rsid w:val="001A3E4A"/>
    <w:rsid w:val="001A4F6B"/>
    <w:rsid w:val="001A56B5"/>
    <w:rsid w:val="001A5B02"/>
    <w:rsid w:val="001A6400"/>
    <w:rsid w:val="001A7533"/>
    <w:rsid w:val="001A76C2"/>
    <w:rsid w:val="001B0AF2"/>
    <w:rsid w:val="001B0B98"/>
    <w:rsid w:val="001B0FAD"/>
    <w:rsid w:val="001B12F5"/>
    <w:rsid w:val="001B16FE"/>
    <w:rsid w:val="001B1F03"/>
    <w:rsid w:val="001B26D9"/>
    <w:rsid w:val="001B28A3"/>
    <w:rsid w:val="001B28AD"/>
    <w:rsid w:val="001B2BD2"/>
    <w:rsid w:val="001B3076"/>
    <w:rsid w:val="001B38B7"/>
    <w:rsid w:val="001B3B17"/>
    <w:rsid w:val="001B3CB6"/>
    <w:rsid w:val="001B4145"/>
    <w:rsid w:val="001B4396"/>
    <w:rsid w:val="001B4F8D"/>
    <w:rsid w:val="001B559F"/>
    <w:rsid w:val="001B6AB6"/>
    <w:rsid w:val="001B70DD"/>
    <w:rsid w:val="001B73AC"/>
    <w:rsid w:val="001B79D9"/>
    <w:rsid w:val="001C0220"/>
    <w:rsid w:val="001C10B5"/>
    <w:rsid w:val="001C1711"/>
    <w:rsid w:val="001C175F"/>
    <w:rsid w:val="001C2022"/>
    <w:rsid w:val="001C3BE8"/>
    <w:rsid w:val="001C4353"/>
    <w:rsid w:val="001C4AA5"/>
    <w:rsid w:val="001C4CB1"/>
    <w:rsid w:val="001C5144"/>
    <w:rsid w:val="001C5AFE"/>
    <w:rsid w:val="001C5BE4"/>
    <w:rsid w:val="001C6043"/>
    <w:rsid w:val="001C60C7"/>
    <w:rsid w:val="001C6115"/>
    <w:rsid w:val="001C6430"/>
    <w:rsid w:val="001C663E"/>
    <w:rsid w:val="001C6D6D"/>
    <w:rsid w:val="001C75D0"/>
    <w:rsid w:val="001C7E00"/>
    <w:rsid w:val="001D0116"/>
    <w:rsid w:val="001D030D"/>
    <w:rsid w:val="001D06D6"/>
    <w:rsid w:val="001D0A8F"/>
    <w:rsid w:val="001D1834"/>
    <w:rsid w:val="001D1F4B"/>
    <w:rsid w:val="001D2578"/>
    <w:rsid w:val="001D292A"/>
    <w:rsid w:val="001D2A66"/>
    <w:rsid w:val="001D3B26"/>
    <w:rsid w:val="001D4638"/>
    <w:rsid w:val="001D4914"/>
    <w:rsid w:val="001D4A7F"/>
    <w:rsid w:val="001D66CD"/>
    <w:rsid w:val="001D675C"/>
    <w:rsid w:val="001D702B"/>
    <w:rsid w:val="001D7290"/>
    <w:rsid w:val="001D7472"/>
    <w:rsid w:val="001E053E"/>
    <w:rsid w:val="001E1C01"/>
    <w:rsid w:val="001E1CDA"/>
    <w:rsid w:val="001E23FA"/>
    <w:rsid w:val="001E432D"/>
    <w:rsid w:val="001E47CE"/>
    <w:rsid w:val="001E4DA1"/>
    <w:rsid w:val="001E60EE"/>
    <w:rsid w:val="001E6150"/>
    <w:rsid w:val="001E68E6"/>
    <w:rsid w:val="001E6D3E"/>
    <w:rsid w:val="001E6E64"/>
    <w:rsid w:val="001E719B"/>
    <w:rsid w:val="001E75D6"/>
    <w:rsid w:val="001E77E4"/>
    <w:rsid w:val="001F00C1"/>
    <w:rsid w:val="001F099E"/>
    <w:rsid w:val="001F0ECD"/>
    <w:rsid w:val="001F1ACE"/>
    <w:rsid w:val="001F2782"/>
    <w:rsid w:val="001F3BB2"/>
    <w:rsid w:val="001F4E3C"/>
    <w:rsid w:val="001F4E90"/>
    <w:rsid w:val="001F704A"/>
    <w:rsid w:val="001F7428"/>
    <w:rsid w:val="001F78A3"/>
    <w:rsid w:val="001F7C28"/>
    <w:rsid w:val="002009C2"/>
    <w:rsid w:val="00200AB6"/>
    <w:rsid w:val="00200EB6"/>
    <w:rsid w:val="0020175E"/>
    <w:rsid w:val="002029EA"/>
    <w:rsid w:val="00203290"/>
    <w:rsid w:val="0020359C"/>
    <w:rsid w:val="00203A43"/>
    <w:rsid w:val="00203ADB"/>
    <w:rsid w:val="00203C55"/>
    <w:rsid w:val="0020403C"/>
    <w:rsid w:val="00204150"/>
    <w:rsid w:val="0020483A"/>
    <w:rsid w:val="00204F55"/>
    <w:rsid w:val="0020548A"/>
    <w:rsid w:val="00205FD7"/>
    <w:rsid w:val="0020637C"/>
    <w:rsid w:val="002066D1"/>
    <w:rsid w:val="002068B4"/>
    <w:rsid w:val="00207A7A"/>
    <w:rsid w:val="00207A9D"/>
    <w:rsid w:val="00207D19"/>
    <w:rsid w:val="00211034"/>
    <w:rsid w:val="00211577"/>
    <w:rsid w:val="00211AD9"/>
    <w:rsid w:val="00211B61"/>
    <w:rsid w:val="002124E6"/>
    <w:rsid w:val="00212AC1"/>
    <w:rsid w:val="00213902"/>
    <w:rsid w:val="002140F2"/>
    <w:rsid w:val="00214312"/>
    <w:rsid w:val="00214B1D"/>
    <w:rsid w:val="00215554"/>
    <w:rsid w:val="0021595B"/>
    <w:rsid w:val="00215A7C"/>
    <w:rsid w:val="0021655E"/>
    <w:rsid w:val="00216E0E"/>
    <w:rsid w:val="0021758E"/>
    <w:rsid w:val="002179E9"/>
    <w:rsid w:val="00217DBC"/>
    <w:rsid w:val="00220973"/>
    <w:rsid w:val="00220D31"/>
    <w:rsid w:val="00221506"/>
    <w:rsid w:val="00221605"/>
    <w:rsid w:val="0022229A"/>
    <w:rsid w:val="00222792"/>
    <w:rsid w:val="00222803"/>
    <w:rsid w:val="002231F5"/>
    <w:rsid w:val="0022366E"/>
    <w:rsid w:val="0022375A"/>
    <w:rsid w:val="002245C8"/>
    <w:rsid w:val="00224BAD"/>
    <w:rsid w:val="00225BE1"/>
    <w:rsid w:val="00227CD2"/>
    <w:rsid w:val="00231161"/>
    <w:rsid w:val="0023119A"/>
    <w:rsid w:val="00231A41"/>
    <w:rsid w:val="00231F4D"/>
    <w:rsid w:val="0023201F"/>
    <w:rsid w:val="0023206F"/>
    <w:rsid w:val="00232136"/>
    <w:rsid w:val="002336E4"/>
    <w:rsid w:val="00233952"/>
    <w:rsid w:val="002339F4"/>
    <w:rsid w:val="00233AE3"/>
    <w:rsid w:val="0023433B"/>
    <w:rsid w:val="0023523C"/>
    <w:rsid w:val="00235931"/>
    <w:rsid w:val="00235BFB"/>
    <w:rsid w:val="00235E7C"/>
    <w:rsid w:val="0023684F"/>
    <w:rsid w:val="00236BAD"/>
    <w:rsid w:val="002371CD"/>
    <w:rsid w:val="00237264"/>
    <w:rsid w:val="0023732F"/>
    <w:rsid w:val="00237358"/>
    <w:rsid w:val="00237EB3"/>
    <w:rsid w:val="002407CE"/>
    <w:rsid w:val="0024244C"/>
    <w:rsid w:val="00243079"/>
    <w:rsid w:val="00243366"/>
    <w:rsid w:val="00243511"/>
    <w:rsid w:val="002436BE"/>
    <w:rsid w:val="0024390F"/>
    <w:rsid w:val="00243F4C"/>
    <w:rsid w:val="0024439D"/>
    <w:rsid w:val="00244F11"/>
    <w:rsid w:val="002451B7"/>
    <w:rsid w:val="0024568F"/>
    <w:rsid w:val="002462AE"/>
    <w:rsid w:val="002462F7"/>
    <w:rsid w:val="00246CBA"/>
    <w:rsid w:val="00246E94"/>
    <w:rsid w:val="00247398"/>
    <w:rsid w:val="00247B86"/>
    <w:rsid w:val="00247BB7"/>
    <w:rsid w:val="00250212"/>
    <w:rsid w:val="00250454"/>
    <w:rsid w:val="002508F2"/>
    <w:rsid w:val="00250F9A"/>
    <w:rsid w:val="00251A3F"/>
    <w:rsid w:val="0025279E"/>
    <w:rsid w:val="00252C62"/>
    <w:rsid w:val="00253B6E"/>
    <w:rsid w:val="00253F0B"/>
    <w:rsid w:val="00253F8E"/>
    <w:rsid w:val="0025439A"/>
    <w:rsid w:val="00254595"/>
    <w:rsid w:val="00255891"/>
    <w:rsid w:val="002558FE"/>
    <w:rsid w:val="0025627C"/>
    <w:rsid w:val="00256682"/>
    <w:rsid w:val="00257203"/>
    <w:rsid w:val="00257A5B"/>
    <w:rsid w:val="00260467"/>
    <w:rsid w:val="00260F4C"/>
    <w:rsid w:val="00260F54"/>
    <w:rsid w:val="00261623"/>
    <w:rsid w:val="0026217D"/>
    <w:rsid w:val="0026255C"/>
    <w:rsid w:val="00263BF4"/>
    <w:rsid w:val="00264D38"/>
    <w:rsid w:val="00265013"/>
    <w:rsid w:val="00265AD5"/>
    <w:rsid w:val="00265C52"/>
    <w:rsid w:val="0026679D"/>
    <w:rsid w:val="00266900"/>
    <w:rsid w:val="00266F8A"/>
    <w:rsid w:val="0026709F"/>
    <w:rsid w:val="00267357"/>
    <w:rsid w:val="0026751E"/>
    <w:rsid w:val="00267618"/>
    <w:rsid w:val="002706DA"/>
    <w:rsid w:val="002706E4"/>
    <w:rsid w:val="00271CCD"/>
    <w:rsid w:val="00271CF3"/>
    <w:rsid w:val="00271E36"/>
    <w:rsid w:val="002735F6"/>
    <w:rsid w:val="002737A2"/>
    <w:rsid w:val="00274F05"/>
    <w:rsid w:val="002754F3"/>
    <w:rsid w:val="0027558D"/>
    <w:rsid w:val="002770B0"/>
    <w:rsid w:val="002775D8"/>
    <w:rsid w:val="0027772E"/>
    <w:rsid w:val="00277A8D"/>
    <w:rsid w:val="00281650"/>
    <w:rsid w:val="00281678"/>
    <w:rsid w:val="00281A03"/>
    <w:rsid w:val="00281AF3"/>
    <w:rsid w:val="00283560"/>
    <w:rsid w:val="00283DE9"/>
    <w:rsid w:val="00284A93"/>
    <w:rsid w:val="00284BF0"/>
    <w:rsid w:val="00284F98"/>
    <w:rsid w:val="00285715"/>
    <w:rsid w:val="00285ACE"/>
    <w:rsid w:val="00285E97"/>
    <w:rsid w:val="00286795"/>
    <w:rsid w:val="00286B50"/>
    <w:rsid w:val="00286F86"/>
    <w:rsid w:val="0028728E"/>
    <w:rsid w:val="00287731"/>
    <w:rsid w:val="002903FD"/>
    <w:rsid w:val="00290440"/>
    <w:rsid w:val="00290E5B"/>
    <w:rsid w:val="00290EA4"/>
    <w:rsid w:val="002910B3"/>
    <w:rsid w:val="002911D5"/>
    <w:rsid w:val="00293437"/>
    <w:rsid w:val="00293977"/>
    <w:rsid w:val="00293C6A"/>
    <w:rsid w:val="00293F09"/>
    <w:rsid w:val="00294611"/>
    <w:rsid w:val="00294E6B"/>
    <w:rsid w:val="0029632B"/>
    <w:rsid w:val="0029649B"/>
    <w:rsid w:val="00296AFC"/>
    <w:rsid w:val="002A0569"/>
    <w:rsid w:val="002A082A"/>
    <w:rsid w:val="002A0D33"/>
    <w:rsid w:val="002A1027"/>
    <w:rsid w:val="002A159E"/>
    <w:rsid w:val="002A2471"/>
    <w:rsid w:val="002A291A"/>
    <w:rsid w:val="002A30EF"/>
    <w:rsid w:val="002A3961"/>
    <w:rsid w:val="002A4027"/>
    <w:rsid w:val="002A4FB3"/>
    <w:rsid w:val="002A5D14"/>
    <w:rsid w:val="002A63A0"/>
    <w:rsid w:val="002A6BDC"/>
    <w:rsid w:val="002A6E98"/>
    <w:rsid w:val="002A74E0"/>
    <w:rsid w:val="002A781B"/>
    <w:rsid w:val="002B0A4F"/>
    <w:rsid w:val="002B1D0D"/>
    <w:rsid w:val="002B1E61"/>
    <w:rsid w:val="002B2102"/>
    <w:rsid w:val="002B3526"/>
    <w:rsid w:val="002B40AE"/>
    <w:rsid w:val="002B4386"/>
    <w:rsid w:val="002B4463"/>
    <w:rsid w:val="002B5ED5"/>
    <w:rsid w:val="002B671A"/>
    <w:rsid w:val="002B72EC"/>
    <w:rsid w:val="002B7924"/>
    <w:rsid w:val="002C0016"/>
    <w:rsid w:val="002C00A3"/>
    <w:rsid w:val="002C04BD"/>
    <w:rsid w:val="002C04FA"/>
    <w:rsid w:val="002C0C6C"/>
    <w:rsid w:val="002C17C1"/>
    <w:rsid w:val="002C1831"/>
    <w:rsid w:val="002C18F5"/>
    <w:rsid w:val="002C230D"/>
    <w:rsid w:val="002C25CF"/>
    <w:rsid w:val="002C3527"/>
    <w:rsid w:val="002C3D00"/>
    <w:rsid w:val="002C3F0D"/>
    <w:rsid w:val="002C468D"/>
    <w:rsid w:val="002C4EE0"/>
    <w:rsid w:val="002C4F26"/>
    <w:rsid w:val="002C5C25"/>
    <w:rsid w:val="002C7D2F"/>
    <w:rsid w:val="002D05DA"/>
    <w:rsid w:val="002D0659"/>
    <w:rsid w:val="002D0B25"/>
    <w:rsid w:val="002D0BED"/>
    <w:rsid w:val="002D0F30"/>
    <w:rsid w:val="002D12A0"/>
    <w:rsid w:val="002D1F3C"/>
    <w:rsid w:val="002D1F5D"/>
    <w:rsid w:val="002D215D"/>
    <w:rsid w:val="002D2385"/>
    <w:rsid w:val="002D2795"/>
    <w:rsid w:val="002D2EE6"/>
    <w:rsid w:val="002D37C0"/>
    <w:rsid w:val="002D41B8"/>
    <w:rsid w:val="002D420C"/>
    <w:rsid w:val="002D74C9"/>
    <w:rsid w:val="002E0C5C"/>
    <w:rsid w:val="002E15AA"/>
    <w:rsid w:val="002E16D7"/>
    <w:rsid w:val="002E1770"/>
    <w:rsid w:val="002E1E62"/>
    <w:rsid w:val="002E2E1A"/>
    <w:rsid w:val="002E4227"/>
    <w:rsid w:val="002E4B37"/>
    <w:rsid w:val="002E4C71"/>
    <w:rsid w:val="002E4E39"/>
    <w:rsid w:val="002E501F"/>
    <w:rsid w:val="002E5301"/>
    <w:rsid w:val="002E55E9"/>
    <w:rsid w:val="002E6C42"/>
    <w:rsid w:val="002E6CC7"/>
    <w:rsid w:val="002E769B"/>
    <w:rsid w:val="002F03AE"/>
    <w:rsid w:val="002F0499"/>
    <w:rsid w:val="002F0F0D"/>
    <w:rsid w:val="002F12A5"/>
    <w:rsid w:val="002F3A9F"/>
    <w:rsid w:val="002F3C0B"/>
    <w:rsid w:val="002F3FA7"/>
    <w:rsid w:val="002F54C9"/>
    <w:rsid w:val="002F617D"/>
    <w:rsid w:val="002F6848"/>
    <w:rsid w:val="002F6DEB"/>
    <w:rsid w:val="002F6ECA"/>
    <w:rsid w:val="002F78B4"/>
    <w:rsid w:val="002F79AE"/>
    <w:rsid w:val="002F7AD7"/>
    <w:rsid w:val="002F7FD2"/>
    <w:rsid w:val="00300367"/>
    <w:rsid w:val="0030045F"/>
    <w:rsid w:val="00300925"/>
    <w:rsid w:val="003015CF"/>
    <w:rsid w:val="00301B89"/>
    <w:rsid w:val="003025CE"/>
    <w:rsid w:val="00302854"/>
    <w:rsid w:val="0030297D"/>
    <w:rsid w:val="00302A51"/>
    <w:rsid w:val="00302A79"/>
    <w:rsid w:val="0030318D"/>
    <w:rsid w:val="00303519"/>
    <w:rsid w:val="00303ABB"/>
    <w:rsid w:val="00303DE5"/>
    <w:rsid w:val="0030583B"/>
    <w:rsid w:val="00305D0D"/>
    <w:rsid w:val="00305D76"/>
    <w:rsid w:val="003076F1"/>
    <w:rsid w:val="00310996"/>
    <w:rsid w:val="003114E6"/>
    <w:rsid w:val="0031158C"/>
    <w:rsid w:val="00311D88"/>
    <w:rsid w:val="00311FA2"/>
    <w:rsid w:val="0031347F"/>
    <w:rsid w:val="003148D1"/>
    <w:rsid w:val="00314ABE"/>
    <w:rsid w:val="003151B5"/>
    <w:rsid w:val="00315407"/>
    <w:rsid w:val="00316F8F"/>
    <w:rsid w:val="003177C4"/>
    <w:rsid w:val="003179A1"/>
    <w:rsid w:val="00317BCB"/>
    <w:rsid w:val="00320316"/>
    <w:rsid w:val="003207EF"/>
    <w:rsid w:val="00321459"/>
    <w:rsid w:val="00322CFC"/>
    <w:rsid w:val="00322D41"/>
    <w:rsid w:val="00323E67"/>
    <w:rsid w:val="003248A0"/>
    <w:rsid w:val="00324AFA"/>
    <w:rsid w:val="00324FA3"/>
    <w:rsid w:val="003253A6"/>
    <w:rsid w:val="00325773"/>
    <w:rsid w:val="00326C3C"/>
    <w:rsid w:val="00326EBD"/>
    <w:rsid w:val="00331227"/>
    <w:rsid w:val="00333422"/>
    <w:rsid w:val="00333B4A"/>
    <w:rsid w:val="00334E6B"/>
    <w:rsid w:val="003361D7"/>
    <w:rsid w:val="00337695"/>
    <w:rsid w:val="00337A66"/>
    <w:rsid w:val="00337D58"/>
    <w:rsid w:val="00337DEC"/>
    <w:rsid w:val="0034039B"/>
    <w:rsid w:val="003403DB"/>
    <w:rsid w:val="00342960"/>
    <w:rsid w:val="00343449"/>
    <w:rsid w:val="003435D2"/>
    <w:rsid w:val="0034508A"/>
    <w:rsid w:val="0034554B"/>
    <w:rsid w:val="0034658B"/>
    <w:rsid w:val="003469CD"/>
    <w:rsid w:val="00346CB6"/>
    <w:rsid w:val="00346CEB"/>
    <w:rsid w:val="00350BAA"/>
    <w:rsid w:val="0035119F"/>
    <w:rsid w:val="00351320"/>
    <w:rsid w:val="0035199F"/>
    <w:rsid w:val="003519C5"/>
    <w:rsid w:val="00352E8E"/>
    <w:rsid w:val="00353D5B"/>
    <w:rsid w:val="0035566E"/>
    <w:rsid w:val="0035663E"/>
    <w:rsid w:val="0035690D"/>
    <w:rsid w:val="003573AE"/>
    <w:rsid w:val="0035764D"/>
    <w:rsid w:val="00357FCD"/>
    <w:rsid w:val="00360034"/>
    <w:rsid w:val="0036022D"/>
    <w:rsid w:val="003607C8"/>
    <w:rsid w:val="003608A4"/>
    <w:rsid w:val="00360B83"/>
    <w:rsid w:val="00360BE8"/>
    <w:rsid w:val="00361F44"/>
    <w:rsid w:val="003624AF"/>
    <w:rsid w:val="003628AD"/>
    <w:rsid w:val="00362F57"/>
    <w:rsid w:val="00362F8F"/>
    <w:rsid w:val="00363A58"/>
    <w:rsid w:val="00363A74"/>
    <w:rsid w:val="00363CA3"/>
    <w:rsid w:val="003641FB"/>
    <w:rsid w:val="00364BDE"/>
    <w:rsid w:val="003650AD"/>
    <w:rsid w:val="003657FF"/>
    <w:rsid w:val="00365A87"/>
    <w:rsid w:val="00365CCE"/>
    <w:rsid w:val="00365E5C"/>
    <w:rsid w:val="00366245"/>
    <w:rsid w:val="003665F8"/>
    <w:rsid w:val="003701CA"/>
    <w:rsid w:val="00370478"/>
    <w:rsid w:val="003704D8"/>
    <w:rsid w:val="00371264"/>
    <w:rsid w:val="00371282"/>
    <w:rsid w:val="00371D4B"/>
    <w:rsid w:val="00372A2D"/>
    <w:rsid w:val="00372EB1"/>
    <w:rsid w:val="00374445"/>
    <w:rsid w:val="0037446D"/>
    <w:rsid w:val="0037503D"/>
    <w:rsid w:val="00375704"/>
    <w:rsid w:val="0037628F"/>
    <w:rsid w:val="00380681"/>
    <w:rsid w:val="00381148"/>
    <w:rsid w:val="003825F5"/>
    <w:rsid w:val="00382D87"/>
    <w:rsid w:val="00383D8B"/>
    <w:rsid w:val="0038407A"/>
    <w:rsid w:val="0038465B"/>
    <w:rsid w:val="00385379"/>
    <w:rsid w:val="003857F9"/>
    <w:rsid w:val="0038585F"/>
    <w:rsid w:val="0038698F"/>
    <w:rsid w:val="00386AC7"/>
    <w:rsid w:val="00386FC4"/>
    <w:rsid w:val="00387AE8"/>
    <w:rsid w:val="00387B63"/>
    <w:rsid w:val="00390E18"/>
    <w:rsid w:val="00390EB2"/>
    <w:rsid w:val="0039210C"/>
    <w:rsid w:val="00392B33"/>
    <w:rsid w:val="00392D58"/>
    <w:rsid w:val="003933E4"/>
    <w:rsid w:val="00393FCF"/>
    <w:rsid w:val="003946C7"/>
    <w:rsid w:val="00394E1E"/>
    <w:rsid w:val="003955CD"/>
    <w:rsid w:val="003959E2"/>
    <w:rsid w:val="00395B37"/>
    <w:rsid w:val="00395C5E"/>
    <w:rsid w:val="00396CD9"/>
    <w:rsid w:val="00397F9C"/>
    <w:rsid w:val="003A02B1"/>
    <w:rsid w:val="003A0514"/>
    <w:rsid w:val="003A1622"/>
    <w:rsid w:val="003A1F75"/>
    <w:rsid w:val="003A24EE"/>
    <w:rsid w:val="003A26D0"/>
    <w:rsid w:val="003A2945"/>
    <w:rsid w:val="003A3ADB"/>
    <w:rsid w:val="003A4105"/>
    <w:rsid w:val="003A4298"/>
    <w:rsid w:val="003A4A18"/>
    <w:rsid w:val="003A4A74"/>
    <w:rsid w:val="003A4D1E"/>
    <w:rsid w:val="003A4FC1"/>
    <w:rsid w:val="003A5D8D"/>
    <w:rsid w:val="003A7130"/>
    <w:rsid w:val="003B056B"/>
    <w:rsid w:val="003B088B"/>
    <w:rsid w:val="003B0A9E"/>
    <w:rsid w:val="003B151C"/>
    <w:rsid w:val="003B193F"/>
    <w:rsid w:val="003B1E16"/>
    <w:rsid w:val="003B1EAC"/>
    <w:rsid w:val="003B27F6"/>
    <w:rsid w:val="003B2968"/>
    <w:rsid w:val="003B3499"/>
    <w:rsid w:val="003B5256"/>
    <w:rsid w:val="003B6683"/>
    <w:rsid w:val="003B6D28"/>
    <w:rsid w:val="003B78B2"/>
    <w:rsid w:val="003B7A10"/>
    <w:rsid w:val="003B7EBC"/>
    <w:rsid w:val="003B7F2D"/>
    <w:rsid w:val="003C1973"/>
    <w:rsid w:val="003C1FBB"/>
    <w:rsid w:val="003C25E4"/>
    <w:rsid w:val="003C3428"/>
    <w:rsid w:val="003C3F40"/>
    <w:rsid w:val="003C4740"/>
    <w:rsid w:val="003C4946"/>
    <w:rsid w:val="003C4A8C"/>
    <w:rsid w:val="003C51FE"/>
    <w:rsid w:val="003C5C87"/>
    <w:rsid w:val="003C5E87"/>
    <w:rsid w:val="003C64FF"/>
    <w:rsid w:val="003C72F5"/>
    <w:rsid w:val="003C7D66"/>
    <w:rsid w:val="003C7DAC"/>
    <w:rsid w:val="003D0DE2"/>
    <w:rsid w:val="003D1211"/>
    <w:rsid w:val="003D1C17"/>
    <w:rsid w:val="003D2B70"/>
    <w:rsid w:val="003D323A"/>
    <w:rsid w:val="003D450B"/>
    <w:rsid w:val="003D4F4D"/>
    <w:rsid w:val="003D55C3"/>
    <w:rsid w:val="003D5866"/>
    <w:rsid w:val="003D5C62"/>
    <w:rsid w:val="003D6558"/>
    <w:rsid w:val="003D6D7B"/>
    <w:rsid w:val="003D714D"/>
    <w:rsid w:val="003D75BE"/>
    <w:rsid w:val="003E1217"/>
    <w:rsid w:val="003E126C"/>
    <w:rsid w:val="003E1624"/>
    <w:rsid w:val="003E1A64"/>
    <w:rsid w:val="003E2736"/>
    <w:rsid w:val="003E2C94"/>
    <w:rsid w:val="003E325F"/>
    <w:rsid w:val="003E3720"/>
    <w:rsid w:val="003E3A5C"/>
    <w:rsid w:val="003E4C8D"/>
    <w:rsid w:val="003E5B4F"/>
    <w:rsid w:val="003E5CC4"/>
    <w:rsid w:val="003E613C"/>
    <w:rsid w:val="003E69BF"/>
    <w:rsid w:val="003E732E"/>
    <w:rsid w:val="003F09BC"/>
    <w:rsid w:val="003F0D22"/>
    <w:rsid w:val="003F15ED"/>
    <w:rsid w:val="003F187A"/>
    <w:rsid w:val="003F1B84"/>
    <w:rsid w:val="003F1E8C"/>
    <w:rsid w:val="003F256D"/>
    <w:rsid w:val="003F33E1"/>
    <w:rsid w:val="003F3F21"/>
    <w:rsid w:val="003F3FF4"/>
    <w:rsid w:val="003F46BA"/>
    <w:rsid w:val="003F4CB7"/>
    <w:rsid w:val="003F5D4D"/>
    <w:rsid w:val="003F5FDD"/>
    <w:rsid w:val="003F6059"/>
    <w:rsid w:val="003F6A4F"/>
    <w:rsid w:val="003F6B78"/>
    <w:rsid w:val="003F6E59"/>
    <w:rsid w:val="0040052F"/>
    <w:rsid w:val="004005BC"/>
    <w:rsid w:val="00400CBE"/>
    <w:rsid w:val="004011C5"/>
    <w:rsid w:val="00401ABD"/>
    <w:rsid w:val="00401B1C"/>
    <w:rsid w:val="00403310"/>
    <w:rsid w:val="00404259"/>
    <w:rsid w:val="0040432D"/>
    <w:rsid w:val="00404813"/>
    <w:rsid w:val="004049DC"/>
    <w:rsid w:val="00404A37"/>
    <w:rsid w:val="0040565D"/>
    <w:rsid w:val="00406004"/>
    <w:rsid w:val="004060CF"/>
    <w:rsid w:val="00406427"/>
    <w:rsid w:val="00406EC0"/>
    <w:rsid w:val="00406ED5"/>
    <w:rsid w:val="00407068"/>
    <w:rsid w:val="00407088"/>
    <w:rsid w:val="004104F8"/>
    <w:rsid w:val="00410BB2"/>
    <w:rsid w:val="00410BD6"/>
    <w:rsid w:val="00410C89"/>
    <w:rsid w:val="004131D8"/>
    <w:rsid w:val="00413284"/>
    <w:rsid w:val="00413DBB"/>
    <w:rsid w:val="00413FB3"/>
    <w:rsid w:val="004140A0"/>
    <w:rsid w:val="0041418B"/>
    <w:rsid w:val="00415240"/>
    <w:rsid w:val="00415330"/>
    <w:rsid w:val="00415534"/>
    <w:rsid w:val="0041579E"/>
    <w:rsid w:val="00417841"/>
    <w:rsid w:val="004201AD"/>
    <w:rsid w:val="0042093D"/>
    <w:rsid w:val="00420F31"/>
    <w:rsid w:val="004211B6"/>
    <w:rsid w:val="004214AB"/>
    <w:rsid w:val="004225C9"/>
    <w:rsid w:val="0042293F"/>
    <w:rsid w:val="00422D1F"/>
    <w:rsid w:val="00423627"/>
    <w:rsid w:val="00423E89"/>
    <w:rsid w:val="00423FB9"/>
    <w:rsid w:val="00424A70"/>
    <w:rsid w:val="004251A3"/>
    <w:rsid w:val="00425232"/>
    <w:rsid w:val="0042550A"/>
    <w:rsid w:val="00425544"/>
    <w:rsid w:val="00425D28"/>
    <w:rsid w:val="004261AC"/>
    <w:rsid w:val="00426845"/>
    <w:rsid w:val="00426D70"/>
    <w:rsid w:val="00427096"/>
    <w:rsid w:val="00427149"/>
    <w:rsid w:val="00427446"/>
    <w:rsid w:val="0043056E"/>
    <w:rsid w:val="00431163"/>
    <w:rsid w:val="00432735"/>
    <w:rsid w:val="00432BDE"/>
    <w:rsid w:val="004339A4"/>
    <w:rsid w:val="00434153"/>
    <w:rsid w:val="00434440"/>
    <w:rsid w:val="00434583"/>
    <w:rsid w:val="00435923"/>
    <w:rsid w:val="0043595F"/>
    <w:rsid w:val="00435DE8"/>
    <w:rsid w:val="00437162"/>
    <w:rsid w:val="00437344"/>
    <w:rsid w:val="0044015C"/>
    <w:rsid w:val="004404F9"/>
    <w:rsid w:val="004416DC"/>
    <w:rsid w:val="004422E0"/>
    <w:rsid w:val="00442554"/>
    <w:rsid w:val="00443187"/>
    <w:rsid w:val="00443346"/>
    <w:rsid w:val="004435C5"/>
    <w:rsid w:val="00445B7E"/>
    <w:rsid w:val="00445CB9"/>
    <w:rsid w:val="00445D85"/>
    <w:rsid w:val="004460F0"/>
    <w:rsid w:val="00447B31"/>
    <w:rsid w:val="0045041C"/>
    <w:rsid w:val="00450661"/>
    <w:rsid w:val="00450A9A"/>
    <w:rsid w:val="0045160E"/>
    <w:rsid w:val="004516B8"/>
    <w:rsid w:val="00451B85"/>
    <w:rsid w:val="00451E84"/>
    <w:rsid w:val="00455128"/>
    <w:rsid w:val="0045544E"/>
    <w:rsid w:val="00456E36"/>
    <w:rsid w:val="00460117"/>
    <w:rsid w:val="004603A3"/>
    <w:rsid w:val="0046186A"/>
    <w:rsid w:val="004624D7"/>
    <w:rsid w:val="004626E7"/>
    <w:rsid w:val="00462A62"/>
    <w:rsid w:val="00462E1C"/>
    <w:rsid w:val="004632A6"/>
    <w:rsid w:val="00463D58"/>
    <w:rsid w:val="00464432"/>
    <w:rsid w:val="00464AD9"/>
    <w:rsid w:val="0046517F"/>
    <w:rsid w:val="004651F0"/>
    <w:rsid w:val="0046594B"/>
    <w:rsid w:val="00465EE4"/>
    <w:rsid w:val="00465F62"/>
    <w:rsid w:val="00466988"/>
    <w:rsid w:val="00466D68"/>
    <w:rsid w:val="00466FB5"/>
    <w:rsid w:val="00466FD9"/>
    <w:rsid w:val="00467994"/>
    <w:rsid w:val="004713A3"/>
    <w:rsid w:val="00471972"/>
    <w:rsid w:val="00471B8B"/>
    <w:rsid w:val="00472C0F"/>
    <w:rsid w:val="0047332E"/>
    <w:rsid w:val="004737BE"/>
    <w:rsid w:val="004739E6"/>
    <w:rsid w:val="00473A14"/>
    <w:rsid w:val="00473F68"/>
    <w:rsid w:val="0047410B"/>
    <w:rsid w:val="0047430E"/>
    <w:rsid w:val="0047435E"/>
    <w:rsid w:val="00474CDE"/>
    <w:rsid w:val="004752E4"/>
    <w:rsid w:val="00475690"/>
    <w:rsid w:val="0047576A"/>
    <w:rsid w:val="00475F1C"/>
    <w:rsid w:val="00476EE7"/>
    <w:rsid w:val="0047713C"/>
    <w:rsid w:val="004772CE"/>
    <w:rsid w:val="00477432"/>
    <w:rsid w:val="00477549"/>
    <w:rsid w:val="004776DE"/>
    <w:rsid w:val="004824C5"/>
    <w:rsid w:val="00482802"/>
    <w:rsid w:val="00482FCE"/>
    <w:rsid w:val="0048389B"/>
    <w:rsid w:val="004839F7"/>
    <w:rsid w:val="00483AC4"/>
    <w:rsid w:val="00483CD7"/>
    <w:rsid w:val="0048430D"/>
    <w:rsid w:val="0048452A"/>
    <w:rsid w:val="00484695"/>
    <w:rsid w:val="00484AC2"/>
    <w:rsid w:val="00484D17"/>
    <w:rsid w:val="00485018"/>
    <w:rsid w:val="00485D8E"/>
    <w:rsid w:val="004861C4"/>
    <w:rsid w:val="00486FC2"/>
    <w:rsid w:val="00487579"/>
    <w:rsid w:val="00487697"/>
    <w:rsid w:val="00487C2C"/>
    <w:rsid w:val="00487EE7"/>
    <w:rsid w:val="004905AB"/>
    <w:rsid w:val="00490621"/>
    <w:rsid w:val="0049067B"/>
    <w:rsid w:val="00490AF9"/>
    <w:rsid w:val="00490E86"/>
    <w:rsid w:val="00492283"/>
    <w:rsid w:val="0049257B"/>
    <w:rsid w:val="00492BCF"/>
    <w:rsid w:val="00494842"/>
    <w:rsid w:val="00494BD8"/>
    <w:rsid w:val="00494C6D"/>
    <w:rsid w:val="00495032"/>
    <w:rsid w:val="00496A11"/>
    <w:rsid w:val="004971A4"/>
    <w:rsid w:val="00497281"/>
    <w:rsid w:val="00497383"/>
    <w:rsid w:val="0049785C"/>
    <w:rsid w:val="004A0F18"/>
    <w:rsid w:val="004A1558"/>
    <w:rsid w:val="004A1BF5"/>
    <w:rsid w:val="004A1EE5"/>
    <w:rsid w:val="004A22C8"/>
    <w:rsid w:val="004A243B"/>
    <w:rsid w:val="004A2EA0"/>
    <w:rsid w:val="004A3793"/>
    <w:rsid w:val="004A41C9"/>
    <w:rsid w:val="004A421F"/>
    <w:rsid w:val="004A4C1A"/>
    <w:rsid w:val="004A5BB2"/>
    <w:rsid w:val="004A6279"/>
    <w:rsid w:val="004B06A8"/>
    <w:rsid w:val="004B0A72"/>
    <w:rsid w:val="004B0ACE"/>
    <w:rsid w:val="004B0D1B"/>
    <w:rsid w:val="004B161F"/>
    <w:rsid w:val="004B23EE"/>
    <w:rsid w:val="004B2787"/>
    <w:rsid w:val="004B27C5"/>
    <w:rsid w:val="004B2AE9"/>
    <w:rsid w:val="004B2CC6"/>
    <w:rsid w:val="004B2EDC"/>
    <w:rsid w:val="004B355F"/>
    <w:rsid w:val="004B418C"/>
    <w:rsid w:val="004B41F2"/>
    <w:rsid w:val="004B431D"/>
    <w:rsid w:val="004B5B33"/>
    <w:rsid w:val="004B5F36"/>
    <w:rsid w:val="004B6135"/>
    <w:rsid w:val="004B6F61"/>
    <w:rsid w:val="004B7B47"/>
    <w:rsid w:val="004C0491"/>
    <w:rsid w:val="004C08DE"/>
    <w:rsid w:val="004C12FD"/>
    <w:rsid w:val="004C1421"/>
    <w:rsid w:val="004C20BF"/>
    <w:rsid w:val="004C213D"/>
    <w:rsid w:val="004C25E2"/>
    <w:rsid w:val="004C35DD"/>
    <w:rsid w:val="004C4421"/>
    <w:rsid w:val="004C5592"/>
    <w:rsid w:val="004C588F"/>
    <w:rsid w:val="004C610C"/>
    <w:rsid w:val="004C7545"/>
    <w:rsid w:val="004C7C43"/>
    <w:rsid w:val="004C7CAB"/>
    <w:rsid w:val="004D0D5C"/>
    <w:rsid w:val="004D1178"/>
    <w:rsid w:val="004D14D5"/>
    <w:rsid w:val="004D15B9"/>
    <w:rsid w:val="004D2319"/>
    <w:rsid w:val="004D2DA9"/>
    <w:rsid w:val="004D2F30"/>
    <w:rsid w:val="004D3B3C"/>
    <w:rsid w:val="004D3DC2"/>
    <w:rsid w:val="004D3F15"/>
    <w:rsid w:val="004D3F5D"/>
    <w:rsid w:val="004D4646"/>
    <w:rsid w:val="004D58F5"/>
    <w:rsid w:val="004D6B36"/>
    <w:rsid w:val="004D6C7C"/>
    <w:rsid w:val="004D772E"/>
    <w:rsid w:val="004E11CA"/>
    <w:rsid w:val="004E1EB9"/>
    <w:rsid w:val="004E224C"/>
    <w:rsid w:val="004E2A1B"/>
    <w:rsid w:val="004E2E1C"/>
    <w:rsid w:val="004E34CC"/>
    <w:rsid w:val="004E36B7"/>
    <w:rsid w:val="004E3DFB"/>
    <w:rsid w:val="004E428B"/>
    <w:rsid w:val="004E4A0B"/>
    <w:rsid w:val="004E611D"/>
    <w:rsid w:val="004E7344"/>
    <w:rsid w:val="004E77AD"/>
    <w:rsid w:val="004E7E94"/>
    <w:rsid w:val="004F0BE4"/>
    <w:rsid w:val="004F20D5"/>
    <w:rsid w:val="004F31C7"/>
    <w:rsid w:val="004F31F3"/>
    <w:rsid w:val="004F4ECE"/>
    <w:rsid w:val="004F59AB"/>
    <w:rsid w:val="004F60D3"/>
    <w:rsid w:val="004F620E"/>
    <w:rsid w:val="004F6BED"/>
    <w:rsid w:val="004F7561"/>
    <w:rsid w:val="004F7711"/>
    <w:rsid w:val="005001B2"/>
    <w:rsid w:val="00500296"/>
    <w:rsid w:val="00501065"/>
    <w:rsid w:val="00501109"/>
    <w:rsid w:val="00501448"/>
    <w:rsid w:val="00501943"/>
    <w:rsid w:val="00501AA5"/>
    <w:rsid w:val="00503196"/>
    <w:rsid w:val="005042EF"/>
    <w:rsid w:val="0050504D"/>
    <w:rsid w:val="0050514A"/>
    <w:rsid w:val="00505779"/>
    <w:rsid w:val="0050589E"/>
    <w:rsid w:val="0050610B"/>
    <w:rsid w:val="00506350"/>
    <w:rsid w:val="00506749"/>
    <w:rsid w:val="00506AA0"/>
    <w:rsid w:val="00510756"/>
    <w:rsid w:val="00511121"/>
    <w:rsid w:val="005128DB"/>
    <w:rsid w:val="005128F1"/>
    <w:rsid w:val="00512FB2"/>
    <w:rsid w:val="005136A3"/>
    <w:rsid w:val="00513715"/>
    <w:rsid w:val="00513BB9"/>
    <w:rsid w:val="005144E7"/>
    <w:rsid w:val="00514910"/>
    <w:rsid w:val="0051533F"/>
    <w:rsid w:val="0051544F"/>
    <w:rsid w:val="00516311"/>
    <w:rsid w:val="005164DF"/>
    <w:rsid w:val="00517A06"/>
    <w:rsid w:val="0052048E"/>
    <w:rsid w:val="00520551"/>
    <w:rsid w:val="005219C2"/>
    <w:rsid w:val="0052242E"/>
    <w:rsid w:val="0052250F"/>
    <w:rsid w:val="005231DF"/>
    <w:rsid w:val="00523735"/>
    <w:rsid w:val="00523F15"/>
    <w:rsid w:val="005241BF"/>
    <w:rsid w:val="00524790"/>
    <w:rsid w:val="00524DCA"/>
    <w:rsid w:val="00525D7B"/>
    <w:rsid w:val="0052641C"/>
    <w:rsid w:val="00527CD0"/>
    <w:rsid w:val="00527DB1"/>
    <w:rsid w:val="0053052C"/>
    <w:rsid w:val="00530953"/>
    <w:rsid w:val="005312CD"/>
    <w:rsid w:val="0053191F"/>
    <w:rsid w:val="0053268A"/>
    <w:rsid w:val="00532C3C"/>
    <w:rsid w:val="00532FF4"/>
    <w:rsid w:val="00533053"/>
    <w:rsid w:val="0053379A"/>
    <w:rsid w:val="005337E4"/>
    <w:rsid w:val="00533C9C"/>
    <w:rsid w:val="00534B18"/>
    <w:rsid w:val="00535089"/>
    <w:rsid w:val="005351B8"/>
    <w:rsid w:val="005352A7"/>
    <w:rsid w:val="00535F94"/>
    <w:rsid w:val="00535FA1"/>
    <w:rsid w:val="00536384"/>
    <w:rsid w:val="00536A4B"/>
    <w:rsid w:val="00537CF2"/>
    <w:rsid w:val="005409E4"/>
    <w:rsid w:val="0054148B"/>
    <w:rsid w:val="00541FC9"/>
    <w:rsid w:val="005424E6"/>
    <w:rsid w:val="005428D2"/>
    <w:rsid w:val="00543A92"/>
    <w:rsid w:val="005442E8"/>
    <w:rsid w:val="00544D59"/>
    <w:rsid w:val="0054506F"/>
    <w:rsid w:val="0054569C"/>
    <w:rsid w:val="005458C7"/>
    <w:rsid w:val="0054636B"/>
    <w:rsid w:val="00546878"/>
    <w:rsid w:val="00547413"/>
    <w:rsid w:val="005474B0"/>
    <w:rsid w:val="00547772"/>
    <w:rsid w:val="00547F00"/>
    <w:rsid w:val="00551A0D"/>
    <w:rsid w:val="005526BE"/>
    <w:rsid w:val="005529CA"/>
    <w:rsid w:val="00553C1B"/>
    <w:rsid w:val="00554272"/>
    <w:rsid w:val="00555110"/>
    <w:rsid w:val="005560C8"/>
    <w:rsid w:val="00556225"/>
    <w:rsid w:val="00556457"/>
    <w:rsid w:val="00557522"/>
    <w:rsid w:val="00557AEE"/>
    <w:rsid w:val="00560C85"/>
    <w:rsid w:val="0056193A"/>
    <w:rsid w:val="00561F5D"/>
    <w:rsid w:val="005624C1"/>
    <w:rsid w:val="00562E51"/>
    <w:rsid w:val="00564819"/>
    <w:rsid w:val="00564896"/>
    <w:rsid w:val="00566F9C"/>
    <w:rsid w:val="005678F9"/>
    <w:rsid w:val="005679B4"/>
    <w:rsid w:val="005704BC"/>
    <w:rsid w:val="00571648"/>
    <w:rsid w:val="00571E56"/>
    <w:rsid w:val="00571FD3"/>
    <w:rsid w:val="00572071"/>
    <w:rsid w:val="005722FC"/>
    <w:rsid w:val="0057348E"/>
    <w:rsid w:val="005734E3"/>
    <w:rsid w:val="00573C21"/>
    <w:rsid w:val="0057443A"/>
    <w:rsid w:val="0057449A"/>
    <w:rsid w:val="00574BBB"/>
    <w:rsid w:val="00574C60"/>
    <w:rsid w:val="005754F2"/>
    <w:rsid w:val="00575566"/>
    <w:rsid w:val="005778C3"/>
    <w:rsid w:val="0057794E"/>
    <w:rsid w:val="005806CC"/>
    <w:rsid w:val="00580B55"/>
    <w:rsid w:val="00580D89"/>
    <w:rsid w:val="005810A2"/>
    <w:rsid w:val="005820C6"/>
    <w:rsid w:val="00582A82"/>
    <w:rsid w:val="00582E5F"/>
    <w:rsid w:val="00582E7E"/>
    <w:rsid w:val="00583300"/>
    <w:rsid w:val="00584DA6"/>
    <w:rsid w:val="00585743"/>
    <w:rsid w:val="00585AEC"/>
    <w:rsid w:val="00586258"/>
    <w:rsid w:val="00586305"/>
    <w:rsid w:val="00587EF4"/>
    <w:rsid w:val="00590026"/>
    <w:rsid w:val="00590515"/>
    <w:rsid w:val="005909DA"/>
    <w:rsid w:val="005911E2"/>
    <w:rsid w:val="005911F4"/>
    <w:rsid w:val="00591A64"/>
    <w:rsid w:val="00591EDA"/>
    <w:rsid w:val="0059200E"/>
    <w:rsid w:val="00592A18"/>
    <w:rsid w:val="00592D8F"/>
    <w:rsid w:val="00593037"/>
    <w:rsid w:val="00593169"/>
    <w:rsid w:val="0059340E"/>
    <w:rsid w:val="00593A44"/>
    <w:rsid w:val="00593AED"/>
    <w:rsid w:val="00593E3E"/>
    <w:rsid w:val="0059429C"/>
    <w:rsid w:val="0059483A"/>
    <w:rsid w:val="00594951"/>
    <w:rsid w:val="0059577A"/>
    <w:rsid w:val="00595FD2"/>
    <w:rsid w:val="005964DB"/>
    <w:rsid w:val="00596627"/>
    <w:rsid w:val="005967CA"/>
    <w:rsid w:val="00596BB0"/>
    <w:rsid w:val="005972D4"/>
    <w:rsid w:val="00597A75"/>
    <w:rsid w:val="005A07E1"/>
    <w:rsid w:val="005A152F"/>
    <w:rsid w:val="005A53E9"/>
    <w:rsid w:val="005A5DA0"/>
    <w:rsid w:val="005A64D4"/>
    <w:rsid w:val="005A6992"/>
    <w:rsid w:val="005A69B6"/>
    <w:rsid w:val="005A6DBC"/>
    <w:rsid w:val="005A73A1"/>
    <w:rsid w:val="005A7C62"/>
    <w:rsid w:val="005B0AB7"/>
    <w:rsid w:val="005B0BD0"/>
    <w:rsid w:val="005B2062"/>
    <w:rsid w:val="005B2174"/>
    <w:rsid w:val="005B2815"/>
    <w:rsid w:val="005B294A"/>
    <w:rsid w:val="005B2B65"/>
    <w:rsid w:val="005B320F"/>
    <w:rsid w:val="005B3858"/>
    <w:rsid w:val="005B3D97"/>
    <w:rsid w:val="005B3E64"/>
    <w:rsid w:val="005B3FA5"/>
    <w:rsid w:val="005B507A"/>
    <w:rsid w:val="005B577A"/>
    <w:rsid w:val="005B6425"/>
    <w:rsid w:val="005B64AE"/>
    <w:rsid w:val="005B7843"/>
    <w:rsid w:val="005C0069"/>
    <w:rsid w:val="005C09B8"/>
    <w:rsid w:val="005C15EF"/>
    <w:rsid w:val="005C252B"/>
    <w:rsid w:val="005C320C"/>
    <w:rsid w:val="005C346E"/>
    <w:rsid w:val="005C48D0"/>
    <w:rsid w:val="005C4C71"/>
    <w:rsid w:val="005C504A"/>
    <w:rsid w:val="005C52B6"/>
    <w:rsid w:val="005C5AB0"/>
    <w:rsid w:val="005C6086"/>
    <w:rsid w:val="005C726B"/>
    <w:rsid w:val="005C76CF"/>
    <w:rsid w:val="005C7B74"/>
    <w:rsid w:val="005D02F9"/>
    <w:rsid w:val="005D06B2"/>
    <w:rsid w:val="005D082B"/>
    <w:rsid w:val="005D0B25"/>
    <w:rsid w:val="005D168D"/>
    <w:rsid w:val="005D1FCB"/>
    <w:rsid w:val="005D21D8"/>
    <w:rsid w:val="005D2CD4"/>
    <w:rsid w:val="005D425F"/>
    <w:rsid w:val="005D45E8"/>
    <w:rsid w:val="005D536A"/>
    <w:rsid w:val="005D58F5"/>
    <w:rsid w:val="005D6178"/>
    <w:rsid w:val="005D632E"/>
    <w:rsid w:val="005D639A"/>
    <w:rsid w:val="005D671A"/>
    <w:rsid w:val="005D678D"/>
    <w:rsid w:val="005D6991"/>
    <w:rsid w:val="005D6E49"/>
    <w:rsid w:val="005D6E64"/>
    <w:rsid w:val="005E2412"/>
    <w:rsid w:val="005E2CC5"/>
    <w:rsid w:val="005E3D21"/>
    <w:rsid w:val="005E3E2A"/>
    <w:rsid w:val="005E4174"/>
    <w:rsid w:val="005E4FFD"/>
    <w:rsid w:val="005E53AB"/>
    <w:rsid w:val="005E562A"/>
    <w:rsid w:val="005E5997"/>
    <w:rsid w:val="005E5BEB"/>
    <w:rsid w:val="005E669B"/>
    <w:rsid w:val="005E6BDF"/>
    <w:rsid w:val="005E6CCB"/>
    <w:rsid w:val="005E764E"/>
    <w:rsid w:val="005F0693"/>
    <w:rsid w:val="005F0D72"/>
    <w:rsid w:val="005F107A"/>
    <w:rsid w:val="005F1C12"/>
    <w:rsid w:val="005F201B"/>
    <w:rsid w:val="005F2E83"/>
    <w:rsid w:val="005F3039"/>
    <w:rsid w:val="005F32C1"/>
    <w:rsid w:val="005F3915"/>
    <w:rsid w:val="005F3F14"/>
    <w:rsid w:val="005F4323"/>
    <w:rsid w:val="005F4B02"/>
    <w:rsid w:val="005F4C01"/>
    <w:rsid w:val="005F521F"/>
    <w:rsid w:val="005F571E"/>
    <w:rsid w:val="005F5980"/>
    <w:rsid w:val="005F5F6B"/>
    <w:rsid w:val="005F6535"/>
    <w:rsid w:val="005F66AB"/>
    <w:rsid w:val="005F66E5"/>
    <w:rsid w:val="005F7153"/>
    <w:rsid w:val="005F74C3"/>
    <w:rsid w:val="00600294"/>
    <w:rsid w:val="00600573"/>
    <w:rsid w:val="00600B62"/>
    <w:rsid w:val="006012B8"/>
    <w:rsid w:val="006013D5"/>
    <w:rsid w:val="00601A8F"/>
    <w:rsid w:val="00602203"/>
    <w:rsid w:val="006029CC"/>
    <w:rsid w:val="00602B28"/>
    <w:rsid w:val="0060347B"/>
    <w:rsid w:val="00603A42"/>
    <w:rsid w:val="0060415B"/>
    <w:rsid w:val="0060517D"/>
    <w:rsid w:val="0060595D"/>
    <w:rsid w:val="0060666A"/>
    <w:rsid w:val="00607F1A"/>
    <w:rsid w:val="006109DD"/>
    <w:rsid w:val="00610C34"/>
    <w:rsid w:val="00611196"/>
    <w:rsid w:val="00611E1C"/>
    <w:rsid w:val="006120FB"/>
    <w:rsid w:val="00612DD6"/>
    <w:rsid w:val="00613104"/>
    <w:rsid w:val="006135C2"/>
    <w:rsid w:val="00613FA5"/>
    <w:rsid w:val="00614579"/>
    <w:rsid w:val="00614BB0"/>
    <w:rsid w:val="00615061"/>
    <w:rsid w:val="00615251"/>
    <w:rsid w:val="00616457"/>
    <w:rsid w:val="0061763C"/>
    <w:rsid w:val="00617C2E"/>
    <w:rsid w:val="00620120"/>
    <w:rsid w:val="006204C9"/>
    <w:rsid w:val="00620E1A"/>
    <w:rsid w:val="006213C1"/>
    <w:rsid w:val="006218EA"/>
    <w:rsid w:val="00622328"/>
    <w:rsid w:val="00622D48"/>
    <w:rsid w:val="00622ECC"/>
    <w:rsid w:val="006230E9"/>
    <w:rsid w:val="00624248"/>
    <w:rsid w:val="0062425E"/>
    <w:rsid w:val="0062517C"/>
    <w:rsid w:val="00625217"/>
    <w:rsid w:val="00625A42"/>
    <w:rsid w:val="00626799"/>
    <w:rsid w:val="006267EB"/>
    <w:rsid w:val="0062724C"/>
    <w:rsid w:val="0062783E"/>
    <w:rsid w:val="00627901"/>
    <w:rsid w:val="00630302"/>
    <w:rsid w:val="00630B9D"/>
    <w:rsid w:val="00630F5C"/>
    <w:rsid w:val="0063158C"/>
    <w:rsid w:val="00631748"/>
    <w:rsid w:val="006319C5"/>
    <w:rsid w:val="0063418A"/>
    <w:rsid w:val="00634E82"/>
    <w:rsid w:val="006351C9"/>
    <w:rsid w:val="006361B6"/>
    <w:rsid w:val="0063629D"/>
    <w:rsid w:val="006364F6"/>
    <w:rsid w:val="00636955"/>
    <w:rsid w:val="0063761F"/>
    <w:rsid w:val="0063792F"/>
    <w:rsid w:val="00637FA1"/>
    <w:rsid w:val="006402E0"/>
    <w:rsid w:val="006403FB"/>
    <w:rsid w:val="00640479"/>
    <w:rsid w:val="006409F1"/>
    <w:rsid w:val="00640CDF"/>
    <w:rsid w:val="00640CF0"/>
    <w:rsid w:val="0064123B"/>
    <w:rsid w:val="006413DB"/>
    <w:rsid w:val="00641D90"/>
    <w:rsid w:val="00643168"/>
    <w:rsid w:val="00643418"/>
    <w:rsid w:val="006438DF"/>
    <w:rsid w:val="0064415A"/>
    <w:rsid w:val="006448F3"/>
    <w:rsid w:val="006450FE"/>
    <w:rsid w:val="00645284"/>
    <w:rsid w:val="006460F6"/>
    <w:rsid w:val="006464FD"/>
    <w:rsid w:val="0064683E"/>
    <w:rsid w:val="00646C67"/>
    <w:rsid w:val="00647974"/>
    <w:rsid w:val="006504C3"/>
    <w:rsid w:val="0065099D"/>
    <w:rsid w:val="00650C7E"/>
    <w:rsid w:val="0065196B"/>
    <w:rsid w:val="00651FBA"/>
    <w:rsid w:val="0065234E"/>
    <w:rsid w:val="006527C9"/>
    <w:rsid w:val="00652C5C"/>
    <w:rsid w:val="00653153"/>
    <w:rsid w:val="0065337B"/>
    <w:rsid w:val="00653E3A"/>
    <w:rsid w:val="00653E90"/>
    <w:rsid w:val="00654423"/>
    <w:rsid w:val="006547DC"/>
    <w:rsid w:val="00654E4E"/>
    <w:rsid w:val="00654FC0"/>
    <w:rsid w:val="00655B06"/>
    <w:rsid w:val="00656E03"/>
    <w:rsid w:val="00657C26"/>
    <w:rsid w:val="00657C96"/>
    <w:rsid w:val="006606FA"/>
    <w:rsid w:val="0066161F"/>
    <w:rsid w:val="00661687"/>
    <w:rsid w:val="00662BBB"/>
    <w:rsid w:val="00662F53"/>
    <w:rsid w:val="0066318B"/>
    <w:rsid w:val="006635A5"/>
    <w:rsid w:val="006649D0"/>
    <w:rsid w:val="00664E9C"/>
    <w:rsid w:val="00664F26"/>
    <w:rsid w:val="0066661B"/>
    <w:rsid w:val="006667D1"/>
    <w:rsid w:val="00666B21"/>
    <w:rsid w:val="00667526"/>
    <w:rsid w:val="006726EF"/>
    <w:rsid w:val="00673053"/>
    <w:rsid w:val="006731EF"/>
    <w:rsid w:val="00673811"/>
    <w:rsid w:val="006745E6"/>
    <w:rsid w:val="00674B2E"/>
    <w:rsid w:val="0067501E"/>
    <w:rsid w:val="00675D00"/>
    <w:rsid w:val="00677178"/>
    <w:rsid w:val="00680038"/>
    <w:rsid w:val="006808F0"/>
    <w:rsid w:val="006812EE"/>
    <w:rsid w:val="00681737"/>
    <w:rsid w:val="006820F5"/>
    <w:rsid w:val="0068242B"/>
    <w:rsid w:val="00682514"/>
    <w:rsid w:val="0068354E"/>
    <w:rsid w:val="006836CA"/>
    <w:rsid w:val="0068370C"/>
    <w:rsid w:val="00684248"/>
    <w:rsid w:val="00684282"/>
    <w:rsid w:val="0068486B"/>
    <w:rsid w:val="006848B9"/>
    <w:rsid w:val="00684C6D"/>
    <w:rsid w:val="00684E3A"/>
    <w:rsid w:val="00685B57"/>
    <w:rsid w:val="00685D84"/>
    <w:rsid w:val="00686A2E"/>
    <w:rsid w:val="00686C09"/>
    <w:rsid w:val="0068756A"/>
    <w:rsid w:val="0068762B"/>
    <w:rsid w:val="00687BCB"/>
    <w:rsid w:val="00691CC9"/>
    <w:rsid w:val="00692579"/>
    <w:rsid w:val="006928BB"/>
    <w:rsid w:val="00692A08"/>
    <w:rsid w:val="00692B4B"/>
    <w:rsid w:val="00692DD7"/>
    <w:rsid w:val="00693E79"/>
    <w:rsid w:val="00694C58"/>
    <w:rsid w:val="00694CC4"/>
    <w:rsid w:val="00695034"/>
    <w:rsid w:val="0069634D"/>
    <w:rsid w:val="0069691C"/>
    <w:rsid w:val="00696CCC"/>
    <w:rsid w:val="00697392"/>
    <w:rsid w:val="006974EB"/>
    <w:rsid w:val="00697565"/>
    <w:rsid w:val="006A0A0E"/>
    <w:rsid w:val="006A1202"/>
    <w:rsid w:val="006A1A3E"/>
    <w:rsid w:val="006A1E98"/>
    <w:rsid w:val="006A29C5"/>
    <w:rsid w:val="006A2B4D"/>
    <w:rsid w:val="006A353E"/>
    <w:rsid w:val="006A3846"/>
    <w:rsid w:val="006A462F"/>
    <w:rsid w:val="006A4BA3"/>
    <w:rsid w:val="006A5BF5"/>
    <w:rsid w:val="006A6569"/>
    <w:rsid w:val="006A6629"/>
    <w:rsid w:val="006A67F6"/>
    <w:rsid w:val="006A6BC1"/>
    <w:rsid w:val="006A7921"/>
    <w:rsid w:val="006B1F7A"/>
    <w:rsid w:val="006B2125"/>
    <w:rsid w:val="006B283E"/>
    <w:rsid w:val="006B3551"/>
    <w:rsid w:val="006B3B48"/>
    <w:rsid w:val="006B3C0A"/>
    <w:rsid w:val="006B41A7"/>
    <w:rsid w:val="006B4B26"/>
    <w:rsid w:val="006B551C"/>
    <w:rsid w:val="006B66F3"/>
    <w:rsid w:val="006B7096"/>
    <w:rsid w:val="006B7EF7"/>
    <w:rsid w:val="006C1D62"/>
    <w:rsid w:val="006C1D95"/>
    <w:rsid w:val="006C1D9D"/>
    <w:rsid w:val="006C1FC1"/>
    <w:rsid w:val="006C22A6"/>
    <w:rsid w:val="006C309C"/>
    <w:rsid w:val="006C358F"/>
    <w:rsid w:val="006C3915"/>
    <w:rsid w:val="006C455D"/>
    <w:rsid w:val="006C4F3F"/>
    <w:rsid w:val="006C5F5D"/>
    <w:rsid w:val="006C6105"/>
    <w:rsid w:val="006C61E2"/>
    <w:rsid w:val="006C6F0D"/>
    <w:rsid w:val="006C7616"/>
    <w:rsid w:val="006C76CD"/>
    <w:rsid w:val="006D06B8"/>
    <w:rsid w:val="006D19F9"/>
    <w:rsid w:val="006D31B6"/>
    <w:rsid w:val="006D474A"/>
    <w:rsid w:val="006D57D3"/>
    <w:rsid w:val="006D5DB7"/>
    <w:rsid w:val="006D5E9A"/>
    <w:rsid w:val="006D6788"/>
    <w:rsid w:val="006D70C2"/>
    <w:rsid w:val="006D7504"/>
    <w:rsid w:val="006D7758"/>
    <w:rsid w:val="006D7780"/>
    <w:rsid w:val="006D7FE1"/>
    <w:rsid w:val="006E08CE"/>
    <w:rsid w:val="006E0A72"/>
    <w:rsid w:val="006E2921"/>
    <w:rsid w:val="006E2F49"/>
    <w:rsid w:val="006E3EFC"/>
    <w:rsid w:val="006E41BA"/>
    <w:rsid w:val="006E48DA"/>
    <w:rsid w:val="006E567E"/>
    <w:rsid w:val="006E62D0"/>
    <w:rsid w:val="006E638A"/>
    <w:rsid w:val="006E6F9B"/>
    <w:rsid w:val="006E7DB0"/>
    <w:rsid w:val="006F03F2"/>
    <w:rsid w:val="006F09FF"/>
    <w:rsid w:val="006F135C"/>
    <w:rsid w:val="006F14BE"/>
    <w:rsid w:val="006F1F0B"/>
    <w:rsid w:val="006F24DF"/>
    <w:rsid w:val="006F39AD"/>
    <w:rsid w:val="006F3A62"/>
    <w:rsid w:val="006F407F"/>
    <w:rsid w:val="006F522D"/>
    <w:rsid w:val="006F5838"/>
    <w:rsid w:val="006F5A98"/>
    <w:rsid w:val="006F5CFD"/>
    <w:rsid w:val="006F68AB"/>
    <w:rsid w:val="006F6D16"/>
    <w:rsid w:val="006F75EA"/>
    <w:rsid w:val="0070018E"/>
    <w:rsid w:val="00700D95"/>
    <w:rsid w:val="00701BC8"/>
    <w:rsid w:val="00701CFD"/>
    <w:rsid w:val="00702BC4"/>
    <w:rsid w:val="0070362F"/>
    <w:rsid w:val="00703E98"/>
    <w:rsid w:val="007041AF"/>
    <w:rsid w:val="00704F0F"/>
    <w:rsid w:val="00705122"/>
    <w:rsid w:val="00705217"/>
    <w:rsid w:val="00705636"/>
    <w:rsid w:val="007056BD"/>
    <w:rsid w:val="00706B8E"/>
    <w:rsid w:val="00707D4C"/>
    <w:rsid w:val="00710613"/>
    <w:rsid w:val="00710AC8"/>
    <w:rsid w:val="007117B9"/>
    <w:rsid w:val="00711B55"/>
    <w:rsid w:val="00712083"/>
    <w:rsid w:val="0071259A"/>
    <w:rsid w:val="0071283C"/>
    <w:rsid w:val="00713875"/>
    <w:rsid w:val="007142F1"/>
    <w:rsid w:val="0071459E"/>
    <w:rsid w:val="00715053"/>
    <w:rsid w:val="007153C8"/>
    <w:rsid w:val="00715C70"/>
    <w:rsid w:val="00715E39"/>
    <w:rsid w:val="00716CB3"/>
    <w:rsid w:val="007203AD"/>
    <w:rsid w:val="0072137D"/>
    <w:rsid w:val="00721EF3"/>
    <w:rsid w:val="00722291"/>
    <w:rsid w:val="0072242A"/>
    <w:rsid w:val="007227DD"/>
    <w:rsid w:val="00722927"/>
    <w:rsid w:val="007229CB"/>
    <w:rsid w:val="007231D3"/>
    <w:rsid w:val="007232C1"/>
    <w:rsid w:val="0072347F"/>
    <w:rsid w:val="00723EDC"/>
    <w:rsid w:val="007241D4"/>
    <w:rsid w:val="00724B4C"/>
    <w:rsid w:val="00724E0F"/>
    <w:rsid w:val="007257E0"/>
    <w:rsid w:val="00725F68"/>
    <w:rsid w:val="00726150"/>
    <w:rsid w:val="0072684C"/>
    <w:rsid w:val="007276C0"/>
    <w:rsid w:val="00727C4E"/>
    <w:rsid w:val="00727D9F"/>
    <w:rsid w:val="00730882"/>
    <w:rsid w:val="007314C6"/>
    <w:rsid w:val="00732E35"/>
    <w:rsid w:val="00733125"/>
    <w:rsid w:val="007335D1"/>
    <w:rsid w:val="0073373C"/>
    <w:rsid w:val="0073404D"/>
    <w:rsid w:val="00734125"/>
    <w:rsid w:val="00734619"/>
    <w:rsid w:val="00734653"/>
    <w:rsid w:val="007347A2"/>
    <w:rsid w:val="00734D4D"/>
    <w:rsid w:val="00735349"/>
    <w:rsid w:val="007357B6"/>
    <w:rsid w:val="00735CC0"/>
    <w:rsid w:val="00735ED8"/>
    <w:rsid w:val="00736157"/>
    <w:rsid w:val="007362AE"/>
    <w:rsid w:val="00736920"/>
    <w:rsid w:val="00736E75"/>
    <w:rsid w:val="00737381"/>
    <w:rsid w:val="00737424"/>
    <w:rsid w:val="0073776E"/>
    <w:rsid w:val="0074014A"/>
    <w:rsid w:val="0074043D"/>
    <w:rsid w:val="00740448"/>
    <w:rsid w:val="00741D59"/>
    <w:rsid w:val="00742BEA"/>
    <w:rsid w:val="00743829"/>
    <w:rsid w:val="007439FE"/>
    <w:rsid w:val="00743AC5"/>
    <w:rsid w:val="00744287"/>
    <w:rsid w:val="007442AF"/>
    <w:rsid w:val="00744C85"/>
    <w:rsid w:val="00744FF8"/>
    <w:rsid w:val="007460CC"/>
    <w:rsid w:val="007465AB"/>
    <w:rsid w:val="00746869"/>
    <w:rsid w:val="00746B0C"/>
    <w:rsid w:val="00746DD5"/>
    <w:rsid w:val="00747298"/>
    <w:rsid w:val="00747BE7"/>
    <w:rsid w:val="007504D9"/>
    <w:rsid w:val="007517DE"/>
    <w:rsid w:val="007536B1"/>
    <w:rsid w:val="0075401C"/>
    <w:rsid w:val="0075467D"/>
    <w:rsid w:val="00754A19"/>
    <w:rsid w:val="00754BAF"/>
    <w:rsid w:val="00754D73"/>
    <w:rsid w:val="007558DF"/>
    <w:rsid w:val="00755B50"/>
    <w:rsid w:val="00755B6C"/>
    <w:rsid w:val="00755D52"/>
    <w:rsid w:val="007563F1"/>
    <w:rsid w:val="00757E21"/>
    <w:rsid w:val="0076058B"/>
    <w:rsid w:val="00761172"/>
    <w:rsid w:val="00761854"/>
    <w:rsid w:val="00763571"/>
    <w:rsid w:val="007635F0"/>
    <w:rsid w:val="007641F6"/>
    <w:rsid w:val="007648D3"/>
    <w:rsid w:val="00764FA6"/>
    <w:rsid w:val="007667E9"/>
    <w:rsid w:val="00766B3A"/>
    <w:rsid w:val="00766F55"/>
    <w:rsid w:val="007676CA"/>
    <w:rsid w:val="00767A06"/>
    <w:rsid w:val="00770746"/>
    <w:rsid w:val="0077096D"/>
    <w:rsid w:val="00771772"/>
    <w:rsid w:val="00771A95"/>
    <w:rsid w:val="00771B78"/>
    <w:rsid w:val="00772B1C"/>
    <w:rsid w:val="00772CB9"/>
    <w:rsid w:val="00772EAF"/>
    <w:rsid w:val="0077317B"/>
    <w:rsid w:val="00773E4A"/>
    <w:rsid w:val="00773F5C"/>
    <w:rsid w:val="007741F3"/>
    <w:rsid w:val="00774D6B"/>
    <w:rsid w:val="00775A30"/>
    <w:rsid w:val="00777B5B"/>
    <w:rsid w:val="0078019A"/>
    <w:rsid w:val="0078080F"/>
    <w:rsid w:val="00780B0D"/>
    <w:rsid w:val="00781BC7"/>
    <w:rsid w:val="007821AD"/>
    <w:rsid w:val="007839A3"/>
    <w:rsid w:val="00783D48"/>
    <w:rsid w:val="00785609"/>
    <w:rsid w:val="00785F80"/>
    <w:rsid w:val="0078646D"/>
    <w:rsid w:val="007865CC"/>
    <w:rsid w:val="00787046"/>
    <w:rsid w:val="00787DC1"/>
    <w:rsid w:val="00790338"/>
    <w:rsid w:val="007907F1"/>
    <w:rsid w:val="00790889"/>
    <w:rsid w:val="00790A86"/>
    <w:rsid w:val="007910D2"/>
    <w:rsid w:val="00791102"/>
    <w:rsid w:val="00791F7F"/>
    <w:rsid w:val="00792CB7"/>
    <w:rsid w:val="0079303A"/>
    <w:rsid w:val="00793955"/>
    <w:rsid w:val="00793E0C"/>
    <w:rsid w:val="007940E2"/>
    <w:rsid w:val="007948E7"/>
    <w:rsid w:val="00794DDC"/>
    <w:rsid w:val="00795DB2"/>
    <w:rsid w:val="00796F33"/>
    <w:rsid w:val="00797436"/>
    <w:rsid w:val="00797709"/>
    <w:rsid w:val="007977A8"/>
    <w:rsid w:val="00797B10"/>
    <w:rsid w:val="007A1184"/>
    <w:rsid w:val="007A163C"/>
    <w:rsid w:val="007A2327"/>
    <w:rsid w:val="007A248D"/>
    <w:rsid w:val="007A2EBB"/>
    <w:rsid w:val="007A30D5"/>
    <w:rsid w:val="007A41C9"/>
    <w:rsid w:val="007A47A5"/>
    <w:rsid w:val="007A487B"/>
    <w:rsid w:val="007A50A2"/>
    <w:rsid w:val="007A5B6D"/>
    <w:rsid w:val="007A5F5F"/>
    <w:rsid w:val="007A6C7E"/>
    <w:rsid w:val="007A7D80"/>
    <w:rsid w:val="007A7F1E"/>
    <w:rsid w:val="007B0FD8"/>
    <w:rsid w:val="007B1588"/>
    <w:rsid w:val="007B1680"/>
    <w:rsid w:val="007B1AED"/>
    <w:rsid w:val="007B1BF3"/>
    <w:rsid w:val="007B2B5A"/>
    <w:rsid w:val="007B2F0D"/>
    <w:rsid w:val="007B32DF"/>
    <w:rsid w:val="007B37B8"/>
    <w:rsid w:val="007B5154"/>
    <w:rsid w:val="007B58DD"/>
    <w:rsid w:val="007B6E5F"/>
    <w:rsid w:val="007B6FDF"/>
    <w:rsid w:val="007B708A"/>
    <w:rsid w:val="007C0525"/>
    <w:rsid w:val="007C14AA"/>
    <w:rsid w:val="007C18EC"/>
    <w:rsid w:val="007C2DD5"/>
    <w:rsid w:val="007C2E35"/>
    <w:rsid w:val="007C35CB"/>
    <w:rsid w:val="007C3B21"/>
    <w:rsid w:val="007C3E12"/>
    <w:rsid w:val="007C5153"/>
    <w:rsid w:val="007C5A32"/>
    <w:rsid w:val="007C5AA2"/>
    <w:rsid w:val="007C62BD"/>
    <w:rsid w:val="007C66FC"/>
    <w:rsid w:val="007C6892"/>
    <w:rsid w:val="007D03B2"/>
    <w:rsid w:val="007D04A4"/>
    <w:rsid w:val="007D127F"/>
    <w:rsid w:val="007D133E"/>
    <w:rsid w:val="007D1A56"/>
    <w:rsid w:val="007D1C7E"/>
    <w:rsid w:val="007D203F"/>
    <w:rsid w:val="007D2860"/>
    <w:rsid w:val="007D2B79"/>
    <w:rsid w:val="007D2C39"/>
    <w:rsid w:val="007D300A"/>
    <w:rsid w:val="007D305B"/>
    <w:rsid w:val="007D4070"/>
    <w:rsid w:val="007D41CD"/>
    <w:rsid w:val="007D55D1"/>
    <w:rsid w:val="007D59F6"/>
    <w:rsid w:val="007D663B"/>
    <w:rsid w:val="007D70A0"/>
    <w:rsid w:val="007D7326"/>
    <w:rsid w:val="007D7A3F"/>
    <w:rsid w:val="007E0142"/>
    <w:rsid w:val="007E021E"/>
    <w:rsid w:val="007E0263"/>
    <w:rsid w:val="007E0709"/>
    <w:rsid w:val="007E1163"/>
    <w:rsid w:val="007E1DFD"/>
    <w:rsid w:val="007E23FC"/>
    <w:rsid w:val="007E2AEA"/>
    <w:rsid w:val="007E35DD"/>
    <w:rsid w:val="007E373C"/>
    <w:rsid w:val="007E45CE"/>
    <w:rsid w:val="007E46EE"/>
    <w:rsid w:val="007E4AC8"/>
    <w:rsid w:val="007E5271"/>
    <w:rsid w:val="007E553A"/>
    <w:rsid w:val="007E6128"/>
    <w:rsid w:val="007E6B5F"/>
    <w:rsid w:val="007E6F5C"/>
    <w:rsid w:val="007E715B"/>
    <w:rsid w:val="007F09D5"/>
    <w:rsid w:val="007F1019"/>
    <w:rsid w:val="007F11EC"/>
    <w:rsid w:val="007F1B92"/>
    <w:rsid w:val="007F1DDA"/>
    <w:rsid w:val="007F2250"/>
    <w:rsid w:val="007F2C4A"/>
    <w:rsid w:val="007F376C"/>
    <w:rsid w:val="007F3975"/>
    <w:rsid w:val="007F4791"/>
    <w:rsid w:val="007F4CD4"/>
    <w:rsid w:val="007F4CF0"/>
    <w:rsid w:val="007F4E10"/>
    <w:rsid w:val="007F5870"/>
    <w:rsid w:val="007F58D1"/>
    <w:rsid w:val="007F6500"/>
    <w:rsid w:val="007F65E1"/>
    <w:rsid w:val="007F674E"/>
    <w:rsid w:val="007F7092"/>
    <w:rsid w:val="007F7600"/>
    <w:rsid w:val="007F7C19"/>
    <w:rsid w:val="007F7E36"/>
    <w:rsid w:val="00800337"/>
    <w:rsid w:val="00800D24"/>
    <w:rsid w:val="00801F85"/>
    <w:rsid w:val="00803CC7"/>
    <w:rsid w:val="00805C1D"/>
    <w:rsid w:val="00806004"/>
    <w:rsid w:val="008061B1"/>
    <w:rsid w:val="00806937"/>
    <w:rsid w:val="00806D56"/>
    <w:rsid w:val="00807472"/>
    <w:rsid w:val="00807ABA"/>
    <w:rsid w:val="0081043D"/>
    <w:rsid w:val="00810459"/>
    <w:rsid w:val="00810617"/>
    <w:rsid w:val="008115C0"/>
    <w:rsid w:val="00811E03"/>
    <w:rsid w:val="00812825"/>
    <w:rsid w:val="00813504"/>
    <w:rsid w:val="00813583"/>
    <w:rsid w:val="00813946"/>
    <w:rsid w:val="008150D5"/>
    <w:rsid w:val="00815644"/>
    <w:rsid w:val="00815BA9"/>
    <w:rsid w:val="00815E36"/>
    <w:rsid w:val="00817691"/>
    <w:rsid w:val="00817A01"/>
    <w:rsid w:val="00817CDD"/>
    <w:rsid w:val="008202E0"/>
    <w:rsid w:val="00820A25"/>
    <w:rsid w:val="00820CED"/>
    <w:rsid w:val="00821474"/>
    <w:rsid w:val="008215A8"/>
    <w:rsid w:val="008220AD"/>
    <w:rsid w:val="0082235A"/>
    <w:rsid w:val="008228F9"/>
    <w:rsid w:val="008229EF"/>
    <w:rsid w:val="00823B64"/>
    <w:rsid w:val="00824CB2"/>
    <w:rsid w:val="00825D14"/>
    <w:rsid w:val="00825D26"/>
    <w:rsid w:val="0082605F"/>
    <w:rsid w:val="00826078"/>
    <w:rsid w:val="00826504"/>
    <w:rsid w:val="00826BA8"/>
    <w:rsid w:val="00826C3C"/>
    <w:rsid w:val="00827828"/>
    <w:rsid w:val="00827A62"/>
    <w:rsid w:val="008300B3"/>
    <w:rsid w:val="008308FC"/>
    <w:rsid w:val="00830B99"/>
    <w:rsid w:val="0083116D"/>
    <w:rsid w:val="0083134A"/>
    <w:rsid w:val="008325E6"/>
    <w:rsid w:val="0083332A"/>
    <w:rsid w:val="0083377B"/>
    <w:rsid w:val="008338E6"/>
    <w:rsid w:val="00833AEF"/>
    <w:rsid w:val="0083455A"/>
    <w:rsid w:val="00834633"/>
    <w:rsid w:val="00835108"/>
    <w:rsid w:val="00835347"/>
    <w:rsid w:val="008359F2"/>
    <w:rsid w:val="00835AD5"/>
    <w:rsid w:val="00835ECC"/>
    <w:rsid w:val="0083634A"/>
    <w:rsid w:val="0083693C"/>
    <w:rsid w:val="00837AD7"/>
    <w:rsid w:val="008401EA"/>
    <w:rsid w:val="00840631"/>
    <w:rsid w:val="00840BE9"/>
    <w:rsid w:val="00840D66"/>
    <w:rsid w:val="008412C6"/>
    <w:rsid w:val="008419D5"/>
    <w:rsid w:val="00841D8E"/>
    <w:rsid w:val="008420BE"/>
    <w:rsid w:val="00842BE2"/>
    <w:rsid w:val="00842C83"/>
    <w:rsid w:val="00843A86"/>
    <w:rsid w:val="008446CB"/>
    <w:rsid w:val="00844730"/>
    <w:rsid w:val="00844D15"/>
    <w:rsid w:val="0084520D"/>
    <w:rsid w:val="00846BF4"/>
    <w:rsid w:val="008471D8"/>
    <w:rsid w:val="008474C9"/>
    <w:rsid w:val="0085004E"/>
    <w:rsid w:val="008511E9"/>
    <w:rsid w:val="0085184F"/>
    <w:rsid w:val="00852563"/>
    <w:rsid w:val="00852C1D"/>
    <w:rsid w:val="008531D2"/>
    <w:rsid w:val="00853CF6"/>
    <w:rsid w:val="00854029"/>
    <w:rsid w:val="00854859"/>
    <w:rsid w:val="00854A55"/>
    <w:rsid w:val="00854AFB"/>
    <w:rsid w:val="00854FD1"/>
    <w:rsid w:val="0085501C"/>
    <w:rsid w:val="00855D40"/>
    <w:rsid w:val="00856296"/>
    <w:rsid w:val="00856616"/>
    <w:rsid w:val="00856952"/>
    <w:rsid w:val="008573E8"/>
    <w:rsid w:val="0085770D"/>
    <w:rsid w:val="00857BA5"/>
    <w:rsid w:val="00857D83"/>
    <w:rsid w:val="00860B7B"/>
    <w:rsid w:val="008614F1"/>
    <w:rsid w:val="00861689"/>
    <w:rsid w:val="00862404"/>
    <w:rsid w:val="00862AF1"/>
    <w:rsid w:val="00862B97"/>
    <w:rsid w:val="00863FF5"/>
    <w:rsid w:val="008641F3"/>
    <w:rsid w:val="00866F0F"/>
    <w:rsid w:val="00866F1A"/>
    <w:rsid w:val="008672D2"/>
    <w:rsid w:val="008700D5"/>
    <w:rsid w:val="00870B1A"/>
    <w:rsid w:val="00870C86"/>
    <w:rsid w:val="00870CF3"/>
    <w:rsid w:val="008719D4"/>
    <w:rsid w:val="00872F48"/>
    <w:rsid w:val="00872FA8"/>
    <w:rsid w:val="00873671"/>
    <w:rsid w:val="0087380D"/>
    <w:rsid w:val="008743CF"/>
    <w:rsid w:val="0087499A"/>
    <w:rsid w:val="00875235"/>
    <w:rsid w:val="008762CF"/>
    <w:rsid w:val="0087656A"/>
    <w:rsid w:val="00880888"/>
    <w:rsid w:val="00881EF3"/>
    <w:rsid w:val="008838E9"/>
    <w:rsid w:val="00883B7C"/>
    <w:rsid w:val="00883E1E"/>
    <w:rsid w:val="00884DEB"/>
    <w:rsid w:val="00884E54"/>
    <w:rsid w:val="00885BA9"/>
    <w:rsid w:val="00885D18"/>
    <w:rsid w:val="00886066"/>
    <w:rsid w:val="00887218"/>
    <w:rsid w:val="00890112"/>
    <w:rsid w:val="00890351"/>
    <w:rsid w:val="00890A84"/>
    <w:rsid w:val="00890BF1"/>
    <w:rsid w:val="008911DC"/>
    <w:rsid w:val="00891F7A"/>
    <w:rsid w:val="00891FB8"/>
    <w:rsid w:val="0089250D"/>
    <w:rsid w:val="00892CB3"/>
    <w:rsid w:val="0089375A"/>
    <w:rsid w:val="00894399"/>
    <w:rsid w:val="008945E8"/>
    <w:rsid w:val="00894A1C"/>
    <w:rsid w:val="00895449"/>
    <w:rsid w:val="00895A59"/>
    <w:rsid w:val="00895DF7"/>
    <w:rsid w:val="00896470"/>
    <w:rsid w:val="00896705"/>
    <w:rsid w:val="00896765"/>
    <w:rsid w:val="008976D5"/>
    <w:rsid w:val="00897777"/>
    <w:rsid w:val="00897A88"/>
    <w:rsid w:val="00897D1E"/>
    <w:rsid w:val="008A02BC"/>
    <w:rsid w:val="008A0671"/>
    <w:rsid w:val="008A06DD"/>
    <w:rsid w:val="008A12D9"/>
    <w:rsid w:val="008A2546"/>
    <w:rsid w:val="008A2F6E"/>
    <w:rsid w:val="008A37AB"/>
    <w:rsid w:val="008A3A59"/>
    <w:rsid w:val="008A3CC1"/>
    <w:rsid w:val="008A4279"/>
    <w:rsid w:val="008A4CD7"/>
    <w:rsid w:val="008A4D83"/>
    <w:rsid w:val="008A545F"/>
    <w:rsid w:val="008A54F7"/>
    <w:rsid w:val="008A5754"/>
    <w:rsid w:val="008A5C36"/>
    <w:rsid w:val="008A6160"/>
    <w:rsid w:val="008A692D"/>
    <w:rsid w:val="008A7391"/>
    <w:rsid w:val="008A7846"/>
    <w:rsid w:val="008A7D80"/>
    <w:rsid w:val="008B00C5"/>
    <w:rsid w:val="008B1F31"/>
    <w:rsid w:val="008B1FCC"/>
    <w:rsid w:val="008B3084"/>
    <w:rsid w:val="008B3A61"/>
    <w:rsid w:val="008B3F5D"/>
    <w:rsid w:val="008B49ED"/>
    <w:rsid w:val="008B4D18"/>
    <w:rsid w:val="008B558F"/>
    <w:rsid w:val="008B5628"/>
    <w:rsid w:val="008B5D80"/>
    <w:rsid w:val="008B65DF"/>
    <w:rsid w:val="008B6889"/>
    <w:rsid w:val="008B6BDD"/>
    <w:rsid w:val="008B79CA"/>
    <w:rsid w:val="008C0745"/>
    <w:rsid w:val="008C08BB"/>
    <w:rsid w:val="008C141F"/>
    <w:rsid w:val="008C1B35"/>
    <w:rsid w:val="008C1CD1"/>
    <w:rsid w:val="008C24C3"/>
    <w:rsid w:val="008C24FF"/>
    <w:rsid w:val="008C3C2C"/>
    <w:rsid w:val="008C3EC6"/>
    <w:rsid w:val="008C42C0"/>
    <w:rsid w:val="008C4AA3"/>
    <w:rsid w:val="008C5D8E"/>
    <w:rsid w:val="008C5FC5"/>
    <w:rsid w:val="008C6442"/>
    <w:rsid w:val="008C648B"/>
    <w:rsid w:val="008C6BC0"/>
    <w:rsid w:val="008C75DC"/>
    <w:rsid w:val="008C7C1C"/>
    <w:rsid w:val="008D02FC"/>
    <w:rsid w:val="008D1069"/>
    <w:rsid w:val="008D16F2"/>
    <w:rsid w:val="008D18AE"/>
    <w:rsid w:val="008D1D7F"/>
    <w:rsid w:val="008D20ED"/>
    <w:rsid w:val="008D21EB"/>
    <w:rsid w:val="008D2434"/>
    <w:rsid w:val="008D2BAE"/>
    <w:rsid w:val="008D3135"/>
    <w:rsid w:val="008D3444"/>
    <w:rsid w:val="008D40E0"/>
    <w:rsid w:val="008D43DB"/>
    <w:rsid w:val="008D4C08"/>
    <w:rsid w:val="008D4CBF"/>
    <w:rsid w:val="008D5541"/>
    <w:rsid w:val="008D5609"/>
    <w:rsid w:val="008D63F6"/>
    <w:rsid w:val="008D7188"/>
    <w:rsid w:val="008E0DC9"/>
    <w:rsid w:val="008E15EC"/>
    <w:rsid w:val="008E1705"/>
    <w:rsid w:val="008E1A85"/>
    <w:rsid w:val="008E259E"/>
    <w:rsid w:val="008E2C55"/>
    <w:rsid w:val="008E3112"/>
    <w:rsid w:val="008E3805"/>
    <w:rsid w:val="008E380B"/>
    <w:rsid w:val="008E38AA"/>
    <w:rsid w:val="008E398B"/>
    <w:rsid w:val="008E3E5F"/>
    <w:rsid w:val="008E432E"/>
    <w:rsid w:val="008E4567"/>
    <w:rsid w:val="008E4E61"/>
    <w:rsid w:val="008E5435"/>
    <w:rsid w:val="008E543A"/>
    <w:rsid w:val="008E5B5E"/>
    <w:rsid w:val="008E5BB2"/>
    <w:rsid w:val="008E658C"/>
    <w:rsid w:val="008E6AD0"/>
    <w:rsid w:val="008E7C2B"/>
    <w:rsid w:val="008E7E10"/>
    <w:rsid w:val="008E7F98"/>
    <w:rsid w:val="008F06DF"/>
    <w:rsid w:val="008F1397"/>
    <w:rsid w:val="008F1507"/>
    <w:rsid w:val="008F1832"/>
    <w:rsid w:val="008F3633"/>
    <w:rsid w:val="008F3741"/>
    <w:rsid w:val="008F3945"/>
    <w:rsid w:val="008F3CCF"/>
    <w:rsid w:val="008F538E"/>
    <w:rsid w:val="008F5DCA"/>
    <w:rsid w:val="008F6059"/>
    <w:rsid w:val="008F67CE"/>
    <w:rsid w:val="008F68D0"/>
    <w:rsid w:val="008F6AF0"/>
    <w:rsid w:val="008F6D1E"/>
    <w:rsid w:val="008F7D17"/>
    <w:rsid w:val="0090013B"/>
    <w:rsid w:val="00900781"/>
    <w:rsid w:val="00900E33"/>
    <w:rsid w:val="00901335"/>
    <w:rsid w:val="00901399"/>
    <w:rsid w:val="00901617"/>
    <w:rsid w:val="0090171C"/>
    <w:rsid w:val="00901909"/>
    <w:rsid w:val="00901ABC"/>
    <w:rsid w:val="0090225E"/>
    <w:rsid w:val="0090231E"/>
    <w:rsid w:val="00902DAE"/>
    <w:rsid w:val="00902EAC"/>
    <w:rsid w:val="00903206"/>
    <w:rsid w:val="00903675"/>
    <w:rsid w:val="00903BE2"/>
    <w:rsid w:val="00905DA0"/>
    <w:rsid w:val="00906052"/>
    <w:rsid w:val="00906361"/>
    <w:rsid w:val="0090736F"/>
    <w:rsid w:val="00907390"/>
    <w:rsid w:val="0091018B"/>
    <w:rsid w:val="009104BF"/>
    <w:rsid w:val="0091155F"/>
    <w:rsid w:val="0091158B"/>
    <w:rsid w:val="00911F49"/>
    <w:rsid w:val="00912B37"/>
    <w:rsid w:val="009131C3"/>
    <w:rsid w:val="009134B0"/>
    <w:rsid w:val="009134FD"/>
    <w:rsid w:val="0091361E"/>
    <w:rsid w:val="009137AF"/>
    <w:rsid w:val="0091390F"/>
    <w:rsid w:val="00913E94"/>
    <w:rsid w:val="00913F31"/>
    <w:rsid w:val="009144D7"/>
    <w:rsid w:val="00914D45"/>
    <w:rsid w:val="00915C1E"/>
    <w:rsid w:val="00915CD2"/>
    <w:rsid w:val="009165D3"/>
    <w:rsid w:val="00916EBC"/>
    <w:rsid w:val="009170B6"/>
    <w:rsid w:val="00920F25"/>
    <w:rsid w:val="00921537"/>
    <w:rsid w:val="00922B9D"/>
    <w:rsid w:val="00923AE7"/>
    <w:rsid w:val="00924BC8"/>
    <w:rsid w:val="0092525E"/>
    <w:rsid w:val="00925295"/>
    <w:rsid w:val="00927402"/>
    <w:rsid w:val="00927E22"/>
    <w:rsid w:val="00931191"/>
    <w:rsid w:val="0093142F"/>
    <w:rsid w:val="0093296E"/>
    <w:rsid w:val="009335D3"/>
    <w:rsid w:val="00933817"/>
    <w:rsid w:val="00933A7E"/>
    <w:rsid w:val="00933C70"/>
    <w:rsid w:val="00933CFC"/>
    <w:rsid w:val="00935221"/>
    <w:rsid w:val="009355A9"/>
    <w:rsid w:val="009358C2"/>
    <w:rsid w:val="00936512"/>
    <w:rsid w:val="00936CAA"/>
    <w:rsid w:val="00937347"/>
    <w:rsid w:val="009374F0"/>
    <w:rsid w:val="00937CE4"/>
    <w:rsid w:val="00937ED4"/>
    <w:rsid w:val="0094010D"/>
    <w:rsid w:val="009403DB"/>
    <w:rsid w:val="00941492"/>
    <w:rsid w:val="009415D3"/>
    <w:rsid w:val="009418F5"/>
    <w:rsid w:val="00941E1B"/>
    <w:rsid w:val="00941F16"/>
    <w:rsid w:val="00942776"/>
    <w:rsid w:val="009429B5"/>
    <w:rsid w:val="00942A78"/>
    <w:rsid w:val="00942BEC"/>
    <w:rsid w:val="00942C09"/>
    <w:rsid w:val="0094310E"/>
    <w:rsid w:val="009433CE"/>
    <w:rsid w:val="0094345F"/>
    <w:rsid w:val="00943503"/>
    <w:rsid w:val="00945138"/>
    <w:rsid w:val="00945CC9"/>
    <w:rsid w:val="00946A94"/>
    <w:rsid w:val="009470BE"/>
    <w:rsid w:val="00947647"/>
    <w:rsid w:val="009500F5"/>
    <w:rsid w:val="00952327"/>
    <w:rsid w:val="00953C38"/>
    <w:rsid w:val="00953F31"/>
    <w:rsid w:val="00954229"/>
    <w:rsid w:val="00954507"/>
    <w:rsid w:val="009545AF"/>
    <w:rsid w:val="009548F9"/>
    <w:rsid w:val="00955134"/>
    <w:rsid w:val="00955B2F"/>
    <w:rsid w:val="00955B52"/>
    <w:rsid w:val="00956304"/>
    <w:rsid w:val="0095634C"/>
    <w:rsid w:val="00957BBB"/>
    <w:rsid w:val="009604C9"/>
    <w:rsid w:val="009611C9"/>
    <w:rsid w:val="009615E1"/>
    <w:rsid w:val="009617B4"/>
    <w:rsid w:val="00961827"/>
    <w:rsid w:val="00961981"/>
    <w:rsid w:val="00961FA9"/>
    <w:rsid w:val="009620B5"/>
    <w:rsid w:val="009620DA"/>
    <w:rsid w:val="009633E2"/>
    <w:rsid w:val="009639E6"/>
    <w:rsid w:val="009647AB"/>
    <w:rsid w:val="009647ED"/>
    <w:rsid w:val="00964FB7"/>
    <w:rsid w:val="00965A8E"/>
    <w:rsid w:val="00966888"/>
    <w:rsid w:val="00966B94"/>
    <w:rsid w:val="009672A5"/>
    <w:rsid w:val="009677A2"/>
    <w:rsid w:val="0097100E"/>
    <w:rsid w:val="00971337"/>
    <w:rsid w:val="00971D05"/>
    <w:rsid w:val="00972FDB"/>
    <w:rsid w:val="00973166"/>
    <w:rsid w:val="00973459"/>
    <w:rsid w:val="00973AAE"/>
    <w:rsid w:val="00973E6C"/>
    <w:rsid w:val="009744F0"/>
    <w:rsid w:val="00974D12"/>
    <w:rsid w:val="009755BF"/>
    <w:rsid w:val="00975941"/>
    <w:rsid w:val="00975CF9"/>
    <w:rsid w:val="009763CA"/>
    <w:rsid w:val="00976834"/>
    <w:rsid w:val="00976A66"/>
    <w:rsid w:val="00976CE8"/>
    <w:rsid w:val="00980B9F"/>
    <w:rsid w:val="00980CD4"/>
    <w:rsid w:val="00980F05"/>
    <w:rsid w:val="0098123E"/>
    <w:rsid w:val="00981841"/>
    <w:rsid w:val="009822B4"/>
    <w:rsid w:val="00982D75"/>
    <w:rsid w:val="009834D4"/>
    <w:rsid w:val="009843EA"/>
    <w:rsid w:val="0098495B"/>
    <w:rsid w:val="00985270"/>
    <w:rsid w:val="00985C3E"/>
    <w:rsid w:val="00985F68"/>
    <w:rsid w:val="009869AF"/>
    <w:rsid w:val="00986A79"/>
    <w:rsid w:val="00987325"/>
    <w:rsid w:val="00987E06"/>
    <w:rsid w:val="009901DD"/>
    <w:rsid w:val="009902CC"/>
    <w:rsid w:val="0099189E"/>
    <w:rsid w:val="00991EFB"/>
    <w:rsid w:val="00992A33"/>
    <w:rsid w:val="00992C1D"/>
    <w:rsid w:val="00992DAE"/>
    <w:rsid w:val="009930B4"/>
    <w:rsid w:val="00993877"/>
    <w:rsid w:val="009942C3"/>
    <w:rsid w:val="009944A5"/>
    <w:rsid w:val="00995AAF"/>
    <w:rsid w:val="00995CCC"/>
    <w:rsid w:val="00996678"/>
    <w:rsid w:val="009970DD"/>
    <w:rsid w:val="009975E2"/>
    <w:rsid w:val="00997681"/>
    <w:rsid w:val="009A088B"/>
    <w:rsid w:val="009A2003"/>
    <w:rsid w:val="009A20AD"/>
    <w:rsid w:val="009A2784"/>
    <w:rsid w:val="009A348D"/>
    <w:rsid w:val="009A469F"/>
    <w:rsid w:val="009A5A23"/>
    <w:rsid w:val="009A5BB7"/>
    <w:rsid w:val="009A5F0E"/>
    <w:rsid w:val="009A6835"/>
    <w:rsid w:val="009A68C7"/>
    <w:rsid w:val="009A68EC"/>
    <w:rsid w:val="009A7763"/>
    <w:rsid w:val="009A7B7D"/>
    <w:rsid w:val="009A7BA5"/>
    <w:rsid w:val="009A7E01"/>
    <w:rsid w:val="009A7EBD"/>
    <w:rsid w:val="009A7FFC"/>
    <w:rsid w:val="009B1197"/>
    <w:rsid w:val="009B2647"/>
    <w:rsid w:val="009B2DD9"/>
    <w:rsid w:val="009B37F2"/>
    <w:rsid w:val="009B4499"/>
    <w:rsid w:val="009B5A3E"/>
    <w:rsid w:val="009B6709"/>
    <w:rsid w:val="009B7996"/>
    <w:rsid w:val="009C1045"/>
    <w:rsid w:val="009C11FD"/>
    <w:rsid w:val="009C18B1"/>
    <w:rsid w:val="009C27F2"/>
    <w:rsid w:val="009C2E31"/>
    <w:rsid w:val="009C36FB"/>
    <w:rsid w:val="009C44BC"/>
    <w:rsid w:val="009C5D4E"/>
    <w:rsid w:val="009C603F"/>
    <w:rsid w:val="009C70E0"/>
    <w:rsid w:val="009C753D"/>
    <w:rsid w:val="009C756B"/>
    <w:rsid w:val="009D0F61"/>
    <w:rsid w:val="009D1BC8"/>
    <w:rsid w:val="009D1EE6"/>
    <w:rsid w:val="009D200B"/>
    <w:rsid w:val="009D3C61"/>
    <w:rsid w:val="009D3E3D"/>
    <w:rsid w:val="009D404C"/>
    <w:rsid w:val="009D4F63"/>
    <w:rsid w:val="009D5C1A"/>
    <w:rsid w:val="009D5D9C"/>
    <w:rsid w:val="009D64C7"/>
    <w:rsid w:val="009D7042"/>
    <w:rsid w:val="009D7468"/>
    <w:rsid w:val="009D7D3A"/>
    <w:rsid w:val="009D7E83"/>
    <w:rsid w:val="009D7F92"/>
    <w:rsid w:val="009E04E6"/>
    <w:rsid w:val="009E1006"/>
    <w:rsid w:val="009E1495"/>
    <w:rsid w:val="009E1553"/>
    <w:rsid w:val="009E24E6"/>
    <w:rsid w:val="009E2847"/>
    <w:rsid w:val="009E2ACC"/>
    <w:rsid w:val="009E2E7B"/>
    <w:rsid w:val="009E3EBD"/>
    <w:rsid w:val="009E4C55"/>
    <w:rsid w:val="009E5112"/>
    <w:rsid w:val="009E55F8"/>
    <w:rsid w:val="009E5F37"/>
    <w:rsid w:val="009E61C4"/>
    <w:rsid w:val="009E678B"/>
    <w:rsid w:val="009E6DCE"/>
    <w:rsid w:val="009E72FB"/>
    <w:rsid w:val="009E7579"/>
    <w:rsid w:val="009F11A3"/>
    <w:rsid w:val="009F153D"/>
    <w:rsid w:val="009F229C"/>
    <w:rsid w:val="009F2646"/>
    <w:rsid w:val="009F290B"/>
    <w:rsid w:val="009F292A"/>
    <w:rsid w:val="009F2D41"/>
    <w:rsid w:val="009F33F2"/>
    <w:rsid w:val="009F365F"/>
    <w:rsid w:val="009F373C"/>
    <w:rsid w:val="009F3BC0"/>
    <w:rsid w:val="009F3FBB"/>
    <w:rsid w:val="009F50CB"/>
    <w:rsid w:val="009F5C2A"/>
    <w:rsid w:val="009F5ED2"/>
    <w:rsid w:val="009F6679"/>
    <w:rsid w:val="009F6A11"/>
    <w:rsid w:val="009F6A89"/>
    <w:rsid w:val="009F6F98"/>
    <w:rsid w:val="009F75D4"/>
    <w:rsid w:val="009F7869"/>
    <w:rsid w:val="00A002C1"/>
    <w:rsid w:val="00A0042A"/>
    <w:rsid w:val="00A00710"/>
    <w:rsid w:val="00A00827"/>
    <w:rsid w:val="00A00AB7"/>
    <w:rsid w:val="00A019A5"/>
    <w:rsid w:val="00A02268"/>
    <w:rsid w:val="00A03D90"/>
    <w:rsid w:val="00A03E06"/>
    <w:rsid w:val="00A04247"/>
    <w:rsid w:val="00A045A0"/>
    <w:rsid w:val="00A047DE"/>
    <w:rsid w:val="00A04B01"/>
    <w:rsid w:val="00A055C8"/>
    <w:rsid w:val="00A05AF9"/>
    <w:rsid w:val="00A05D00"/>
    <w:rsid w:val="00A0763D"/>
    <w:rsid w:val="00A07A8F"/>
    <w:rsid w:val="00A10160"/>
    <w:rsid w:val="00A1208E"/>
    <w:rsid w:val="00A12165"/>
    <w:rsid w:val="00A12495"/>
    <w:rsid w:val="00A12643"/>
    <w:rsid w:val="00A1267E"/>
    <w:rsid w:val="00A13334"/>
    <w:rsid w:val="00A14786"/>
    <w:rsid w:val="00A14B18"/>
    <w:rsid w:val="00A1539A"/>
    <w:rsid w:val="00A15538"/>
    <w:rsid w:val="00A1565D"/>
    <w:rsid w:val="00A16288"/>
    <w:rsid w:val="00A16552"/>
    <w:rsid w:val="00A1671B"/>
    <w:rsid w:val="00A16C79"/>
    <w:rsid w:val="00A17013"/>
    <w:rsid w:val="00A170D3"/>
    <w:rsid w:val="00A17956"/>
    <w:rsid w:val="00A179B5"/>
    <w:rsid w:val="00A2068B"/>
    <w:rsid w:val="00A23AC7"/>
    <w:rsid w:val="00A23EA4"/>
    <w:rsid w:val="00A245DD"/>
    <w:rsid w:val="00A2473B"/>
    <w:rsid w:val="00A24A17"/>
    <w:rsid w:val="00A24F4C"/>
    <w:rsid w:val="00A2575E"/>
    <w:rsid w:val="00A259A8"/>
    <w:rsid w:val="00A25CB0"/>
    <w:rsid w:val="00A26F66"/>
    <w:rsid w:val="00A27515"/>
    <w:rsid w:val="00A276A2"/>
    <w:rsid w:val="00A27CAE"/>
    <w:rsid w:val="00A27D48"/>
    <w:rsid w:val="00A318EE"/>
    <w:rsid w:val="00A32285"/>
    <w:rsid w:val="00A32299"/>
    <w:rsid w:val="00A32BD7"/>
    <w:rsid w:val="00A32D75"/>
    <w:rsid w:val="00A33125"/>
    <w:rsid w:val="00A334CC"/>
    <w:rsid w:val="00A33D92"/>
    <w:rsid w:val="00A351C6"/>
    <w:rsid w:val="00A35655"/>
    <w:rsid w:val="00A35E0B"/>
    <w:rsid w:val="00A36222"/>
    <w:rsid w:val="00A3625B"/>
    <w:rsid w:val="00A36472"/>
    <w:rsid w:val="00A36809"/>
    <w:rsid w:val="00A36A44"/>
    <w:rsid w:val="00A36D16"/>
    <w:rsid w:val="00A36DB8"/>
    <w:rsid w:val="00A36FA7"/>
    <w:rsid w:val="00A37636"/>
    <w:rsid w:val="00A37EF1"/>
    <w:rsid w:val="00A400D2"/>
    <w:rsid w:val="00A40F72"/>
    <w:rsid w:val="00A419EB"/>
    <w:rsid w:val="00A439E9"/>
    <w:rsid w:val="00A43CC1"/>
    <w:rsid w:val="00A469C8"/>
    <w:rsid w:val="00A472F7"/>
    <w:rsid w:val="00A50830"/>
    <w:rsid w:val="00A50E72"/>
    <w:rsid w:val="00A513A1"/>
    <w:rsid w:val="00A51672"/>
    <w:rsid w:val="00A51B6B"/>
    <w:rsid w:val="00A51DCD"/>
    <w:rsid w:val="00A5203C"/>
    <w:rsid w:val="00A52823"/>
    <w:rsid w:val="00A5445B"/>
    <w:rsid w:val="00A549E7"/>
    <w:rsid w:val="00A552EF"/>
    <w:rsid w:val="00A5539E"/>
    <w:rsid w:val="00A55729"/>
    <w:rsid w:val="00A55A26"/>
    <w:rsid w:val="00A56EC0"/>
    <w:rsid w:val="00A5711C"/>
    <w:rsid w:val="00A57995"/>
    <w:rsid w:val="00A57FFA"/>
    <w:rsid w:val="00A60043"/>
    <w:rsid w:val="00A602F4"/>
    <w:rsid w:val="00A60A45"/>
    <w:rsid w:val="00A60ECC"/>
    <w:rsid w:val="00A61616"/>
    <w:rsid w:val="00A61C42"/>
    <w:rsid w:val="00A63F49"/>
    <w:rsid w:val="00A64AB1"/>
    <w:rsid w:val="00A64ABB"/>
    <w:rsid w:val="00A6534B"/>
    <w:rsid w:val="00A6536F"/>
    <w:rsid w:val="00A6588E"/>
    <w:rsid w:val="00A66E99"/>
    <w:rsid w:val="00A672D2"/>
    <w:rsid w:val="00A6778D"/>
    <w:rsid w:val="00A67D3A"/>
    <w:rsid w:val="00A714C1"/>
    <w:rsid w:val="00A71A65"/>
    <w:rsid w:val="00A7240E"/>
    <w:rsid w:val="00A72E76"/>
    <w:rsid w:val="00A73851"/>
    <w:rsid w:val="00A74442"/>
    <w:rsid w:val="00A759C9"/>
    <w:rsid w:val="00A75C1B"/>
    <w:rsid w:val="00A75E78"/>
    <w:rsid w:val="00A7612D"/>
    <w:rsid w:val="00A76A9D"/>
    <w:rsid w:val="00A76C8D"/>
    <w:rsid w:val="00A76E59"/>
    <w:rsid w:val="00A77E28"/>
    <w:rsid w:val="00A80133"/>
    <w:rsid w:val="00A80B35"/>
    <w:rsid w:val="00A81096"/>
    <w:rsid w:val="00A8113A"/>
    <w:rsid w:val="00A816C9"/>
    <w:rsid w:val="00A820D8"/>
    <w:rsid w:val="00A8236E"/>
    <w:rsid w:val="00A827EE"/>
    <w:rsid w:val="00A828A5"/>
    <w:rsid w:val="00A843A7"/>
    <w:rsid w:val="00A84C47"/>
    <w:rsid w:val="00A84E37"/>
    <w:rsid w:val="00A85D51"/>
    <w:rsid w:val="00A86E27"/>
    <w:rsid w:val="00A901C9"/>
    <w:rsid w:val="00A90FBC"/>
    <w:rsid w:val="00A91776"/>
    <w:rsid w:val="00A91A21"/>
    <w:rsid w:val="00A92932"/>
    <w:rsid w:val="00A93969"/>
    <w:rsid w:val="00A944B9"/>
    <w:rsid w:val="00A94AAD"/>
    <w:rsid w:val="00A95298"/>
    <w:rsid w:val="00A95680"/>
    <w:rsid w:val="00A95943"/>
    <w:rsid w:val="00A95ADD"/>
    <w:rsid w:val="00A96744"/>
    <w:rsid w:val="00A969B9"/>
    <w:rsid w:val="00A97011"/>
    <w:rsid w:val="00A971F8"/>
    <w:rsid w:val="00A97225"/>
    <w:rsid w:val="00A97917"/>
    <w:rsid w:val="00A979CF"/>
    <w:rsid w:val="00AA00E1"/>
    <w:rsid w:val="00AA09E1"/>
    <w:rsid w:val="00AA0D33"/>
    <w:rsid w:val="00AA0EDC"/>
    <w:rsid w:val="00AA0EEF"/>
    <w:rsid w:val="00AA13A8"/>
    <w:rsid w:val="00AA2C5E"/>
    <w:rsid w:val="00AA2E65"/>
    <w:rsid w:val="00AA305E"/>
    <w:rsid w:val="00AA3DBF"/>
    <w:rsid w:val="00AA41EA"/>
    <w:rsid w:val="00AA497E"/>
    <w:rsid w:val="00AA534A"/>
    <w:rsid w:val="00AA5375"/>
    <w:rsid w:val="00AA5B3B"/>
    <w:rsid w:val="00AA72A9"/>
    <w:rsid w:val="00AA7B07"/>
    <w:rsid w:val="00AB0222"/>
    <w:rsid w:val="00AB0FAC"/>
    <w:rsid w:val="00AB257F"/>
    <w:rsid w:val="00AB2AEF"/>
    <w:rsid w:val="00AB2F5A"/>
    <w:rsid w:val="00AB3207"/>
    <w:rsid w:val="00AB496A"/>
    <w:rsid w:val="00AB5312"/>
    <w:rsid w:val="00AB5DDB"/>
    <w:rsid w:val="00AB71FC"/>
    <w:rsid w:val="00AB747A"/>
    <w:rsid w:val="00AB7A5F"/>
    <w:rsid w:val="00AB7BF8"/>
    <w:rsid w:val="00AC01BA"/>
    <w:rsid w:val="00AC14A9"/>
    <w:rsid w:val="00AC16CB"/>
    <w:rsid w:val="00AC3276"/>
    <w:rsid w:val="00AC3909"/>
    <w:rsid w:val="00AC4B3E"/>
    <w:rsid w:val="00AC5454"/>
    <w:rsid w:val="00AC584C"/>
    <w:rsid w:val="00AC5B45"/>
    <w:rsid w:val="00AC79D1"/>
    <w:rsid w:val="00AC7F9F"/>
    <w:rsid w:val="00AD0569"/>
    <w:rsid w:val="00AD0ACC"/>
    <w:rsid w:val="00AD0B33"/>
    <w:rsid w:val="00AD0B8D"/>
    <w:rsid w:val="00AD1319"/>
    <w:rsid w:val="00AD1D68"/>
    <w:rsid w:val="00AD2DCD"/>
    <w:rsid w:val="00AD3205"/>
    <w:rsid w:val="00AD3427"/>
    <w:rsid w:val="00AD3516"/>
    <w:rsid w:val="00AD4559"/>
    <w:rsid w:val="00AD478B"/>
    <w:rsid w:val="00AD4822"/>
    <w:rsid w:val="00AD485A"/>
    <w:rsid w:val="00AD6103"/>
    <w:rsid w:val="00AD6419"/>
    <w:rsid w:val="00AD6A43"/>
    <w:rsid w:val="00AD6A64"/>
    <w:rsid w:val="00AD70E6"/>
    <w:rsid w:val="00AD7418"/>
    <w:rsid w:val="00AD758B"/>
    <w:rsid w:val="00AE0FE3"/>
    <w:rsid w:val="00AE18AF"/>
    <w:rsid w:val="00AE2101"/>
    <w:rsid w:val="00AE43ED"/>
    <w:rsid w:val="00AE500E"/>
    <w:rsid w:val="00AE5CA1"/>
    <w:rsid w:val="00AE666A"/>
    <w:rsid w:val="00AE6A0D"/>
    <w:rsid w:val="00AE6CAA"/>
    <w:rsid w:val="00AE768A"/>
    <w:rsid w:val="00AE7B6C"/>
    <w:rsid w:val="00AE7CA9"/>
    <w:rsid w:val="00AE7DD6"/>
    <w:rsid w:val="00AF132C"/>
    <w:rsid w:val="00AF1920"/>
    <w:rsid w:val="00AF22AC"/>
    <w:rsid w:val="00AF29A5"/>
    <w:rsid w:val="00AF2AE4"/>
    <w:rsid w:val="00AF2DBA"/>
    <w:rsid w:val="00AF30E2"/>
    <w:rsid w:val="00AF3160"/>
    <w:rsid w:val="00AF3326"/>
    <w:rsid w:val="00AF4A50"/>
    <w:rsid w:val="00AF649E"/>
    <w:rsid w:val="00AF67CE"/>
    <w:rsid w:val="00AF6909"/>
    <w:rsid w:val="00AF69D5"/>
    <w:rsid w:val="00AF6BD4"/>
    <w:rsid w:val="00AF6C85"/>
    <w:rsid w:val="00AF7A80"/>
    <w:rsid w:val="00AF7F35"/>
    <w:rsid w:val="00B000CE"/>
    <w:rsid w:val="00B0082A"/>
    <w:rsid w:val="00B018E3"/>
    <w:rsid w:val="00B01F20"/>
    <w:rsid w:val="00B02826"/>
    <w:rsid w:val="00B028C8"/>
    <w:rsid w:val="00B033BC"/>
    <w:rsid w:val="00B03B21"/>
    <w:rsid w:val="00B043B1"/>
    <w:rsid w:val="00B04545"/>
    <w:rsid w:val="00B056D0"/>
    <w:rsid w:val="00B07AF4"/>
    <w:rsid w:val="00B11777"/>
    <w:rsid w:val="00B11846"/>
    <w:rsid w:val="00B12FFA"/>
    <w:rsid w:val="00B1333E"/>
    <w:rsid w:val="00B14011"/>
    <w:rsid w:val="00B1439B"/>
    <w:rsid w:val="00B145F0"/>
    <w:rsid w:val="00B15275"/>
    <w:rsid w:val="00B16ECF"/>
    <w:rsid w:val="00B17D29"/>
    <w:rsid w:val="00B17DB5"/>
    <w:rsid w:val="00B17E70"/>
    <w:rsid w:val="00B204C8"/>
    <w:rsid w:val="00B2109A"/>
    <w:rsid w:val="00B2219C"/>
    <w:rsid w:val="00B225D2"/>
    <w:rsid w:val="00B232BD"/>
    <w:rsid w:val="00B2350A"/>
    <w:rsid w:val="00B23B67"/>
    <w:rsid w:val="00B23EE7"/>
    <w:rsid w:val="00B244E1"/>
    <w:rsid w:val="00B2566B"/>
    <w:rsid w:val="00B2685F"/>
    <w:rsid w:val="00B26ACE"/>
    <w:rsid w:val="00B26F07"/>
    <w:rsid w:val="00B279E7"/>
    <w:rsid w:val="00B27C3E"/>
    <w:rsid w:val="00B27C52"/>
    <w:rsid w:val="00B30571"/>
    <w:rsid w:val="00B30A12"/>
    <w:rsid w:val="00B30A96"/>
    <w:rsid w:val="00B30F1F"/>
    <w:rsid w:val="00B31E73"/>
    <w:rsid w:val="00B31EDC"/>
    <w:rsid w:val="00B32121"/>
    <w:rsid w:val="00B32F80"/>
    <w:rsid w:val="00B34010"/>
    <w:rsid w:val="00B3472E"/>
    <w:rsid w:val="00B34ECF"/>
    <w:rsid w:val="00B34FF8"/>
    <w:rsid w:val="00B35BA3"/>
    <w:rsid w:val="00B35E85"/>
    <w:rsid w:val="00B36F19"/>
    <w:rsid w:val="00B3750C"/>
    <w:rsid w:val="00B37BFD"/>
    <w:rsid w:val="00B40116"/>
    <w:rsid w:val="00B40529"/>
    <w:rsid w:val="00B419E1"/>
    <w:rsid w:val="00B4208E"/>
    <w:rsid w:val="00B423F8"/>
    <w:rsid w:val="00B42409"/>
    <w:rsid w:val="00B432F5"/>
    <w:rsid w:val="00B44DB9"/>
    <w:rsid w:val="00B45468"/>
    <w:rsid w:val="00B45547"/>
    <w:rsid w:val="00B45617"/>
    <w:rsid w:val="00B4666F"/>
    <w:rsid w:val="00B46EE9"/>
    <w:rsid w:val="00B4798E"/>
    <w:rsid w:val="00B47D8A"/>
    <w:rsid w:val="00B47E51"/>
    <w:rsid w:val="00B5098E"/>
    <w:rsid w:val="00B51197"/>
    <w:rsid w:val="00B511ED"/>
    <w:rsid w:val="00B51647"/>
    <w:rsid w:val="00B516D2"/>
    <w:rsid w:val="00B51843"/>
    <w:rsid w:val="00B5191E"/>
    <w:rsid w:val="00B527E8"/>
    <w:rsid w:val="00B52966"/>
    <w:rsid w:val="00B53385"/>
    <w:rsid w:val="00B538AB"/>
    <w:rsid w:val="00B53B83"/>
    <w:rsid w:val="00B53E3B"/>
    <w:rsid w:val="00B54E5D"/>
    <w:rsid w:val="00B55428"/>
    <w:rsid w:val="00B55432"/>
    <w:rsid w:val="00B55508"/>
    <w:rsid w:val="00B55A45"/>
    <w:rsid w:val="00B55AE9"/>
    <w:rsid w:val="00B55CB7"/>
    <w:rsid w:val="00B55DA6"/>
    <w:rsid w:val="00B56705"/>
    <w:rsid w:val="00B56755"/>
    <w:rsid w:val="00B571E5"/>
    <w:rsid w:val="00B57250"/>
    <w:rsid w:val="00B600F9"/>
    <w:rsid w:val="00B6020F"/>
    <w:rsid w:val="00B61235"/>
    <w:rsid w:val="00B616EA"/>
    <w:rsid w:val="00B62627"/>
    <w:rsid w:val="00B62CCF"/>
    <w:rsid w:val="00B65250"/>
    <w:rsid w:val="00B65289"/>
    <w:rsid w:val="00B65EAB"/>
    <w:rsid w:val="00B65EE4"/>
    <w:rsid w:val="00B6798A"/>
    <w:rsid w:val="00B67BE5"/>
    <w:rsid w:val="00B70223"/>
    <w:rsid w:val="00B71488"/>
    <w:rsid w:val="00B7213D"/>
    <w:rsid w:val="00B72409"/>
    <w:rsid w:val="00B725EF"/>
    <w:rsid w:val="00B729F6"/>
    <w:rsid w:val="00B72BA1"/>
    <w:rsid w:val="00B72CE6"/>
    <w:rsid w:val="00B72FAB"/>
    <w:rsid w:val="00B7397C"/>
    <w:rsid w:val="00B73D45"/>
    <w:rsid w:val="00B74371"/>
    <w:rsid w:val="00B75F92"/>
    <w:rsid w:val="00B76B87"/>
    <w:rsid w:val="00B80110"/>
    <w:rsid w:val="00B802F3"/>
    <w:rsid w:val="00B80590"/>
    <w:rsid w:val="00B8074C"/>
    <w:rsid w:val="00B80CCC"/>
    <w:rsid w:val="00B82231"/>
    <w:rsid w:val="00B82671"/>
    <w:rsid w:val="00B82C30"/>
    <w:rsid w:val="00B83324"/>
    <w:rsid w:val="00B8346F"/>
    <w:rsid w:val="00B83552"/>
    <w:rsid w:val="00B83D4C"/>
    <w:rsid w:val="00B84102"/>
    <w:rsid w:val="00B85037"/>
    <w:rsid w:val="00B851AD"/>
    <w:rsid w:val="00B859DF"/>
    <w:rsid w:val="00B8658F"/>
    <w:rsid w:val="00B866D3"/>
    <w:rsid w:val="00B86D77"/>
    <w:rsid w:val="00B8709F"/>
    <w:rsid w:val="00B87126"/>
    <w:rsid w:val="00B87992"/>
    <w:rsid w:val="00B87F70"/>
    <w:rsid w:val="00B905B4"/>
    <w:rsid w:val="00B91214"/>
    <w:rsid w:val="00B92026"/>
    <w:rsid w:val="00B92EE1"/>
    <w:rsid w:val="00B93266"/>
    <w:rsid w:val="00B93D3B"/>
    <w:rsid w:val="00B94186"/>
    <w:rsid w:val="00B952D6"/>
    <w:rsid w:val="00B95739"/>
    <w:rsid w:val="00B9587F"/>
    <w:rsid w:val="00B959B0"/>
    <w:rsid w:val="00B97012"/>
    <w:rsid w:val="00BA20EC"/>
    <w:rsid w:val="00BA2DEE"/>
    <w:rsid w:val="00BA42A4"/>
    <w:rsid w:val="00BA43A9"/>
    <w:rsid w:val="00BA4836"/>
    <w:rsid w:val="00BA5AF1"/>
    <w:rsid w:val="00BA6C71"/>
    <w:rsid w:val="00BA7FFC"/>
    <w:rsid w:val="00BB006B"/>
    <w:rsid w:val="00BB02A4"/>
    <w:rsid w:val="00BB10A9"/>
    <w:rsid w:val="00BB1155"/>
    <w:rsid w:val="00BB2ADE"/>
    <w:rsid w:val="00BB30FA"/>
    <w:rsid w:val="00BB31B4"/>
    <w:rsid w:val="00BB320B"/>
    <w:rsid w:val="00BB3BAE"/>
    <w:rsid w:val="00BB4B0D"/>
    <w:rsid w:val="00BB4E28"/>
    <w:rsid w:val="00BB4E5E"/>
    <w:rsid w:val="00BB4E83"/>
    <w:rsid w:val="00BB60FD"/>
    <w:rsid w:val="00BB6415"/>
    <w:rsid w:val="00BB65C8"/>
    <w:rsid w:val="00BB6620"/>
    <w:rsid w:val="00BB6718"/>
    <w:rsid w:val="00BB6D53"/>
    <w:rsid w:val="00BB7064"/>
    <w:rsid w:val="00BB736F"/>
    <w:rsid w:val="00BB77AC"/>
    <w:rsid w:val="00BC018B"/>
    <w:rsid w:val="00BC041E"/>
    <w:rsid w:val="00BC07FB"/>
    <w:rsid w:val="00BC0D1D"/>
    <w:rsid w:val="00BC10AF"/>
    <w:rsid w:val="00BC1433"/>
    <w:rsid w:val="00BC23A4"/>
    <w:rsid w:val="00BC3AC1"/>
    <w:rsid w:val="00BC3CC2"/>
    <w:rsid w:val="00BC43CC"/>
    <w:rsid w:val="00BC46BE"/>
    <w:rsid w:val="00BC4783"/>
    <w:rsid w:val="00BC4B1E"/>
    <w:rsid w:val="00BC4BCF"/>
    <w:rsid w:val="00BC55B4"/>
    <w:rsid w:val="00BC574D"/>
    <w:rsid w:val="00BC5841"/>
    <w:rsid w:val="00BC6127"/>
    <w:rsid w:val="00BC6A2F"/>
    <w:rsid w:val="00BC7FCF"/>
    <w:rsid w:val="00BD04E9"/>
    <w:rsid w:val="00BD121F"/>
    <w:rsid w:val="00BD13B9"/>
    <w:rsid w:val="00BD1916"/>
    <w:rsid w:val="00BD1B8D"/>
    <w:rsid w:val="00BD1CF0"/>
    <w:rsid w:val="00BD1EBD"/>
    <w:rsid w:val="00BD2C06"/>
    <w:rsid w:val="00BD2DFB"/>
    <w:rsid w:val="00BD3A31"/>
    <w:rsid w:val="00BD3A3F"/>
    <w:rsid w:val="00BD3BD6"/>
    <w:rsid w:val="00BD3E97"/>
    <w:rsid w:val="00BD5963"/>
    <w:rsid w:val="00BD5B1D"/>
    <w:rsid w:val="00BD5C22"/>
    <w:rsid w:val="00BD5C54"/>
    <w:rsid w:val="00BD5E60"/>
    <w:rsid w:val="00BD6186"/>
    <w:rsid w:val="00BD618E"/>
    <w:rsid w:val="00BD6A4F"/>
    <w:rsid w:val="00BD6BAB"/>
    <w:rsid w:val="00BD7006"/>
    <w:rsid w:val="00BD7F70"/>
    <w:rsid w:val="00BE0B44"/>
    <w:rsid w:val="00BE16E5"/>
    <w:rsid w:val="00BE17F8"/>
    <w:rsid w:val="00BE1C60"/>
    <w:rsid w:val="00BE1FA2"/>
    <w:rsid w:val="00BE2803"/>
    <w:rsid w:val="00BE348A"/>
    <w:rsid w:val="00BE3B83"/>
    <w:rsid w:val="00BE56A3"/>
    <w:rsid w:val="00BE580A"/>
    <w:rsid w:val="00BE5A87"/>
    <w:rsid w:val="00BE5D97"/>
    <w:rsid w:val="00BE6358"/>
    <w:rsid w:val="00BF0F13"/>
    <w:rsid w:val="00BF1609"/>
    <w:rsid w:val="00BF16A6"/>
    <w:rsid w:val="00BF2386"/>
    <w:rsid w:val="00BF3701"/>
    <w:rsid w:val="00BF37DB"/>
    <w:rsid w:val="00BF426D"/>
    <w:rsid w:val="00BF5BC7"/>
    <w:rsid w:val="00BF61BF"/>
    <w:rsid w:val="00BF6692"/>
    <w:rsid w:val="00BF6D82"/>
    <w:rsid w:val="00BF6F36"/>
    <w:rsid w:val="00BF70A3"/>
    <w:rsid w:val="00BF721F"/>
    <w:rsid w:val="00C010B2"/>
    <w:rsid w:val="00C01B68"/>
    <w:rsid w:val="00C02071"/>
    <w:rsid w:val="00C02364"/>
    <w:rsid w:val="00C0237D"/>
    <w:rsid w:val="00C059FF"/>
    <w:rsid w:val="00C05E74"/>
    <w:rsid w:val="00C0638C"/>
    <w:rsid w:val="00C06908"/>
    <w:rsid w:val="00C076AE"/>
    <w:rsid w:val="00C10564"/>
    <w:rsid w:val="00C10F1D"/>
    <w:rsid w:val="00C121EE"/>
    <w:rsid w:val="00C12544"/>
    <w:rsid w:val="00C12AFF"/>
    <w:rsid w:val="00C12B6F"/>
    <w:rsid w:val="00C135D9"/>
    <w:rsid w:val="00C13D58"/>
    <w:rsid w:val="00C13F41"/>
    <w:rsid w:val="00C13F7F"/>
    <w:rsid w:val="00C1449B"/>
    <w:rsid w:val="00C14C34"/>
    <w:rsid w:val="00C14D42"/>
    <w:rsid w:val="00C14FE6"/>
    <w:rsid w:val="00C15A30"/>
    <w:rsid w:val="00C171CC"/>
    <w:rsid w:val="00C17A52"/>
    <w:rsid w:val="00C17BCA"/>
    <w:rsid w:val="00C17D67"/>
    <w:rsid w:val="00C200CA"/>
    <w:rsid w:val="00C207E6"/>
    <w:rsid w:val="00C216E5"/>
    <w:rsid w:val="00C219E2"/>
    <w:rsid w:val="00C21E0E"/>
    <w:rsid w:val="00C22306"/>
    <w:rsid w:val="00C22498"/>
    <w:rsid w:val="00C2263E"/>
    <w:rsid w:val="00C227BE"/>
    <w:rsid w:val="00C243B6"/>
    <w:rsid w:val="00C24418"/>
    <w:rsid w:val="00C249C9"/>
    <w:rsid w:val="00C256C9"/>
    <w:rsid w:val="00C26A26"/>
    <w:rsid w:val="00C26DF2"/>
    <w:rsid w:val="00C27219"/>
    <w:rsid w:val="00C27D7E"/>
    <w:rsid w:val="00C30B22"/>
    <w:rsid w:val="00C30BDA"/>
    <w:rsid w:val="00C30E3E"/>
    <w:rsid w:val="00C311A2"/>
    <w:rsid w:val="00C31207"/>
    <w:rsid w:val="00C317E9"/>
    <w:rsid w:val="00C32770"/>
    <w:rsid w:val="00C34127"/>
    <w:rsid w:val="00C34528"/>
    <w:rsid w:val="00C34D62"/>
    <w:rsid w:val="00C354FE"/>
    <w:rsid w:val="00C361AE"/>
    <w:rsid w:val="00C363B8"/>
    <w:rsid w:val="00C3646F"/>
    <w:rsid w:val="00C36938"/>
    <w:rsid w:val="00C36F8C"/>
    <w:rsid w:val="00C36FCE"/>
    <w:rsid w:val="00C379E7"/>
    <w:rsid w:val="00C37ACE"/>
    <w:rsid w:val="00C413B7"/>
    <w:rsid w:val="00C41D5D"/>
    <w:rsid w:val="00C42540"/>
    <w:rsid w:val="00C4441D"/>
    <w:rsid w:val="00C44708"/>
    <w:rsid w:val="00C447B2"/>
    <w:rsid w:val="00C44C1C"/>
    <w:rsid w:val="00C44D23"/>
    <w:rsid w:val="00C44D4D"/>
    <w:rsid w:val="00C44DCB"/>
    <w:rsid w:val="00C44ECA"/>
    <w:rsid w:val="00C45AA6"/>
    <w:rsid w:val="00C460E9"/>
    <w:rsid w:val="00C463C2"/>
    <w:rsid w:val="00C46815"/>
    <w:rsid w:val="00C46BE9"/>
    <w:rsid w:val="00C475B2"/>
    <w:rsid w:val="00C47B7E"/>
    <w:rsid w:val="00C47E89"/>
    <w:rsid w:val="00C50F29"/>
    <w:rsid w:val="00C51987"/>
    <w:rsid w:val="00C51AFD"/>
    <w:rsid w:val="00C52757"/>
    <w:rsid w:val="00C527D4"/>
    <w:rsid w:val="00C52A15"/>
    <w:rsid w:val="00C52F56"/>
    <w:rsid w:val="00C530C2"/>
    <w:rsid w:val="00C53983"/>
    <w:rsid w:val="00C543E8"/>
    <w:rsid w:val="00C54DD2"/>
    <w:rsid w:val="00C55236"/>
    <w:rsid w:val="00C5543E"/>
    <w:rsid w:val="00C56EA8"/>
    <w:rsid w:val="00C56F06"/>
    <w:rsid w:val="00C57D69"/>
    <w:rsid w:val="00C62AAD"/>
    <w:rsid w:val="00C633F3"/>
    <w:rsid w:val="00C63C2F"/>
    <w:rsid w:val="00C6492E"/>
    <w:rsid w:val="00C64F37"/>
    <w:rsid w:val="00C655B7"/>
    <w:rsid w:val="00C657CE"/>
    <w:rsid w:val="00C65819"/>
    <w:rsid w:val="00C65A8C"/>
    <w:rsid w:val="00C65E19"/>
    <w:rsid w:val="00C67362"/>
    <w:rsid w:val="00C679A4"/>
    <w:rsid w:val="00C67BAD"/>
    <w:rsid w:val="00C67BE5"/>
    <w:rsid w:val="00C704D1"/>
    <w:rsid w:val="00C7071F"/>
    <w:rsid w:val="00C70EA6"/>
    <w:rsid w:val="00C70F2A"/>
    <w:rsid w:val="00C715BA"/>
    <w:rsid w:val="00C71762"/>
    <w:rsid w:val="00C71808"/>
    <w:rsid w:val="00C71DAD"/>
    <w:rsid w:val="00C721E7"/>
    <w:rsid w:val="00C72330"/>
    <w:rsid w:val="00C728AB"/>
    <w:rsid w:val="00C72A6E"/>
    <w:rsid w:val="00C72BEE"/>
    <w:rsid w:val="00C73331"/>
    <w:rsid w:val="00C7370E"/>
    <w:rsid w:val="00C7372B"/>
    <w:rsid w:val="00C7476C"/>
    <w:rsid w:val="00C7551D"/>
    <w:rsid w:val="00C75DA2"/>
    <w:rsid w:val="00C762DF"/>
    <w:rsid w:val="00C80F56"/>
    <w:rsid w:val="00C816C8"/>
    <w:rsid w:val="00C81A97"/>
    <w:rsid w:val="00C8205C"/>
    <w:rsid w:val="00C82824"/>
    <w:rsid w:val="00C82D66"/>
    <w:rsid w:val="00C832B7"/>
    <w:rsid w:val="00C84710"/>
    <w:rsid w:val="00C85277"/>
    <w:rsid w:val="00C85D43"/>
    <w:rsid w:val="00C85FDD"/>
    <w:rsid w:val="00C8616E"/>
    <w:rsid w:val="00C86433"/>
    <w:rsid w:val="00C86A4F"/>
    <w:rsid w:val="00C86AB8"/>
    <w:rsid w:val="00C86CC1"/>
    <w:rsid w:val="00C8718B"/>
    <w:rsid w:val="00C8781B"/>
    <w:rsid w:val="00C87BA2"/>
    <w:rsid w:val="00C87DBC"/>
    <w:rsid w:val="00C87DE4"/>
    <w:rsid w:val="00C909F2"/>
    <w:rsid w:val="00C91118"/>
    <w:rsid w:val="00C9244D"/>
    <w:rsid w:val="00C9279C"/>
    <w:rsid w:val="00C95845"/>
    <w:rsid w:val="00C95BA2"/>
    <w:rsid w:val="00C95D2B"/>
    <w:rsid w:val="00C960D7"/>
    <w:rsid w:val="00C965CE"/>
    <w:rsid w:val="00C967E8"/>
    <w:rsid w:val="00C968A0"/>
    <w:rsid w:val="00C978F6"/>
    <w:rsid w:val="00CA07A0"/>
    <w:rsid w:val="00CA1547"/>
    <w:rsid w:val="00CA197A"/>
    <w:rsid w:val="00CA1EE7"/>
    <w:rsid w:val="00CA2505"/>
    <w:rsid w:val="00CA266C"/>
    <w:rsid w:val="00CA2D7D"/>
    <w:rsid w:val="00CA405F"/>
    <w:rsid w:val="00CA46A8"/>
    <w:rsid w:val="00CA4E7B"/>
    <w:rsid w:val="00CA5415"/>
    <w:rsid w:val="00CA5E41"/>
    <w:rsid w:val="00CA704D"/>
    <w:rsid w:val="00CA7090"/>
    <w:rsid w:val="00CA71B4"/>
    <w:rsid w:val="00CA7BAF"/>
    <w:rsid w:val="00CA7E42"/>
    <w:rsid w:val="00CB0290"/>
    <w:rsid w:val="00CB0496"/>
    <w:rsid w:val="00CB04D9"/>
    <w:rsid w:val="00CB06F8"/>
    <w:rsid w:val="00CB0CF9"/>
    <w:rsid w:val="00CB0ED1"/>
    <w:rsid w:val="00CB1122"/>
    <w:rsid w:val="00CB1822"/>
    <w:rsid w:val="00CB1B16"/>
    <w:rsid w:val="00CB222C"/>
    <w:rsid w:val="00CB2307"/>
    <w:rsid w:val="00CB2408"/>
    <w:rsid w:val="00CB278E"/>
    <w:rsid w:val="00CB28BB"/>
    <w:rsid w:val="00CB2CA6"/>
    <w:rsid w:val="00CB3149"/>
    <w:rsid w:val="00CB389D"/>
    <w:rsid w:val="00CB3CD6"/>
    <w:rsid w:val="00CB4AF0"/>
    <w:rsid w:val="00CB4BB9"/>
    <w:rsid w:val="00CB4BC5"/>
    <w:rsid w:val="00CB4C49"/>
    <w:rsid w:val="00CB4C59"/>
    <w:rsid w:val="00CB5038"/>
    <w:rsid w:val="00CB5E6E"/>
    <w:rsid w:val="00CB69A3"/>
    <w:rsid w:val="00CC1075"/>
    <w:rsid w:val="00CC1BB9"/>
    <w:rsid w:val="00CC25DD"/>
    <w:rsid w:val="00CC2871"/>
    <w:rsid w:val="00CC2D76"/>
    <w:rsid w:val="00CC2E33"/>
    <w:rsid w:val="00CC36F3"/>
    <w:rsid w:val="00CC3A8A"/>
    <w:rsid w:val="00CC4293"/>
    <w:rsid w:val="00CC533A"/>
    <w:rsid w:val="00CC5A7A"/>
    <w:rsid w:val="00CC5AC3"/>
    <w:rsid w:val="00CC68EC"/>
    <w:rsid w:val="00CC6964"/>
    <w:rsid w:val="00CC7629"/>
    <w:rsid w:val="00CC7A98"/>
    <w:rsid w:val="00CC7AD4"/>
    <w:rsid w:val="00CC7FA4"/>
    <w:rsid w:val="00CD0B46"/>
    <w:rsid w:val="00CD0EE0"/>
    <w:rsid w:val="00CD1258"/>
    <w:rsid w:val="00CD1D53"/>
    <w:rsid w:val="00CD1D70"/>
    <w:rsid w:val="00CD21F1"/>
    <w:rsid w:val="00CD2247"/>
    <w:rsid w:val="00CD2625"/>
    <w:rsid w:val="00CD2B30"/>
    <w:rsid w:val="00CD31D5"/>
    <w:rsid w:val="00CD376F"/>
    <w:rsid w:val="00CD3E49"/>
    <w:rsid w:val="00CD404C"/>
    <w:rsid w:val="00CD4A3D"/>
    <w:rsid w:val="00CD4ED4"/>
    <w:rsid w:val="00CD57C9"/>
    <w:rsid w:val="00CD5ED8"/>
    <w:rsid w:val="00CD67C8"/>
    <w:rsid w:val="00CD6E93"/>
    <w:rsid w:val="00CD73B6"/>
    <w:rsid w:val="00CD79B4"/>
    <w:rsid w:val="00CE0D25"/>
    <w:rsid w:val="00CE14F3"/>
    <w:rsid w:val="00CE1673"/>
    <w:rsid w:val="00CE23EB"/>
    <w:rsid w:val="00CE3125"/>
    <w:rsid w:val="00CE38E4"/>
    <w:rsid w:val="00CE487A"/>
    <w:rsid w:val="00CE48D5"/>
    <w:rsid w:val="00CE578F"/>
    <w:rsid w:val="00CE58C5"/>
    <w:rsid w:val="00CE5C95"/>
    <w:rsid w:val="00CE6B67"/>
    <w:rsid w:val="00CE6DA9"/>
    <w:rsid w:val="00CE7125"/>
    <w:rsid w:val="00CE7C0C"/>
    <w:rsid w:val="00CF0C37"/>
    <w:rsid w:val="00CF0D76"/>
    <w:rsid w:val="00CF10BB"/>
    <w:rsid w:val="00CF13BC"/>
    <w:rsid w:val="00CF1850"/>
    <w:rsid w:val="00CF1E1A"/>
    <w:rsid w:val="00CF2000"/>
    <w:rsid w:val="00CF21E7"/>
    <w:rsid w:val="00CF231C"/>
    <w:rsid w:val="00CF2E6C"/>
    <w:rsid w:val="00CF3A68"/>
    <w:rsid w:val="00CF4CF3"/>
    <w:rsid w:val="00CF5058"/>
    <w:rsid w:val="00CF5668"/>
    <w:rsid w:val="00CF6A9A"/>
    <w:rsid w:val="00CF6BD2"/>
    <w:rsid w:val="00CF6D71"/>
    <w:rsid w:val="00D008B2"/>
    <w:rsid w:val="00D019C8"/>
    <w:rsid w:val="00D01EE3"/>
    <w:rsid w:val="00D022CB"/>
    <w:rsid w:val="00D02C7F"/>
    <w:rsid w:val="00D033C4"/>
    <w:rsid w:val="00D0376B"/>
    <w:rsid w:val="00D03B14"/>
    <w:rsid w:val="00D03E99"/>
    <w:rsid w:val="00D0564E"/>
    <w:rsid w:val="00D05A25"/>
    <w:rsid w:val="00D05EC9"/>
    <w:rsid w:val="00D078F1"/>
    <w:rsid w:val="00D07CC3"/>
    <w:rsid w:val="00D10989"/>
    <w:rsid w:val="00D11380"/>
    <w:rsid w:val="00D11459"/>
    <w:rsid w:val="00D11491"/>
    <w:rsid w:val="00D11D85"/>
    <w:rsid w:val="00D12699"/>
    <w:rsid w:val="00D139C9"/>
    <w:rsid w:val="00D139EB"/>
    <w:rsid w:val="00D146A0"/>
    <w:rsid w:val="00D14A33"/>
    <w:rsid w:val="00D14F50"/>
    <w:rsid w:val="00D15966"/>
    <w:rsid w:val="00D1596A"/>
    <w:rsid w:val="00D15F8F"/>
    <w:rsid w:val="00D162D5"/>
    <w:rsid w:val="00D16703"/>
    <w:rsid w:val="00D16F1C"/>
    <w:rsid w:val="00D1759D"/>
    <w:rsid w:val="00D17CEE"/>
    <w:rsid w:val="00D2056B"/>
    <w:rsid w:val="00D21211"/>
    <w:rsid w:val="00D2199C"/>
    <w:rsid w:val="00D2285C"/>
    <w:rsid w:val="00D22896"/>
    <w:rsid w:val="00D22DCE"/>
    <w:rsid w:val="00D22F18"/>
    <w:rsid w:val="00D23DD1"/>
    <w:rsid w:val="00D24660"/>
    <w:rsid w:val="00D24B9E"/>
    <w:rsid w:val="00D24C15"/>
    <w:rsid w:val="00D2538B"/>
    <w:rsid w:val="00D253C1"/>
    <w:rsid w:val="00D26052"/>
    <w:rsid w:val="00D261B7"/>
    <w:rsid w:val="00D26770"/>
    <w:rsid w:val="00D26A39"/>
    <w:rsid w:val="00D2700E"/>
    <w:rsid w:val="00D272C4"/>
    <w:rsid w:val="00D275F3"/>
    <w:rsid w:val="00D3001B"/>
    <w:rsid w:val="00D30F78"/>
    <w:rsid w:val="00D3107E"/>
    <w:rsid w:val="00D318DE"/>
    <w:rsid w:val="00D327CD"/>
    <w:rsid w:val="00D32BAA"/>
    <w:rsid w:val="00D33337"/>
    <w:rsid w:val="00D3337B"/>
    <w:rsid w:val="00D3379D"/>
    <w:rsid w:val="00D34511"/>
    <w:rsid w:val="00D34DEC"/>
    <w:rsid w:val="00D35551"/>
    <w:rsid w:val="00D36B43"/>
    <w:rsid w:val="00D40CF7"/>
    <w:rsid w:val="00D4173F"/>
    <w:rsid w:val="00D420D3"/>
    <w:rsid w:val="00D439EB"/>
    <w:rsid w:val="00D44BDC"/>
    <w:rsid w:val="00D45AF1"/>
    <w:rsid w:val="00D464FB"/>
    <w:rsid w:val="00D467FF"/>
    <w:rsid w:val="00D4694A"/>
    <w:rsid w:val="00D46EC4"/>
    <w:rsid w:val="00D47318"/>
    <w:rsid w:val="00D479DE"/>
    <w:rsid w:val="00D502F0"/>
    <w:rsid w:val="00D50606"/>
    <w:rsid w:val="00D506FB"/>
    <w:rsid w:val="00D508A5"/>
    <w:rsid w:val="00D50BEF"/>
    <w:rsid w:val="00D51327"/>
    <w:rsid w:val="00D5212A"/>
    <w:rsid w:val="00D5256C"/>
    <w:rsid w:val="00D525FF"/>
    <w:rsid w:val="00D52862"/>
    <w:rsid w:val="00D528B5"/>
    <w:rsid w:val="00D52930"/>
    <w:rsid w:val="00D529DE"/>
    <w:rsid w:val="00D52A8E"/>
    <w:rsid w:val="00D52AC1"/>
    <w:rsid w:val="00D52B0B"/>
    <w:rsid w:val="00D52C5E"/>
    <w:rsid w:val="00D5311C"/>
    <w:rsid w:val="00D53F9E"/>
    <w:rsid w:val="00D54086"/>
    <w:rsid w:val="00D5430C"/>
    <w:rsid w:val="00D545AA"/>
    <w:rsid w:val="00D54CE6"/>
    <w:rsid w:val="00D55026"/>
    <w:rsid w:val="00D55250"/>
    <w:rsid w:val="00D554C9"/>
    <w:rsid w:val="00D55D09"/>
    <w:rsid w:val="00D5631E"/>
    <w:rsid w:val="00D5639F"/>
    <w:rsid w:val="00D564CF"/>
    <w:rsid w:val="00D56ED5"/>
    <w:rsid w:val="00D574EF"/>
    <w:rsid w:val="00D57F1B"/>
    <w:rsid w:val="00D60A6F"/>
    <w:rsid w:val="00D61128"/>
    <w:rsid w:val="00D61233"/>
    <w:rsid w:val="00D61492"/>
    <w:rsid w:val="00D61D1B"/>
    <w:rsid w:val="00D61F5C"/>
    <w:rsid w:val="00D62A9E"/>
    <w:rsid w:val="00D642B2"/>
    <w:rsid w:val="00D646ED"/>
    <w:rsid w:val="00D6526A"/>
    <w:rsid w:val="00D652BA"/>
    <w:rsid w:val="00D668DD"/>
    <w:rsid w:val="00D7035B"/>
    <w:rsid w:val="00D7118B"/>
    <w:rsid w:val="00D72218"/>
    <w:rsid w:val="00D72B63"/>
    <w:rsid w:val="00D72D19"/>
    <w:rsid w:val="00D73AA0"/>
    <w:rsid w:val="00D73E81"/>
    <w:rsid w:val="00D7405F"/>
    <w:rsid w:val="00D74126"/>
    <w:rsid w:val="00D743BE"/>
    <w:rsid w:val="00D75915"/>
    <w:rsid w:val="00D7649C"/>
    <w:rsid w:val="00D76508"/>
    <w:rsid w:val="00D76964"/>
    <w:rsid w:val="00D76A7C"/>
    <w:rsid w:val="00D77870"/>
    <w:rsid w:val="00D80063"/>
    <w:rsid w:val="00D80143"/>
    <w:rsid w:val="00D806F3"/>
    <w:rsid w:val="00D809DE"/>
    <w:rsid w:val="00D80A20"/>
    <w:rsid w:val="00D80B20"/>
    <w:rsid w:val="00D81A9C"/>
    <w:rsid w:val="00D81AC8"/>
    <w:rsid w:val="00D820E5"/>
    <w:rsid w:val="00D82584"/>
    <w:rsid w:val="00D8325A"/>
    <w:rsid w:val="00D83499"/>
    <w:rsid w:val="00D839A4"/>
    <w:rsid w:val="00D840A2"/>
    <w:rsid w:val="00D8443D"/>
    <w:rsid w:val="00D84A23"/>
    <w:rsid w:val="00D84E9C"/>
    <w:rsid w:val="00D859FA"/>
    <w:rsid w:val="00D85E0D"/>
    <w:rsid w:val="00D8613F"/>
    <w:rsid w:val="00D876AA"/>
    <w:rsid w:val="00D87B24"/>
    <w:rsid w:val="00D87C86"/>
    <w:rsid w:val="00D91548"/>
    <w:rsid w:val="00D91569"/>
    <w:rsid w:val="00D91776"/>
    <w:rsid w:val="00D9246B"/>
    <w:rsid w:val="00D925DE"/>
    <w:rsid w:val="00D949EA"/>
    <w:rsid w:val="00D94AFA"/>
    <w:rsid w:val="00D95807"/>
    <w:rsid w:val="00D96680"/>
    <w:rsid w:val="00D97CBB"/>
    <w:rsid w:val="00DA0AE1"/>
    <w:rsid w:val="00DA0E5D"/>
    <w:rsid w:val="00DA0E9A"/>
    <w:rsid w:val="00DA153D"/>
    <w:rsid w:val="00DA1FF1"/>
    <w:rsid w:val="00DA2862"/>
    <w:rsid w:val="00DA3284"/>
    <w:rsid w:val="00DA4351"/>
    <w:rsid w:val="00DA4430"/>
    <w:rsid w:val="00DA444B"/>
    <w:rsid w:val="00DA4FC5"/>
    <w:rsid w:val="00DA545C"/>
    <w:rsid w:val="00DA5660"/>
    <w:rsid w:val="00DA6395"/>
    <w:rsid w:val="00DA78B3"/>
    <w:rsid w:val="00DA7F31"/>
    <w:rsid w:val="00DB0C56"/>
    <w:rsid w:val="00DB0DB8"/>
    <w:rsid w:val="00DB1B0D"/>
    <w:rsid w:val="00DB1CF2"/>
    <w:rsid w:val="00DB418F"/>
    <w:rsid w:val="00DB5CE1"/>
    <w:rsid w:val="00DB6990"/>
    <w:rsid w:val="00DB6A23"/>
    <w:rsid w:val="00DB7065"/>
    <w:rsid w:val="00DB73BC"/>
    <w:rsid w:val="00DB7490"/>
    <w:rsid w:val="00DB7BBF"/>
    <w:rsid w:val="00DC02BC"/>
    <w:rsid w:val="00DC159E"/>
    <w:rsid w:val="00DC169C"/>
    <w:rsid w:val="00DC1909"/>
    <w:rsid w:val="00DC20DA"/>
    <w:rsid w:val="00DC2437"/>
    <w:rsid w:val="00DC3480"/>
    <w:rsid w:val="00DC4EB5"/>
    <w:rsid w:val="00DC59F1"/>
    <w:rsid w:val="00DC5D77"/>
    <w:rsid w:val="00DC6549"/>
    <w:rsid w:val="00DC796E"/>
    <w:rsid w:val="00DC7BC2"/>
    <w:rsid w:val="00DC7C6B"/>
    <w:rsid w:val="00DD08AA"/>
    <w:rsid w:val="00DD0A82"/>
    <w:rsid w:val="00DD0EA7"/>
    <w:rsid w:val="00DD1636"/>
    <w:rsid w:val="00DD2CA6"/>
    <w:rsid w:val="00DD34E1"/>
    <w:rsid w:val="00DD3536"/>
    <w:rsid w:val="00DD377F"/>
    <w:rsid w:val="00DD450F"/>
    <w:rsid w:val="00DD4CD0"/>
    <w:rsid w:val="00DD5D1E"/>
    <w:rsid w:val="00DD65CB"/>
    <w:rsid w:val="00DD6CC5"/>
    <w:rsid w:val="00DD6E1F"/>
    <w:rsid w:val="00DD7DB5"/>
    <w:rsid w:val="00DE02FD"/>
    <w:rsid w:val="00DE0579"/>
    <w:rsid w:val="00DE0988"/>
    <w:rsid w:val="00DE2059"/>
    <w:rsid w:val="00DE293B"/>
    <w:rsid w:val="00DE3A10"/>
    <w:rsid w:val="00DE3D1D"/>
    <w:rsid w:val="00DE4126"/>
    <w:rsid w:val="00DE4180"/>
    <w:rsid w:val="00DE461A"/>
    <w:rsid w:val="00DE4BE6"/>
    <w:rsid w:val="00DE4FE1"/>
    <w:rsid w:val="00DE515E"/>
    <w:rsid w:val="00DE58E9"/>
    <w:rsid w:val="00DE5BF6"/>
    <w:rsid w:val="00DE62CF"/>
    <w:rsid w:val="00DE63DD"/>
    <w:rsid w:val="00DE7431"/>
    <w:rsid w:val="00DE782E"/>
    <w:rsid w:val="00DE793A"/>
    <w:rsid w:val="00DF022A"/>
    <w:rsid w:val="00DF02AF"/>
    <w:rsid w:val="00DF061F"/>
    <w:rsid w:val="00DF0701"/>
    <w:rsid w:val="00DF0777"/>
    <w:rsid w:val="00DF0D62"/>
    <w:rsid w:val="00DF10F9"/>
    <w:rsid w:val="00DF1244"/>
    <w:rsid w:val="00DF1D8C"/>
    <w:rsid w:val="00DF4003"/>
    <w:rsid w:val="00DF4C9F"/>
    <w:rsid w:val="00DF5653"/>
    <w:rsid w:val="00DF728B"/>
    <w:rsid w:val="00DF7F91"/>
    <w:rsid w:val="00E00BD7"/>
    <w:rsid w:val="00E00F84"/>
    <w:rsid w:val="00E021F9"/>
    <w:rsid w:val="00E02674"/>
    <w:rsid w:val="00E027FA"/>
    <w:rsid w:val="00E02DC7"/>
    <w:rsid w:val="00E02EA4"/>
    <w:rsid w:val="00E03777"/>
    <w:rsid w:val="00E04584"/>
    <w:rsid w:val="00E05177"/>
    <w:rsid w:val="00E05310"/>
    <w:rsid w:val="00E071EA"/>
    <w:rsid w:val="00E0728A"/>
    <w:rsid w:val="00E07725"/>
    <w:rsid w:val="00E07D06"/>
    <w:rsid w:val="00E1013E"/>
    <w:rsid w:val="00E10F81"/>
    <w:rsid w:val="00E11446"/>
    <w:rsid w:val="00E13785"/>
    <w:rsid w:val="00E13D2F"/>
    <w:rsid w:val="00E14430"/>
    <w:rsid w:val="00E1470F"/>
    <w:rsid w:val="00E14BB5"/>
    <w:rsid w:val="00E1523C"/>
    <w:rsid w:val="00E16744"/>
    <w:rsid w:val="00E16A65"/>
    <w:rsid w:val="00E1721C"/>
    <w:rsid w:val="00E17442"/>
    <w:rsid w:val="00E17623"/>
    <w:rsid w:val="00E17FBA"/>
    <w:rsid w:val="00E21746"/>
    <w:rsid w:val="00E217EC"/>
    <w:rsid w:val="00E21B0C"/>
    <w:rsid w:val="00E21FEB"/>
    <w:rsid w:val="00E22436"/>
    <w:rsid w:val="00E2299A"/>
    <w:rsid w:val="00E24393"/>
    <w:rsid w:val="00E245C9"/>
    <w:rsid w:val="00E24C24"/>
    <w:rsid w:val="00E24C9F"/>
    <w:rsid w:val="00E25288"/>
    <w:rsid w:val="00E269AE"/>
    <w:rsid w:val="00E269B6"/>
    <w:rsid w:val="00E26F74"/>
    <w:rsid w:val="00E272AE"/>
    <w:rsid w:val="00E27A69"/>
    <w:rsid w:val="00E27B92"/>
    <w:rsid w:val="00E27F1F"/>
    <w:rsid w:val="00E30663"/>
    <w:rsid w:val="00E307B6"/>
    <w:rsid w:val="00E30A61"/>
    <w:rsid w:val="00E30ADF"/>
    <w:rsid w:val="00E317E2"/>
    <w:rsid w:val="00E31917"/>
    <w:rsid w:val="00E32F8D"/>
    <w:rsid w:val="00E32FED"/>
    <w:rsid w:val="00E348A7"/>
    <w:rsid w:val="00E34D55"/>
    <w:rsid w:val="00E356E8"/>
    <w:rsid w:val="00E35F27"/>
    <w:rsid w:val="00E36BFF"/>
    <w:rsid w:val="00E37035"/>
    <w:rsid w:val="00E37F54"/>
    <w:rsid w:val="00E401A4"/>
    <w:rsid w:val="00E40DB5"/>
    <w:rsid w:val="00E41C0F"/>
    <w:rsid w:val="00E423DA"/>
    <w:rsid w:val="00E425FB"/>
    <w:rsid w:val="00E432CB"/>
    <w:rsid w:val="00E43C85"/>
    <w:rsid w:val="00E44285"/>
    <w:rsid w:val="00E443C1"/>
    <w:rsid w:val="00E45134"/>
    <w:rsid w:val="00E45718"/>
    <w:rsid w:val="00E45C67"/>
    <w:rsid w:val="00E45D38"/>
    <w:rsid w:val="00E45F5C"/>
    <w:rsid w:val="00E462B6"/>
    <w:rsid w:val="00E46D6F"/>
    <w:rsid w:val="00E46E3D"/>
    <w:rsid w:val="00E470DD"/>
    <w:rsid w:val="00E4741D"/>
    <w:rsid w:val="00E4798B"/>
    <w:rsid w:val="00E502E5"/>
    <w:rsid w:val="00E51DA4"/>
    <w:rsid w:val="00E527A6"/>
    <w:rsid w:val="00E52BC6"/>
    <w:rsid w:val="00E533D4"/>
    <w:rsid w:val="00E548C9"/>
    <w:rsid w:val="00E55276"/>
    <w:rsid w:val="00E57F4A"/>
    <w:rsid w:val="00E604D8"/>
    <w:rsid w:val="00E60A5C"/>
    <w:rsid w:val="00E6119C"/>
    <w:rsid w:val="00E6208B"/>
    <w:rsid w:val="00E625F6"/>
    <w:rsid w:val="00E62A0C"/>
    <w:rsid w:val="00E62A4E"/>
    <w:rsid w:val="00E62BF5"/>
    <w:rsid w:val="00E635A7"/>
    <w:rsid w:val="00E63C30"/>
    <w:rsid w:val="00E6418D"/>
    <w:rsid w:val="00E6553C"/>
    <w:rsid w:val="00E65AB2"/>
    <w:rsid w:val="00E65E12"/>
    <w:rsid w:val="00E66036"/>
    <w:rsid w:val="00E67237"/>
    <w:rsid w:val="00E702D9"/>
    <w:rsid w:val="00E70304"/>
    <w:rsid w:val="00E70CCD"/>
    <w:rsid w:val="00E715FE"/>
    <w:rsid w:val="00E719D3"/>
    <w:rsid w:val="00E72A4B"/>
    <w:rsid w:val="00E72B3B"/>
    <w:rsid w:val="00E7310E"/>
    <w:rsid w:val="00E74478"/>
    <w:rsid w:val="00E74C30"/>
    <w:rsid w:val="00E74DAE"/>
    <w:rsid w:val="00E74EC1"/>
    <w:rsid w:val="00E75391"/>
    <w:rsid w:val="00E76156"/>
    <w:rsid w:val="00E762C8"/>
    <w:rsid w:val="00E76ACB"/>
    <w:rsid w:val="00E76BDA"/>
    <w:rsid w:val="00E76EBB"/>
    <w:rsid w:val="00E772E3"/>
    <w:rsid w:val="00E80009"/>
    <w:rsid w:val="00E8004A"/>
    <w:rsid w:val="00E82E76"/>
    <w:rsid w:val="00E831DB"/>
    <w:rsid w:val="00E84BCC"/>
    <w:rsid w:val="00E84F33"/>
    <w:rsid w:val="00E8555B"/>
    <w:rsid w:val="00E8582C"/>
    <w:rsid w:val="00E86DD3"/>
    <w:rsid w:val="00E86E78"/>
    <w:rsid w:val="00E90C90"/>
    <w:rsid w:val="00E91668"/>
    <w:rsid w:val="00E935ED"/>
    <w:rsid w:val="00E94173"/>
    <w:rsid w:val="00E9514C"/>
    <w:rsid w:val="00E958E9"/>
    <w:rsid w:val="00E95BD8"/>
    <w:rsid w:val="00E96270"/>
    <w:rsid w:val="00E97AC9"/>
    <w:rsid w:val="00EA0C08"/>
    <w:rsid w:val="00EA1B96"/>
    <w:rsid w:val="00EA1C06"/>
    <w:rsid w:val="00EA2361"/>
    <w:rsid w:val="00EA2ECD"/>
    <w:rsid w:val="00EA2FCE"/>
    <w:rsid w:val="00EA30DA"/>
    <w:rsid w:val="00EA4452"/>
    <w:rsid w:val="00EA44F8"/>
    <w:rsid w:val="00EA47D3"/>
    <w:rsid w:val="00EA4995"/>
    <w:rsid w:val="00EA559D"/>
    <w:rsid w:val="00EA6A43"/>
    <w:rsid w:val="00EA7538"/>
    <w:rsid w:val="00EA78C0"/>
    <w:rsid w:val="00EB0C99"/>
    <w:rsid w:val="00EB0F30"/>
    <w:rsid w:val="00EB0F97"/>
    <w:rsid w:val="00EB1989"/>
    <w:rsid w:val="00EB2057"/>
    <w:rsid w:val="00EB279F"/>
    <w:rsid w:val="00EB2BEC"/>
    <w:rsid w:val="00EB2F03"/>
    <w:rsid w:val="00EB3AA3"/>
    <w:rsid w:val="00EB4012"/>
    <w:rsid w:val="00EB404F"/>
    <w:rsid w:val="00EB46E7"/>
    <w:rsid w:val="00EB5056"/>
    <w:rsid w:val="00EB5D24"/>
    <w:rsid w:val="00EB7016"/>
    <w:rsid w:val="00EB73ED"/>
    <w:rsid w:val="00EB7D1F"/>
    <w:rsid w:val="00EC0081"/>
    <w:rsid w:val="00EC0D39"/>
    <w:rsid w:val="00EC1D2C"/>
    <w:rsid w:val="00EC1E92"/>
    <w:rsid w:val="00EC2EF1"/>
    <w:rsid w:val="00EC30B4"/>
    <w:rsid w:val="00EC4B34"/>
    <w:rsid w:val="00EC6465"/>
    <w:rsid w:val="00EC6D67"/>
    <w:rsid w:val="00EC7476"/>
    <w:rsid w:val="00EC7616"/>
    <w:rsid w:val="00EC7F5A"/>
    <w:rsid w:val="00ED1A6C"/>
    <w:rsid w:val="00ED2E7D"/>
    <w:rsid w:val="00ED35A4"/>
    <w:rsid w:val="00ED3688"/>
    <w:rsid w:val="00ED3813"/>
    <w:rsid w:val="00ED46B0"/>
    <w:rsid w:val="00ED51AB"/>
    <w:rsid w:val="00ED5D54"/>
    <w:rsid w:val="00ED6314"/>
    <w:rsid w:val="00ED7152"/>
    <w:rsid w:val="00ED7605"/>
    <w:rsid w:val="00EE13E5"/>
    <w:rsid w:val="00EE273C"/>
    <w:rsid w:val="00EE275B"/>
    <w:rsid w:val="00EE282A"/>
    <w:rsid w:val="00EE2D07"/>
    <w:rsid w:val="00EE2D1B"/>
    <w:rsid w:val="00EE2D23"/>
    <w:rsid w:val="00EE3273"/>
    <w:rsid w:val="00EE40B1"/>
    <w:rsid w:val="00EE40F3"/>
    <w:rsid w:val="00EE481B"/>
    <w:rsid w:val="00EE4CF3"/>
    <w:rsid w:val="00EE597A"/>
    <w:rsid w:val="00EE6897"/>
    <w:rsid w:val="00EE6ED0"/>
    <w:rsid w:val="00EE703F"/>
    <w:rsid w:val="00EE79B8"/>
    <w:rsid w:val="00EE7B55"/>
    <w:rsid w:val="00EF0858"/>
    <w:rsid w:val="00EF2566"/>
    <w:rsid w:val="00EF2B63"/>
    <w:rsid w:val="00EF3919"/>
    <w:rsid w:val="00EF3942"/>
    <w:rsid w:val="00EF3D9F"/>
    <w:rsid w:val="00EF470F"/>
    <w:rsid w:val="00EF4F4B"/>
    <w:rsid w:val="00EF5157"/>
    <w:rsid w:val="00EF6141"/>
    <w:rsid w:val="00EF6A5C"/>
    <w:rsid w:val="00F004A3"/>
    <w:rsid w:val="00F00A13"/>
    <w:rsid w:val="00F029CF"/>
    <w:rsid w:val="00F0368F"/>
    <w:rsid w:val="00F0719C"/>
    <w:rsid w:val="00F07659"/>
    <w:rsid w:val="00F07A0B"/>
    <w:rsid w:val="00F07C71"/>
    <w:rsid w:val="00F10273"/>
    <w:rsid w:val="00F105D6"/>
    <w:rsid w:val="00F10C18"/>
    <w:rsid w:val="00F1159A"/>
    <w:rsid w:val="00F12884"/>
    <w:rsid w:val="00F12ACD"/>
    <w:rsid w:val="00F12AF1"/>
    <w:rsid w:val="00F1331C"/>
    <w:rsid w:val="00F136D1"/>
    <w:rsid w:val="00F13BA2"/>
    <w:rsid w:val="00F13FF1"/>
    <w:rsid w:val="00F144C9"/>
    <w:rsid w:val="00F14988"/>
    <w:rsid w:val="00F14A5E"/>
    <w:rsid w:val="00F15425"/>
    <w:rsid w:val="00F15C43"/>
    <w:rsid w:val="00F15D8C"/>
    <w:rsid w:val="00F164A7"/>
    <w:rsid w:val="00F1655F"/>
    <w:rsid w:val="00F165DC"/>
    <w:rsid w:val="00F17488"/>
    <w:rsid w:val="00F20001"/>
    <w:rsid w:val="00F201E7"/>
    <w:rsid w:val="00F205FB"/>
    <w:rsid w:val="00F20DAC"/>
    <w:rsid w:val="00F21547"/>
    <w:rsid w:val="00F225AE"/>
    <w:rsid w:val="00F23D3E"/>
    <w:rsid w:val="00F2411B"/>
    <w:rsid w:val="00F24A36"/>
    <w:rsid w:val="00F24FD7"/>
    <w:rsid w:val="00F30350"/>
    <w:rsid w:val="00F30900"/>
    <w:rsid w:val="00F319C1"/>
    <w:rsid w:val="00F32DFB"/>
    <w:rsid w:val="00F33CF4"/>
    <w:rsid w:val="00F343E9"/>
    <w:rsid w:val="00F3450F"/>
    <w:rsid w:val="00F34990"/>
    <w:rsid w:val="00F35B4C"/>
    <w:rsid w:val="00F35F26"/>
    <w:rsid w:val="00F36484"/>
    <w:rsid w:val="00F40AFC"/>
    <w:rsid w:val="00F4235F"/>
    <w:rsid w:val="00F42F0B"/>
    <w:rsid w:val="00F43C8A"/>
    <w:rsid w:val="00F4584D"/>
    <w:rsid w:val="00F4627E"/>
    <w:rsid w:val="00F46AE0"/>
    <w:rsid w:val="00F46EDF"/>
    <w:rsid w:val="00F46F3C"/>
    <w:rsid w:val="00F471BD"/>
    <w:rsid w:val="00F47859"/>
    <w:rsid w:val="00F4799D"/>
    <w:rsid w:val="00F507D5"/>
    <w:rsid w:val="00F5093F"/>
    <w:rsid w:val="00F50FF3"/>
    <w:rsid w:val="00F51A63"/>
    <w:rsid w:val="00F51B72"/>
    <w:rsid w:val="00F52F0D"/>
    <w:rsid w:val="00F5364F"/>
    <w:rsid w:val="00F537D5"/>
    <w:rsid w:val="00F53BA8"/>
    <w:rsid w:val="00F54666"/>
    <w:rsid w:val="00F54F2E"/>
    <w:rsid w:val="00F55786"/>
    <w:rsid w:val="00F55ABC"/>
    <w:rsid w:val="00F55AEC"/>
    <w:rsid w:val="00F56336"/>
    <w:rsid w:val="00F563BC"/>
    <w:rsid w:val="00F563C0"/>
    <w:rsid w:val="00F563F5"/>
    <w:rsid w:val="00F56582"/>
    <w:rsid w:val="00F57607"/>
    <w:rsid w:val="00F57649"/>
    <w:rsid w:val="00F57AF2"/>
    <w:rsid w:val="00F62A86"/>
    <w:rsid w:val="00F634BD"/>
    <w:rsid w:val="00F6365F"/>
    <w:rsid w:val="00F6519A"/>
    <w:rsid w:val="00F65249"/>
    <w:rsid w:val="00F65DE1"/>
    <w:rsid w:val="00F66C59"/>
    <w:rsid w:val="00F67C49"/>
    <w:rsid w:val="00F705C5"/>
    <w:rsid w:val="00F711F3"/>
    <w:rsid w:val="00F715BD"/>
    <w:rsid w:val="00F71894"/>
    <w:rsid w:val="00F7196F"/>
    <w:rsid w:val="00F719C8"/>
    <w:rsid w:val="00F71D6E"/>
    <w:rsid w:val="00F72AA1"/>
    <w:rsid w:val="00F72E1B"/>
    <w:rsid w:val="00F7358C"/>
    <w:rsid w:val="00F73A74"/>
    <w:rsid w:val="00F73C9F"/>
    <w:rsid w:val="00F74274"/>
    <w:rsid w:val="00F754C0"/>
    <w:rsid w:val="00F76034"/>
    <w:rsid w:val="00F76649"/>
    <w:rsid w:val="00F7691D"/>
    <w:rsid w:val="00F77EB4"/>
    <w:rsid w:val="00F809AF"/>
    <w:rsid w:val="00F80B75"/>
    <w:rsid w:val="00F81085"/>
    <w:rsid w:val="00F81656"/>
    <w:rsid w:val="00F81B04"/>
    <w:rsid w:val="00F81E20"/>
    <w:rsid w:val="00F83712"/>
    <w:rsid w:val="00F8523A"/>
    <w:rsid w:val="00F85C10"/>
    <w:rsid w:val="00F8621D"/>
    <w:rsid w:val="00F86748"/>
    <w:rsid w:val="00F867E1"/>
    <w:rsid w:val="00F86825"/>
    <w:rsid w:val="00F86A76"/>
    <w:rsid w:val="00F902AA"/>
    <w:rsid w:val="00F90364"/>
    <w:rsid w:val="00F905C7"/>
    <w:rsid w:val="00F91E4E"/>
    <w:rsid w:val="00F945C7"/>
    <w:rsid w:val="00F94C56"/>
    <w:rsid w:val="00F95454"/>
    <w:rsid w:val="00F95B8B"/>
    <w:rsid w:val="00F95D94"/>
    <w:rsid w:val="00F96A73"/>
    <w:rsid w:val="00F96FAA"/>
    <w:rsid w:val="00F97C4E"/>
    <w:rsid w:val="00FA0813"/>
    <w:rsid w:val="00FA0B8C"/>
    <w:rsid w:val="00FA2183"/>
    <w:rsid w:val="00FA2B47"/>
    <w:rsid w:val="00FA2F44"/>
    <w:rsid w:val="00FA3519"/>
    <w:rsid w:val="00FA3E1A"/>
    <w:rsid w:val="00FA3FF4"/>
    <w:rsid w:val="00FA4011"/>
    <w:rsid w:val="00FA4C98"/>
    <w:rsid w:val="00FA4E79"/>
    <w:rsid w:val="00FA50A6"/>
    <w:rsid w:val="00FA50CE"/>
    <w:rsid w:val="00FA5481"/>
    <w:rsid w:val="00FA5920"/>
    <w:rsid w:val="00FA5AF8"/>
    <w:rsid w:val="00FA5ECA"/>
    <w:rsid w:val="00FA6B4B"/>
    <w:rsid w:val="00FA6B89"/>
    <w:rsid w:val="00FA7A2E"/>
    <w:rsid w:val="00FA7ABE"/>
    <w:rsid w:val="00FB00F6"/>
    <w:rsid w:val="00FB0A28"/>
    <w:rsid w:val="00FB1230"/>
    <w:rsid w:val="00FB13FC"/>
    <w:rsid w:val="00FB1547"/>
    <w:rsid w:val="00FB18E0"/>
    <w:rsid w:val="00FB1BCD"/>
    <w:rsid w:val="00FB1CFA"/>
    <w:rsid w:val="00FB1F35"/>
    <w:rsid w:val="00FB2FDB"/>
    <w:rsid w:val="00FB3C11"/>
    <w:rsid w:val="00FB48C8"/>
    <w:rsid w:val="00FB4D0D"/>
    <w:rsid w:val="00FB50C4"/>
    <w:rsid w:val="00FB523B"/>
    <w:rsid w:val="00FB55EE"/>
    <w:rsid w:val="00FB63BB"/>
    <w:rsid w:val="00FB6507"/>
    <w:rsid w:val="00FB68A2"/>
    <w:rsid w:val="00FB6A87"/>
    <w:rsid w:val="00FB725E"/>
    <w:rsid w:val="00FB7D27"/>
    <w:rsid w:val="00FB7D86"/>
    <w:rsid w:val="00FC041C"/>
    <w:rsid w:val="00FC1103"/>
    <w:rsid w:val="00FC11F7"/>
    <w:rsid w:val="00FC1897"/>
    <w:rsid w:val="00FC1F56"/>
    <w:rsid w:val="00FC2551"/>
    <w:rsid w:val="00FC2C35"/>
    <w:rsid w:val="00FC2E56"/>
    <w:rsid w:val="00FC2EF1"/>
    <w:rsid w:val="00FC3103"/>
    <w:rsid w:val="00FC33A5"/>
    <w:rsid w:val="00FC38BB"/>
    <w:rsid w:val="00FC3F3C"/>
    <w:rsid w:val="00FC4C15"/>
    <w:rsid w:val="00FC4FBC"/>
    <w:rsid w:val="00FC5272"/>
    <w:rsid w:val="00FC5820"/>
    <w:rsid w:val="00FC6726"/>
    <w:rsid w:val="00FC7C94"/>
    <w:rsid w:val="00FC7D4D"/>
    <w:rsid w:val="00FD13A3"/>
    <w:rsid w:val="00FD1BFF"/>
    <w:rsid w:val="00FD2020"/>
    <w:rsid w:val="00FD2AE7"/>
    <w:rsid w:val="00FD366C"/>
    <w:rsid w:val="00FD3C53"/>
    <w:rsid w:val="00FD4935"/>
    <w:rsid w:val="00FD4C6F"/>
    <w:rsid w:val="00FD4D03"/>
    <w:rsid w:val="00FD569C"/>
    <w:rsid w:val="00FD605F"/>
    <w:rsid w:val="00FD6604"/>
    <w:rsid w:val="00FD6C87"/>
    <w:rsid w:val="00FD6CDC"/>
    <w:rsid w:val="00FE03A5"/>
    <w:rsid w:val="00FE047D"/>
    <w:rsid w:val="00FE049A"/>
    <w:rsid w:val="00FE12A2"/>
    <w:rsid w:val="00FE16EE"/>
    <w:rsid w:val="00FE16F2"/>
    <w:rsid w:val="00FE19E0"/>
    <w:rsid w:val="00FE1C86"/>
    <w:rsid w:val="00FE2251"/>
    <w:rsid w:val="00FE2849"/>
    <w:rsid w:val="00FE2FF3"/>
    <w:rsid w:val="00FE56F6"/>
    <w:rsid w:val="00FE5A78"/>
    <w:rsid w:val="00FE6B57"/>
    <w:rsid w:val="00FE7025"/>
    <w:rsid w:val="00FE7419"/>
    <w:rsid w:val="00FE75E3"/>
    <w:rsid w:val="00FE7AAA"/>
    <w:rsid w:val="00FE7CC8"/>
    <w:rsid w:val="00FE7D46"/>
    <w:rsid w:val="00FF0920"/>
    <w:rsid w:val="00FF262C"/>
    <w:rsid w:val="00FF267D"/>
    <w:rsid w:val="00FF2AFA"/>
    <w:rsid w:val="00FF3822"/>
    <w:rsid w:val="00FF3BFD"/>
    <w:rsid w:val="00FF3FCF"/>
    <w:rsid w:val="00FF422E"/>
    <w:rsid w:val="00FF4562"/>
    <w:rsid w:val="00FF6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,"/>
  <w:listSeparator w:val=";"/>
  <w14:docId w14:val="11900A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annotation text" w:uiPriority="99"/>
    <w:lsdException w:name="caption" w:uiPriority="2" w:qFormat="1"/>
    <w:lsdException w:name="table of figures" w:uiPriority="99"/>
    <w:lsdException w:name="annotation reference" w:uiPriority="99"/>
    <w:lsdException w:name="table of authorities" w:uiPriority="99"/>
    <w:lsdException w:name="toa heading" w:uiPriority="99"/>
    <w:lsdException w:name="Title" w:uiPriority="10" w:qFormat="1"/>
    <w:lsdException w:name="Default Paragraph Font" w:uiPriority="1"/>
    <w:lsdException w:name="Hyperlink" w:uiPriority="99"/>
    <w:lsdException w:name="Strong" w:uiPriority="2" w:qFormat="1"/>
    <w:lsdException w:name="Emphasis" w:uiPriority="2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4" w:unhideWhenUsed="1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97F9C"/>
    <w:pPr>
      <w:spacing w:after="120" w:line="300" w:lineRule="auto"/>
      <w:jc w:val="both"/>
    </w:pPr>
    <w:rPr>
      <w:rFonts w:asciiTheme="minorHAnsi" w:eastAsiaTheme="minorHAnsi" w:hAnsiTheme="minorHAnsi" w:cstheme="minorBidi"/>
      <w:sz w:val="24"/>
      <w:lang w:val="en-US"/>
    </w:rPr>
  </w:style>
  <w:style w:type="paragraph" w:styleId="Heading1">
    <w:name w:val="heading 1"/>
    <w:next w:val="Normal"/>
    <w:link w:val="Heading1Char"/>
    <w:uiPriority w:val="1"/>
    <w:qFormat/>
    <w:rsid w:val="00397F9C"/>
    <w:pPr>
      <w:keepNext/>
      <w:keepLines/>
      <w:pageBreakBefore/>
      <w:numPr>
        <w:numId w:val="3"/>
      </w:numPr>
      <w:tabs>
        <w:tab w:val="right" w:leader="dot" w:pos="8494"/>
      </w:tabs>
      <w:suppressAutoHyphens/>
      <w:spacing w:before="480" w:after="160" w:line="360" w:lineRule="exact"/>
      <w:outlineLvl w:val="0"/>
    </w:pPr>
    <w:rPr>
      <w:rFonts w:asciiTheme="majorHAnsi" w:eastAsiaTheme="majorEastAsia" w:hAnsiTheme="majorHAnsi" w:cstheme="majorBidi"/>
      <w:b/>
      <w:kern w:val="28"/>
      <w:sz w:val="28"/>
      <w:lang w:val="en-US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397F9C"/>
    <w:pPr>
      <w:pageBreakBefore w:val="0"/>
      <w:numPr>
        <w:ilvl w:val="1"/>
      </w:numPr>
      <w:spacing w:before="60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397F9C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1"/>
    <w:qFormat/>
    <w:rsid w:val="00397F9C"/>
    <w:pPr>
      <w:numPr>
        <w:ilvl w:val="0"/>
        <w:numId w:val="0"/>
      </w:numPr>
      <w:tabs>
        <w:tab w:val="num" w:pos="1077"/>
      </w:tabs>
      <w:outlineLvl w:val="3"/>
    </w:pPr>
  </w:style>
  <w:style w:type="paragraph" w:styleId="Heading5">
    <w:name w:val="heading 5"/>
    <w:basedOn w:val="Heading4"/>
    <w:next w:val="Grundtext"/>
    <w:rsid w:val="00397F9C"/>
    <w:pPr>
      <w:numPr>
        <w:ilvl w:val="4"/>
        <w:numId w:val="3"/>
      </w:numPr>
      <w:spacing w:before="160"/>
      <w:outlineLvl w:val="4"/>
    </w:pPr>
    <w:rPr>
      <w:b w:val="0"/>
    </w:rPr>
  </w:style>
  <w:style w:type="paragraph" w:styleId="Heading6">
    <w:name w:val="heading 6"/>
    <w:basedOn w:val="Normal"/>
    <w:next w:val="Normal"/>
    <w:rsid w:val="00397F9C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rsid w:val="00397F9C"/>
    <w:pPr>
      <w:numPr>
        <w:ilvl w:val="6"/>
        <w:numId w:val="3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Heading2"/>
    <w:next w:val="Grundtext"/>
    <w:rsid w:val="00397F9C"/>
    <w:pPr>
      <w:numPr>
        <w:ilvl w:val="7"/>
      </w:numPr>
      <w:outlineLvl w:val="7"/>
    </w:pPr>
  </w:style>
  <w:style w:type="paragraph" w:styleId="Heading9">
    <w:name w:val="heading 9"/>
    <w:basedOn w:val="Heading3"/>
    <w:next w:val="Grundtext"/>
    <w:rsid w:val="00397F9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397F9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7F9C"/>
  </w:style>
  <w:style w:type="paragraph" w:customStyle="1" w:styleId="Grundtext">
    <w:name w:val="Grundtext"/>
    <w:link w:val="GrundtextZchn"/>
    <w:rsid w:val="00397F9C"/>
    <w:pPr>
      <w:spacing w:after="240" w:line="360" w:lineRule="atLeast"/>
      <w:jc w:val="both"/>
    </w:pPr>
    <w:rPr>
      <w:rFonts w:ascii="Cambria" w:hAnsi="Cambria"/>
      <w:sz w:val="24"/>
      <w:lang w:val="en-US"/>
    </w:rPr>
  </w:style>
  <w:style w:type="paragraph" w:styleId="Header">
    <w:name w:val="header"/>
    <w:basedOn w:val="Normal"/>
    <w:rsid w:val="00397F9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97F9C"/>
    <w:pPr>
      <w:tabs>
        <w:tab w:val="center" w:pos="4153"/>
        <w:tab w:val="right" w:pos="8306"/>
      </w:tabs>
    </w:pPr>
  </w:style>
  <w:style w:type="paragraph" w:customStyle="1" w:styleId="Grundtextzentriert">
    <w:name w:val="Grundtext (zentriert)"/>
    <w:basedOn w:val="Grundtext"/>
    <w:rsid w:val="00397F9C"/>
    <w:pPr>
      <w:spacing w:after="0" w:line="320" w:lineRule="atLeast"/>
      <w:jc w:val="center"/>
    </w:pPr>
  </w:style>
  <w:style w:type="character" w:customStyle="1" w:styleId="Grundzfett">
    <w:name w:val="Grundz. (fett)"/>
    <w:rsid w:val="00397F9C"/>
    <w:rPr>
      <w:b/>
    </w:rPr>
  </w:style>
  <w:style w:type="paragraph" w:customStyle="1" w:styleId="AnmdAutors">
    <w:name w:val="Anm.d.Autors"/>
    <w:next w:val="Grundtext"/>
    <w:rsid w:val="00397F9C"/>
    <w:pPr>
      <w:spacing w:before="160" w:after="320"/>
      <w:ind w:left="567" w:right="567"/>
    </w:pPr>
    <w:rPr>
      <w:rFonts w:ascii="Cambria" w:hAnsi="Cambria"/>
      <w:i/>
      <w:sz w:val="24"/>
    </w:rPr>
  </w:style>
  <w:style w:type="paragraph" w:styleId="FootnoteText">
    <w:name w:val="footnote text"/>
    <w:semiHidden/>
    <w:rsid w:val="00397F9C"/>
    <w:pPr>
      <w:tabs>
        <w:tab w:val="left" w:pos="284"/>
      </w:tabs>
      <w:ind w:left="284" w:hanging="284"/>
      <w:jc w:val="both"/>
    </w:pPr>
  </w:style>
  <w:style w:type="character" w:customStyle="1" w:styleId="Grundzkursiv">
    <w:name w:val="Grundz. (kursiv)"/>
    <w:rsid w:val="00397F9C"/>
    <w:rPr>
      <w:rFonts w:ascii="Cambria" w:hAnsi="Cambria"/>
      <w:i/>
    </w:rPr>
  </w:style>
  <w:style w:type="character" w:styleId="FootnoteReference">
    <w:name w:val="footnote reference"/>
    <w:basedOn w:val="DefaultParagraphFont"/>
    <w:semiHidden/>
    <w:rsid w:val="00397F9C"/>
    <w:rPr>
      <w:sz w:val="20"/>
      <w:vertAlign w:val="superscript"/>
    </w:rPr>
  </w:style>
  <w:style w:type="paragraph" w:customStyle="1" w:styleId="GrundtextAufzhlung">
    <w:name w:val="Grundtext (Aufzählung)"/>
    <w:basedOn w:val="Grundtext"/>
    <w:rsid w:val="00397F9C"/>
    <w:pPr>
      <w:numPr>
        <w:numId w:val="4"/>
      </w:numPr>
      <w:tabs>
        <w:tab w:val="clear" w:pos="360"/>
        <w:tab w:val="left" w:pos="284"/>
      </w:tabs>
    </w:pPr>
  </w:style>
  <w:style w:type="character" w:customStyle="1" w:styleId="GrundzKapitlchen">
    <w:name w:val="Grundz. (Kapitälchen)"/>
    <w:rsid w:val="00397F9C"/>
    <w:rPr>
      <w:rFonts w:ascii="Cambria" w:hAnsi="Cambria"/>
      <w:smallCaps/>
    </w:rPr>
  </w:style>
  <w:style w:type="character" w:customStyle="1" w:styleId="Grundzunterstr">
    <w:name w:val="Grundz. (unterstr.)"/>
    <w:basedOn w:val="DefaultParagraphFont"/>
    <w:rsid w:val="00397F9C"/>
    <w:rPr>
      <w:rFonts w:ascii="Cambria" w:hAnsi="Cambria"/>
      <w:u w:val="single"/>
    </w:rPr>
  </w:style>
  <w:style w:type="paragraph" w:customStyle="1" w:styleId="GrundtextEinrckung">
    <w:name w:val="Grundtext (Einrückung)"/>
    <w:basedOn w:val="Grundtext"/>
    <w:link w:val="GrundtextEinrckungZchn"/>
    <w:rsid w:val="00397F9C"/>
    <w:pPr>
      <w:spacing w:after="0" w:line="240" w:lineRule="auto"/>
      <w:ind w:left="1701" w:hanging="1701"/>
      <w:jc w:val="left"/>
    </w:pPr>
  </w:style>
  <w:style w:type="paragraph" w:customStyle="1" w:styleId="AnmdAutorsAufz">
    <w:name w:val="Anm.d.Autors(Aufz."/>
    <w:aliases w:val="Stufe 2)"/>
    <w:basedOn w:val="Normal"/>
    <w:rsid w:val="00397F9C"/>
    <w:pPr>
      <w:numPr>
        <w:numId w:val="1"/>
      </w:numPr>
      <w:tabs>
        <w:tab w:val="left" w:pos="284"/>
        <w:tab w:val="left" w:pos="851"/>
      </w:tabs>
      <w:spacing w:before="80" w:after="160"/>
      <w:ind w:left="1135" w:right="567" w:hanging="284"/>
    </w:pPr>
    <w:rPr>
      <w:i/>
    </w:rPr>
  </w:style>
  <w:style w:type="character" w:styleId="PageNumber">
    <w:name w:val="page number"/>
    <w:basedOn w:val="DefaultParagraphFont"/>
    <w:rsid w:val="00397F9C"/>
  </w:style>
  <w:style w:type="paragraph" w:customStyle="1" w:styleId="berschriftVerzeichnis">
    <w:name w:val="Überschrift Verzeichnis"/>
    <w:basedOn w:val="Heading1"/>
    <w:next w:val="Grundtext"/>
    <w:rsid w:val="00397F9C"/>
    <w:pPr>
      <w:numPr>
        <w:numId w:val="0"/>
      </w:numPr>
      <w:spacing w:after="360"/>
      <w:outlineLvl w:val="9"/>
    </w:pPr>
  </w:style>
  <w:style w:type="paragraph" w:customStyle="1" w:styleId="AnmdAutorsAufz0">
    <w:name w:val="Anm.d.Autors(Aufz.)"/>
    <w:basedOn w:val="AnmdAutors"/>
    <w:rsid w:val="00397F9C"/>
    <w:pPr>
      <w:tabs>
        <w:tab w:val="left" w:pos="284"/>
        <w:tab w:val="left" w:pos="851"/>
      </w:tabs>
      <w:spacing w:before="80" w:after="160"/>
      <w:ind w:left="851" w:hanging="284"/>
    </w:pPr>
  </w:style>
  <w:style w:type="paragraph" w:styleId="TOC1">
    <w:name w:val="toc 1"/>
    <w:basedOn w:val="Normal"/>
    <w:next w:val="Normal"/>
    <w:autoRedefine/>
    <w:uiPriority w:val="39"/>
    <w:rsid w:val="00397F9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97F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97F9C"/>
    <w:pPr>
      <w:spacing w:after="100"/>
      <w:ind w:left="480"/>
    </w:pPr>
  </w:style>
  <w:style w:type="paragraph" w:customStyle="1" w:styleId="Zwberschr1">
    <w:name w:val="ZwÜberschr1"/>
    <w:next w:val="Grundtext"/>
    <w:link w:val="Zwberschr1Zchn"/>
    <w:rsid w:val="00397F9C"/>
    <w:pPr>
      <w:keepNext/>
      <w:spacing w:before="600" w:after="60" w:line="360" w:lineRule="auto"/>
    </w:pPr>
    <w:rPr>
      <w:rFonts w:ascii="Cambria" w:hAnsi="Cambria"/>
      <w:i/>
      <w:sz w:val="24"/>
      <w:lang w:val="en-US"/>
    </w:rPr>
  </w:style>
  <w:style w:type="character" w:customStyle="1" w:styleId="GrundzCourier">
    <w:name w:val="Grundz. (Courier)"/>
    <w:rsid w:val="00397F9C"/>
    <w:rPr>
      <w:rFonts w:ascii="Courier New" w:hAnsi="Courier New"/>
      <w:sz w:val="24"/>
    </w:rPr>
  </w:style>
  <w:style w:type="paragraph" w:customStyle="1" w:styleId="GrundtextSQL">
    <w:name w:val="Grundtext (SQL)"/>
    <w:basedOn w:val="Grundtext"/>
    <w:rsid w:val="00397F9C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GrundtextSQLletzteZeile">
    <w:name w:val="Grundtext (SQL): letzte Zeile"/>
    <w:basedOn w:val="GrundtextSQL"/>
    <w:rsid w:val="00397F9C"/>
    <w:pPr>
      <w:spacing w:after="240"/>
    </w:pPr>
  </w:style>
  <w:style w:type="paragraph" w:customStyle="1" w:styleId="Anmerkungenklein">
    <w:name w:val="Anmerkungen/klein"/>
    <w:rsid w:val="00397F9C"/>
    <w:rPr>
      <w:rFonts w:ascii="Cambria" w:hAnsi="Cambria"/>
    </w:rPr>
  </w:style>
  <w:style w:type="character" w:customStyle="1" w:styleId="Grundzenglisch">
    <w:name w:val="Grundz. (englisch)"/>
    <w:rsid w:val="00397F9C"/>
    <w:rPr>
      <w:rFonts w:ascii="Cambria" w:hAnsi="Cambria"/>
      <w:noProof w:val="0"/>
      <w:lang w:val="en-GB"/>
    </w:rPr>
  </w:style>
  <w:style w:type="character" w:customStyle="1" w:styleId="GrundzkeineSprache">
    <w:name w:val="Grundz. (keine Sprache)"/>
    <w:rsid w:val="00397F9C"/>
    <w:rPr>
      <w:rFonts w:ascii="Cambria" w:hAnsi="Cambria"/>
      <w:noProof/>
    </w:rPr>
  </w:style>
  <w:style w:type="paragraph" w:styleId="TableofFigures">
    <w:name w:val="table of figures"/>
    <w:next w:val="Grundtext"/>
    <w:uiPriority w:val="99"/>
    <w:rsid w:val="00397F9C"/>
    <w:pPr>
      <w:tabs>
        <w:tab w:val="right" w:leader="dot" w:pos="8505"/>
      </w:tabs>
      <w:spacing w:before="120"/>
      <w:ind w:left="1134" w:hanging="1134"/>
    </w:pPr>
    <w:rPr>
      <w:sz w:val="24"/>
    </w:rPr>
  </w:style>
  <w:style w:type="paragraph" w:customStyle="1" w:styleId="Grafik">
    <w:name w:val="Grafik"/>
    <w:basedOn w:val="Grundtext"/>
    <w:next w:val="Normal"/>
    <w:link w:val="GrafikZchn"/>
    <w:rsid w:val="00397F9C"/>
    <w:pPr>
      <w:keepNext/>
      <w:spacing w:line="240" w:lineRule="auto"/>
      <w:jc w:val="center"/>
    </w:pPr>
  </w:style>
  <w:style w:type="paragraph" w:customStyle="1" w:styleId="Abbildungstitel">
    <w:name w:val="Abbildungstitel"/>
    <w:link w:val="AbbildungstitelZchn"/>
    <w:rsid w:val="00397F9C"/>
    <w:pPr>
      <w:spacing w:before="120" w:after="240"/>
      <w:jc w:val="center"/>
    </w:pPr>
    <w:rPr>
      <w:rFonts w:ascii="Cambria" w:hAnsi="Cambria"/>
    </w:rPr>
  </w:style>
  <w:style w:type="paragraph" w:styleId="Caption">
    <w:name w:val="caption"/>
    <w:basedOn w:val="Normal"/>
    <w:next w:val="Normal"/>
    <w:uiPriority w:val="2"/>
    <w:qFormat/>
    <w:rsid w:val="00397F9C"/>
    <w:pPr>
      <w:spacing w:after="200" w:line="240" w:lineRule="auto"/>
      <w:jc w:val="center"/>
    </w:pPr>
    <w:rPr>
      <w:b/>
      <w:bCs/>
      <w:sz w:val="20"/>
      <w:szCs w:val="18"/>
    </w:rPr>
  </w:style>
  <w:style w:type="paragraph" w:customStyle="1" w:styleId="Tabellentitel">
    <w:name w:val="Tabellentitel"/>
    <w:basedOn w:val="Abbildungstitel"/>
    <w:rsid w:val="00397F9C"/>
    <w:pPr>
      <w:keepNext/>
      <w:spacing w:before="0" w:after="120"/>
    </w:pPr>
  </w:style>
  <w:style w:type="paragraph" w:customStyle="1" w:styleId="GrafikQuelle">
    <w:name w:val="GrafikQuelle"/>
    <w:basedOn w:val="Grundtext"/>
    <w:next w:val="Caption"/>
    <w:link w:val="GrafikQuelleZchn"/>
    <w:rsid w:val="00397F9C"/>
    <w:pPr>
      <w:keepNext/>
      <w:spacing w:before="120" w:line="240" w:lineRule="auto"/>
      <w:jc w:val="center"/>
    </w:pPr>
  </w:style>
  <w:style w:type="paragraph" w:customStyle="1" w:styleId="Grundtextwieberschr1">
    <w:name w:val="Grundtext (wie Überschr1)"/>
    <w:basedOn w:val="Heading1"/>
    <w:next w:val="Grundtext"/>
    <w:rsid w:val="00397F9C"/>
    <w:pPr>
      <w:ind w:left="851" w:hanging="851"/>
      <w:outlineLvl w:val="9"/>
    </w:pPr>
  </w:style>
  <w:style w:type="paragraph" w:customStyle="1" w:styleId="Tabellentext">
    <w:name w:val="Tabellentext"/>
    <w:link w:val="TabellentextZchn"/>
    <w:rsid w:val="00397F9C"/>
    <w:pPr>
      <w:keepNext/>
      <w:spacing w:before="40" w:after="40"/>
    </w:pPr>
  </w:style>
  <w:style w:type="paragraph" w:customStyle="1" w:styleId="GrundtextnachTabelle">
    <w:name w:val="Grundtext (nach Tabelle)"/>
    <w:basedOn w:val="Grundtext"/>
    <w:link w:val="GrundtextnachTabelleZchn"/>
    <w:rsid w:val="00397F9C"/>
    <w:pPr>
      <w:spacing w:before="240"/>
    </w:pPr>
  </w:style>
  <w:style w:type="paragraph" w:customStyle="1" w:styleId="Literatureintrag">
    <w:name w:val="Literatureintrag"/>
    <w:rsid w:val="00397F9C"/>
    <w:pPr>
      <w:spacing w:after="120" w:line="320" w:lineRule="atLeast"/>
      <w:ind w:left="709" w:hanging="709"/>
    </w:pPr>
    <w:rPr>
      <w:rFonts w:ascii="Cambria" w:hAnsi="Cambria"/>
      <w:sz w:val="24"/>
      <w:lang w:val="en-US"/>
    </w:rPr>
  </w:style>
  <w:style w:type="paragraph" w:customStyle="1" w:styleId="korrLiteratureintrag">
    <w:name w:val="korr.Literatureintrag"/>
    <w:basedOn w:val="Literatureintrag"/>
    <w:rsid w:val="00397F9C"/>
    <w:pPr>
      <w:ind w:left="851" w:hanging="851"/>
    </w:pPr>
    <w:rPr>
      <w:lang w:val="en-GB"/>
    </w:rPr>
  </w:style>
  <w:style w:type="character" w:styleId="Hyperlink">
    <w:name w:val="Hyperlink"/>
    <w:basedOn w:val="DefaultParagraphFont"/>
    <w:uiPriority w:val="99"/>
    <w:rsid w:val="00397F9C"/>
    <w:rPr>
      <w:rFonts w:ascii="Cambria" w:hAnsi="Cambria"/>
      <w:color w:val="auto"/>
      <w:u w:val="none"/>
    </w:rPr>
  </w:style>
  <w:style w:type="paragraph" w:styleId="Index1">
    <w:name w:val="index 1"/>
    <w:basedOn w:val="Normal"/>
    <w:next w:val="Normal"/>
    <w:autoRedefine/>
    <w:semiHidden/>
    <w:rsid w:val="00397F9C"/>
    <w:pPr>
      <w:ind w:left="240" w:hanging="240"/>
    </w:pPr>
  </w:style>
  <w:style w:type="paragraph" w:styleId="TOC5">
    <w:name w:val="toc 5"/>
    <w:basedOn w:val="Normal"/>
    <w:next w:val="Normal"/>
    <w:autoRedefine/>
    <w:semiHidden/>
    <w:rsid w:val="00397F9C"/>
    <w:pPr>
      <w:ind w:left="960"/>
    </w:pPr>
  </w:style>
  <w:style w:type="paragraph" w:customStyle="1" w:styleId="GrundtextStufe2-Aufzhlung">
    <w:name w:val="Grundtext (Stufe 2-Aufzählung)"/>
    <w:basedOn w:val="GrundtextAufzhlung"/>
    <w:rsid w:val="00397F9C"/>
    <w:pPr>
      <w:ind w:left="568"/>
      <w:contextualSpacing/>
    </w:pPr>
  </w:style>
  <w:style w:type="paragraph" w:styleId="TOC6">
    <w:name w:val="toc 6"/>
    <w:basedOn w:val="Normal"/>
    <w:next w:val="Normal"/>
    <w:autoRedefine/>
    <w:semiHidden/>
    <w:rsid w:val="00397F9C"/>
    <w:pPr>
      <w:ind w:left="1200"/>
    </w:pPr>
  </w:style>
  <w:style w:type="paragraph" w:styleId="TOC7">
    <w:name w:val="toc 7"/>
    <w:basedOn w:val="Normal"/>
    <w:next w:val="Normal"/>
    <w:autoRedefine/>
    <w:semiHidden/>
    <w:rsid w:val="00397F9C"/>
    <w:pPr>
      <w:ind w:left="1440"/>
    </w:pPr>
  </w:style>
  <w:style w:type="paragraph" w:styleId="TOC9">
    <w:name w:val="toc 9"/>
    <w:basedOn w:val="Normal"/>
    <w:next w:val="Normal"/>
    <w:autoRedefine/>
    <w:semiHidden/>
    <w:rsid w:val="00397F9C"/>
    <w:pPr>
      <w:ind w:left="1920"/>
    </w:pPr>
  </w:style>
  <w:style w:type="paragraph" w:customStyle="1" w:styleId="GrundtextNumerierung">
    <w:name w:val="Grundtext (Numerierung)"/>
    <w:basedOn w:val="GrundtextAufzhlung"/>
    <w:rsid w:val="00397F9C"/>
    <w:pPr>
      <w:numPr>
        <w:numId w:val="2"/>
      </w:numPr>
      <w:tabs>
        <w:tab w:val="clear" w:pos="360"/>
      </w:tabs>
    </w:pPr>
  </w:style>
  <w:style w:type="paragraph" w:customStyle="1" w:styleId="L4-Heading-unnumbered">
    <w:name w:val="L4-Heading-unnumbered"/>
    <w:semiHidden/>
    <w:rsid w:val="00397F9C"/>
    <w:pPr>
      <w:ind w:left="1418"/>
    </w:pPr>
    <w:rPr>
      <w:rFonts w:ascii="Tahoma" w:hAnsi="Tahoma" w:cs="Tahoma"/>
      <w:bCs/>
      <w:iCs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397F9C"/>
    <w:rPr>
      <w:rFonts w:ascii="Tahoma" w:hAnsi="Tahoma" w:cs="Tahoma"/>
      <w:sz w:val="16"/>
      <w:szCs w:val="16"/>
    </w:rPr>
  </w:style>
  <w:style w:type="paragraph" w:customStyle="1" w:styleId="L3-Heading-unnumbered">
    <w:name w:val="L3-Heading-unnumbered"/>
    <w:basedOn w:val="Normal"/>
    <w:semiHidden/>
    <w:rsid w:val="00397F9C"/>
    <w:pPr>
      <w:ind w:left="1080"/>
    </w:pPr>
    <w:rPr>
      <w:rFonts w:ascii="Tahoma" w:hAnsi="Tahoma" w:cs="Tahoma"/>
      <w:bCs/>
      <w:iCs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97F9C"/>
    <w:rPr>
      <w:rFonts w:ascii="Tahoma" w:eastAsiaTheme="minorHAns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9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itelmitSU">
    <w:name w:val="Tabellentitel_mit_SU"/>
    <w:basedOn w:val="Tabellentext"/>
    <w:rsid w:val="00397F9C"/>
    <w:pPr>
      <w:pageBreakBefore/>
    </w:pPr>
    <w:rPr>
      <w:b/>
      <w:lang w:val="en-US"/>
    </w:rPr>
  </w:style>
  <w:style w:type="character" w:customStyle="1" w:styleId="GrundtextZchn">
    <w:name w:val="Grundtext Zchn"/>
    <w:link w:val="Grundtext"/>
    <w:rsid w:val="00397F9C"/>
    <w:rPr>
      <w:rFonts w:ascii="Cambria" w:hAnsi="Cambria"/>
      <w:sz w:val="24"/>
      <w:lang w:val="en-US"/>
    </w:rPr>
  </w:style>
  <w:style w:type="character" w:customStyle="1" w:styleId="GrafikZchn">
    <w:name w:val="Grafik Zchn"/>
    <w:link w:val="Grafik"/>
    <w:rsid w:val="00397F9C"/>
    <w:rPr>
      <w:rFonts w:ascii="Cambria" w:hAnsi="Cambria"/>
      <w:sz w:val="24"/>
      <w:lang w:val="en-US"/>
    </w:rPr>
  </w:style>
  <w:style w:type="character" w:customStyle="1" w:styleId="Heading1Char">
    <w:name w:val="Heading 1 Char"/>
    <w:link w:val="Heading1"/>
    <w:uiPriority w:val="1"/>
    <w:rsid w:val="00397F9C"/>
    <w:rPr>
      <w:rFonts w:asciiTheme="majorHAnsi" w:eastAsiaTheme="majorEastAsia" w:hAnsiTheme="majorHAnsi" w:cstheme="majorBidi"/>
      <w:b/>
      <w:kern w:val="28"/>
      <w:sz w:val="28"/>
      <w:lang w:val="en-US"/>
    </w:rPr>
  </w:style>
  <w:style w:type="character" w:customStyle="1" w:styleId="Heading2Char">
    <w:name w:val="Heading 2 Char"/>
    <w:link w:val="Heading2"/>
    <w:uiPriority w:val="1"/>
    <w:rsid w:val="00397F9C"/>
    <w:rPr>
      <w:rFonts w:asciiTheme="majorHAnsi" w:eastAsiaTheme="majorEastAsia" w:hAnsiTheme="majorHAnsi" w:cstheme="majorBidi"/>
      <w:b/>
      <w:kern w:val="28"/>
      <w:sz w:val="24"/>
      <w:lang w:val="en-US"/>
    </w:rPr>
  </w:style>
  <w:style w:type="character" w:customStyle="1" w:styleId="Heading3Char">
    <w:name w:val="Heading 3 Char"/>
    <w:link w:val="Heading3"/>
    <w:uiPriority w:val="1"/>
    <w:rsid w:val="00397F9C"/>
    <w:rPr>
      <w:rFonts w:asciiTheme="majorHAnsi" w:eastAsiaTheme="majorEastAsia" w:hAnsiTheme="majorHAnsi" w:cstheme="majorBidi"/>
      <w:b/>
      <w:kern w:val="28"/>
      <w:sz w:val="24"/>
      <w:lang w:val="en-US"/>
    </w:rPr>
  </w:style>
  <w:style w:type="paragraph" w:customStyle="1" w:styleId="MTDisplayEquation">
    <w:name w:val="MTDisplayEquation"/>
    <w:basedOn w:val="Grundtext"/>
    <w:next w:val="Normal"/>
    <w:rsid w:val="00397F9C"/>
    <w:pPr>
      <w:tabs>
        <w:tab w:val="center" w:pos="4240"/>
        <w:tab w:val="right" w:pos="8500"/>
      </w:tabs>
    </w:pPr>
  </w:style>
  <w:style w:type="character" w:customStyle="1" w:styleId="GrafikQuelleZchn">
    <w:name w:val="GrafikQuelle Zchn"/>
    <w:basedOn w:val="GrundtextZchn"/>
    <w:link w:val="GrafikQuelle"/>
    <w:rsid w:val="00397F9C"/>
    <w:rPr>
      <w:rFonts w:ascii="Cambria" w:hAnsi="Cambria"/>
      <w:sz w:val="24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397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F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F9C"/>
    <w:rPr>
      <w:b/>
      <w:bCs/>
    </w:rPr>
  </w:style>
  <w:style w:type="character" w:customStyle="1" w:styleId="Zwberschr1Zchn">
    <w:name w:val="ZwÜberschr1 Zchn"/>
    <w:link w:val="Zwberschr1"/>
    <w:rsid w:val="00397F9C"/>
    <w:rPr>
      <w:rFonts w:ascii="Cambria" w:hAnsi="Cambria"/>
      <w:i/>
      <w:sz w:val="24"/>
      <w:lang w:val="en-US"/>
    </w:rPr>
  </w:style>
  <w:style w:type="character" w:customStyle="1" w:styleId="AbbildungstitelZchn">
    <w:name w:val="Abbildungstitel Zchn"/>
    <w:link w:val="Abbildungstitel"/>
    <w:rsid w:val="00397F9C"/>
    <w:rPr>
      <w:rFonts w:ascii="Cambria" w:hAnsi="Cambria"/>
    </w:rPr>
  </w:style>
  <w:style w:type="paragraph" w:styleId="NoteHeading">
    <w:name w:val="Note Heading"/>
    <w:basedOn w:val="Normal"/>
    <w:next w:val="Normal"/>
    <w:link w:val="NoteHeadingChar"/>
    <w:rsid w:val="00397F9C"/>
  </w:style>
  <w:style w:type="character" w:customStyle="1" w:styleId="NoteHeadingChar">
    <w:name w:val="Note Heading Char"/>
    <w:link w:val="NoteHeading"/>
    <w:rsid w:val="00397F9C"/>
    <w:rPr>
      <w:rFonts w:asciiTheme="minorHAnsi" w:eastAsiaTheme="minorHAnsi" w:hAnsiTheme="minorHAnsi" w:cstheme="minorBidi"/>
      <w:sz w:val="24"/>
      <w:lang w:val="en-US"/>
    </w:rPr>
  </w:style>
  <w:style w:type="character" w:customStyle="1" w:styleId="FooterChar">
    <w:name w:val="Footer Char"/>
    <w:link w:val="Footer"/>
    <w:rsid w:val="00397F9C"/>
    <w:rPr>
      <w:rFonts w:asciiTheme="minorHAnsi" w:eastAsiaTheme="minorHAnsi" w:hAnsiTheme="minorHAnsi" w:cstheme="minorBidi"/>
      <w:sz w:val="24"/>
      <w:lang w:val="en-US"/>
    </w:rPr>
  </w:style>
  <w:style w:type="character" w:customStyle="1" w:styleId="GrundtextnachTabelleZchn">
    <w:name w:val="Grundtext (nach Tabelle) Zchn"/>
    <w:basedOn w:val="GrundtextZchn"/>
    <w:link w:val="GrundtextnachTabelle"/>
    <w:rsid w:val="00397F9C"/>
    <w:rPr>
      <w:rFonts w:ascii="Cambria" w:hAnsi="Cambria"/>
      <w:sz w:val="24"/>
      <w:lang w:val="en-US"/>
    </w:rPr>
  </w:style>
  <w:style w:type="character" w:customStyle="1" w:styleId="GrundtextEinrckungZchn">
    <w:name w:val="Grundtext (Einrückung) Zchn"/>
    <w:basedOn w:val="GrundtextZchn"/>
    <w:link w:val="GrundtextEinrckung"/>
    <w:rsid w:val="00397F9C"/>
    <w:rPr>
      <w:rFonts w:ascii="Cambria" w:hAnsi="Cambria"/>
      <w:sz w:val="24"/>
      <w:lang w:val="en-US"/>
    </w:rPr>
  </w:style>
  <w:style w:type="character" w:customStyle="1" w:styleId="TabellentextZchn">
    <w:name w:val="Tabellentext Zchn"/>
    <w:link w:val="Tabellentext"/>
    <w:rsid w:val="00397F9C"/>
  </w:style>
  <w:style w:type="paragraph" w:styleId="DocumentMap">
    <w:name w:val="Document Map"/>
    <w:basedOn w:val="Normal"/>
    <w:semiHidden/>
    <w:rsid w:val="00397F9C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397F9C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97F9C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7F9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F9C"/>
    <w:pPr>
      <w:pageBreakBefore w:val="0"/>
      <w:numPr>
        <w:numId w:val="0"/>
      </w:numPr>
      <w:tabs>
        <w:tab w:val="clear" w:pos="8494"/>
      </w:tabs>
      <w:suppressAutoHyphens w:val="0"/>
      <w:spacing w:after="0" w:line="276" w:lineRule="auto"/>
      <w:outlineLvl w:val="9"/>
    </w:pPr>
    <w:rPr>
      <w:bCs/>
      <w:color w:val="A5A5A5" w:themeColor="accent1" w:themeShade="BF"/>
      <w:kern w:val="0"/>
      <w:szCs w:val="28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F9C"/>
    <w:rPr>
      <w:rFonts w:asciiTheme="minorHAnsi" w:eastAsiaTheme="minorHAnsi" w:hAnsiTheme="minorHAnsi" w:cstheme="minorBidi"/>
      <w:sz w:val="24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F9C"/>
    <w:rPr>
      <w:rFonts w:asciiTheme="minorHAnsi" w:eastAsiaTheme="minorHAnsi" w:hAnsiTheme="minorHAnsi" w:cstheme="minorBidi"/>
      <w:b/>
      <w:bCs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397F9C"/>
    <w:rPr>
      <w:color w:val="808080"/>
    </w:rPr>
  </w:style>
  <w:style w:type="character" w:customStyle="1" w:styleId="Equation">
    <w:name w:val="Equation"/>
    <w:uiPriority w:val="1"/>
    <w:rsid w:val="00397F9C"/>
    <w:rPr>
      <w:rFonts w:ascii="Cambria Math" w:hAnsi="Cambria Math"/>
      <w:b w:val="0"/>
      <w:i/>
      <w:sz w:val="24"/>
    </w:rPr>
  </w:style>
  <w:style w:type="character" w:customStyle="1" w:styleId="EquationinTable">
    <w:name w:val="Equation in Table"/>
    <w:uiPriority w:val="1"/>
    <w:rsid w:val="00397F9C"/>
    <w:rPr>
      <w:rFonts w:ascii="Cambria Math" w:eastAsia="XITS Math" w:hAnsi="Cambria Math"/>
      <w:caps w:val="0"/>
      <w:smallCaps w:val="0"/>
      <w:strike w:val="0"/>
      <w:dstrike w:val="0"/>
      <w:vanish w:val="0"/>
      <w:sz w:val="20"/>
    </w:rPr>
  </w:style>
  <w:style w:type="paragraph" w:customStyle="1" w:styleId="test">
    <w:name w:val="test"/>
    <w:basedOn w:val="Grundtext"/>
    <w:next w:val="Grundtext"/>
    <w:link w:val="testChar"/>
    <w:rsid w:val="00397F9C"/>
    <w:rPr>
      <w:rFonts w:ascii="XITS Math" w:hAnsi="XITS Math"/>
    </w:rPr>
  </w:style>
  <w:style w:type="character" w:styleId="Emphasis">
    <w:name w:val="Emphasis"/>
    <w:basedOn w:val="DefaultParagraphFont"/>
    <w:uiPriority w:val="2"/>
    <w:qFormat/>
    <w:rsid w:val="00397F9C"/>
    <w:rPr>
      <w:i/>
      <w:iCs/>
    </w:rPr>
  </w:style>
  <w:style w:type="character" w:customStyle="1" w:styleId="testChar">
    <w:name w:val="test Char"/>
    <w:basedOn w:val="GrundtextZchn"/>
    <w:link w:val="test"/>
    <w:rsid w:val="00397F9C"/>
    <w:rPr>
      <w:rFonts w:ascii="XITS Math" w:hAnsi="XITS Math"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97F9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en-US"/>
    </w:rPr>
  </w:style>
  <w:style w:type="character" w:styleId="IntenseEmphasis">
    <w:name w:val="Intense Emphasis"/>
    <w:basedOn w:val="DefaultParagraphFont"/>
    <w:uiPriority w:val="21"/>
    <w:rsid w:val="00397F9C"/>
    <w:rPr>
      <w:rFonts w:ascii="Cambria" w:hAnsi="Cambria"/>
      <w:b/>
      <w:bCs/>
      <w:i/>
      <w:iCs/>
      <w:color w:val="DDDDD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397F9C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9C"/>
    <w:rPr>
      <w:rFonts w:asciiTheme="minorHAnsi" w:eastAsiaTheme="minorHAnsi" w:hAnsiTheme="minorHAnsi" w:cstheme="minorBidi"/>
      <w:b/>
      <w:bCs/>
      <w:i/>
      <w:iCs/>
      <w:color w:val="DDDDDD" w:themeColor="accent1"/>
      <w:sz w:val="24"/>
      <w:lang w:val="en-US"/>
    </w:rPr>
  </w:style>
  <w:style w:type="character" w:styleId="IntenseReference">
    <w:name w:val="Intense Reference"/>
    <w:basedOn w:val="DefaultParagraphFont"/>
    <w:uiPriority w:val="32"/>
    <w:rsid w:val="00397F9C"/>
    <w:rPr>
      <w:rFonts w:ascii="Cambria" w:hAnsi="Cambria"/>
      <w:b/>
      <w:bCs/>
      <w:smallCaps/>
      <w:color w:val="B2B2B2" w:themeColor="accent2"/>
      <w:spacing w:val="5"/>
      <w:u w:val="single"/>
    </w:rPr>
  </w:style>
  <w:style w:type="paragraph" w:styleId="NoSpacing">
    <w:name w:val="No Spacing"/>
    <w:uiPriority w:val="1"/>
    <w:rsid w:val="00397F9C"/>
    <w:rPr>
      <w:rFonts w:ascii="Cambria" w:hAnsi="Cambria"/>
    </w:rPr>
  </w:style>
  <w:style w:type="paragraph" w:styleId="Quote">
    <w:name w:val="Quote"/>
    <w:basedOn w:val="Normal"/>
    <w:next w:val="Normal"/>
    <w:link w:val="QuoteChar"/>
    <w:uiPriority w:val="29"/>
    <w:rsid w:val="00397F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7F9C"/>
    <w:rPr>
      <w:rFonts w:asciiTheme="minorHAnsi" w:eastAsiaTheme="minorHAnsi" w:hAnsiTheme="minorHAnsi" w:cstheme="minorBidi"/>
      <w:i/>
      <w:iCs/>
      <w:color w:val="000000" w:themeColor="text1"/>
      <w:sz w:val="24"/>
      <w:lang w:val="en-US"/>
    </w:rPr>
  </w:style>
  <w:style w:type="character" w:styleId="Strong">
    <w:name w:val="Strong"/>
    <w:basedOn w:val="DefaultParagraphFont"/>
    <w:uiPriority w:val="2"/>
    <w:qFormat/>
    <w:rsid w:val="00397F9C"/>
    <w:rPr>
      <w:b/>
      <w:bCs/>
    </w:rPr>
  </w:style>
  <w:style w:type="paragraph" w:customStyle="1" w:styleId="GrundtextbefDisplayEq">
    <w:name w:val="Grundtext bef. Display Eq"/>
    <w:basedOn w:val="Grundtext"/>
    <w:rsid w:val="00397F9C"/>
    <w:pPr>
      <w:spacing w:after="120"/>
    </w:pPr>
  </w:style>
  <w:style w:type="paragraph" w:styleId="TOAHeading">
    <w:name w:val="toa heading"/>
    <w:basedOn w:val="Normal"/>
    <w:next w:val="Normal"/>
    <w:uiPriority w:val="99"/>
    <w:rsid w:val="00397F9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ableofAuthorities">
    <w:name w:val="table of authorities"/>
    <w:basedOn w:val="Normal"/>
    <w:next w:val="Normal"/>
    <w:uiPriority w:val="99"/>
    <w:rsid w:val="00397F9C"/>
    <w:pPr>
      <w:keepNext/>
      <w:tabs>
        <w:tab w:val="left" w:pos="1134"/>
        <w:tab w:val="right" w:leader="dot" w:pos="8505"/>
        <w:tab w:val="right" w:pos="12474"/>
        <w:tab w:val="left" w:pos="13608"/>
      </w:tabs>
      <w:spacing w:before="120" w:after="0" w:line="240" w:lineRule="auto"/>
      <w:ind w:left="200" w:hanging="200"/>
      <w:jc w:val="left"/>
    </w:pPr>
    <w:rPr>
      <w:rFonts w:ascii="Cambria" w:eastAsia="Times New Roman" w:hAnsi="Cambria" w:cs="Times New Roman"/>
      <w:noProof/>
      <w:lang w:val="de-DE"/>
    </w:rPr>
  </w:style>
  <w:style w:type="paragraph" w:customStyle="1" w:styleId="GrundtestGER">
    <w:name w:val="Grundtest_GER"/>
    <w:basedOn w:val="GrundtextEinrckung"/>
    <w:rsid w:val="00397F9C"/>
    <w:pPr>
      <w:ind w:left="0" w:firstLine="0"/>
    </w:pPr>
    <w:rPr>
      <w:lang w:val="de-DE"/>
    </w:rPr>
  </w:style>
  <w:style w:type="paragraph" w:customStyle="1" w:styleId="Footnote">
    <w:name w:val="Footnote"/>
    <w:basedOn w:val="FootnoteText"/>
    <w:rsid w:val="00397F9C"/>
    <w:pPr>
      <w:tabs>
        <w:tab w:val="clear" w:pos="284"/>
        <w:tab w:val="left" w:pos="142"/>
      </w:tabs>
      <w:ind w:left="142" w:hanging="142"/>
    </w:pPr>
  </w:style>
  <w:style w:type="character" w:customStyle="1" w:styleId="url">
    <w:name w:val="url"/>
    <w:basedOn w:val="DefaultParagraphFont"/>
    <w:rsid w:val="00397F9C"/>
  </w:style>
  <w:style w:type="paragraph" w:customStyle="1" w:styleId="GlossaryHeading">
    <w:name w:val="Glossary Heading"/>
    <w:basedOn w:val="Grundtext"/>
    <w:rsid w:val="00397F9C"/>
    <w:pPr>
      <w:spacing w:before="240" w:after="0"/>
    </w:pPr>
    <w:rPr>
      <w:b/>
      <w:szCs w:val="24"/>
    </w:rPr>
  </w:style>
  <w:style w:type="paragraph" w:customStyle="1" w:styleId="GlossaryExplanation">
    <w:name w:val="Glossary Explanation"/>
    <w:basedOn w:val="Grundtext"/>
    <w:rsid w:val="00397F9C"/>
    <w:pPr>
      <w:spacing w:after="0"/>
    </w:pPr>
    <w:rPr>
      <w:rFonts w:asciiTheme="majorHAnsi" w:hAnsiTheme="majorHAnsi"/>
      <w:sz w:val="20"/>
    </w:rPr>
  </w:style>
  <w:style w:type="paragraph" w:customStyle="1" w:styleId="UnterberschriftVerzeichnis">
    <w:name w:val="Unterüberschrift Verzeichnis"/>
    <w:basedOn w:val="Heading2"/>
    <w:rsid w:val="00397F9C"/>
    <w:pPr>
      <w:numPr>
        <w:ilvl w:val="0"/>
        <w:numId w:val="5"/>
      </w:numPr>
      <w:ind w:left="426" w:hanging="426"/>
    </w:pPr>
  </w:style>
  <w:style w:type="paragraph" w:customStyle="1" w:styleId="Text-ENGDA">
    <w:name w:val="Text-ENG_DA"/>
    <w:link w:val="Text-ENGDAChar"/>
    <w:rsid w:val="00397F9C"/>
    <w:pPr>
      <w:spacing w:after="240" w:line="360" w:lineRule="atLeast"/>
      <w:jc w:val="both"/>
    </w:pPr>
    <w:rPr>
      <w:rFonts w:ascii="Cambria" w:hAnsi="Cambria"/>
      <w:sz w:val="24"/>
      <w:lang w:val="en-US"/>
    </w:rPr>
  </w:style>
  <w:style w:type="character" w:customStyle="1" w:styleId="Text-ENGDAChar">
    <w:name w:val="Text-ENG_DA Char"/>
    <w:link w:val="Text-ENGDA"/>
    <w:rsid w:val="00397F9C"/>
    <w:rPr>
      <w:rFonts w:ascii="Cambria" w:hAnsi="Cambria"/>
      <w:sz w:val="24"/>
      <w:lang w:val="en-US"/>
    </w:rPr>
  </w:style>
  <w:style w:type="character" w:customStyle="1" w:styleId="apple-style-span">
    <w:name w:val="apple-style-span"/>
    <w:basedOn w:val="DefaultParagraphFont"/>
    <w:rsid w:val="00397F9C"/>
  </w:style>
  <w:style w:type="paragraph" w:styleId="Revision">
    <w:name w:val="Revision"/>
    <w:hidden/>
    <w:uiPriority w:val="99"/>
    <w:semiHidden/>
    <w:rsid w:val="00397F9C"/>
    <w:rPr>
      <w:rFonts w:ascii="Cambria" w:hAnsi="Cambria"/>
    </w:rPr>
  </w:style>
  <w:style w:type="character" w:customStyle="1" w:styleId="apple-converted-space">
    <w:name w:val="apple-converted-space"/>
    <w:basedOn w:val="DefaultParagraphFont"/>
    <w:rsid w:val="00397F9C"/>
  </w:style>
  <w:style w:type="paragraph" w:styleId="NormalWeb">
    <w:name w:val="Normal (Web)"/>
    <w:basedOn w:val="Normal"/>
    <w:uiPriority w:val="99"/>
    <w:unhideWhenUsed/>
    <w:rsid w:val="00397F9C"/>
    <w:rPr>
      <w:rFonts w:ascii="Times New Roman" w:hAnsi="Times New Roman"/>
      <w:szCs w:val="24"/>
      <w:lang w:eastAsia="en-US" w:bidi="he-IL"/>
    </w:rPr>
  </w:style>
  <w:style w:type="character" w:customStyle="1" w:styleId="l">
    <w:name w:val="l"/>
    <w:basedOn w:val="DefaultParagraphFont"/>
    <w:rsid w:val="00397F9C"/>
    <w:rPr>
      <w:b/>
      <w:bCs/>
      <w:color w:val="FF0000"/>
    </w:rPr>
  </w:style>
  <w:style w:type="character" w:customStyle="1" w:styleId="Text-Capitals">
    <w:name w:val="Text-Capitals"/>
    <w:rsid w:val="00397F9C"/>
    <w:rPr>
      <w:rFonts w:ascii="Cambria" w:hAnsi="Cambria"/>
      <w:smallCaps/>
    </w:rPr>
  </w:style>
  <w:style w:type="paragraph" w:customStyle="1" w:styleId="FigureDA">
    <w:name w:val="Figure_DA"/>
    <w:basedOn w:val="Text-ENGDA"/>
    <w:next w:val="Normal"/>
    <w:link w:val="FigureDAChar"/>
    <w:rsid w:val="00397F9C"/>
    <w:pPr>
      <w:keepNext/>
      <w:spacing w:line="240" w:lineRule="auto"/>
      <w:jc w:val="center"/>
    </w:pPr>
  </w:style>
  <w:style w:type="character" w:customStyle="1" w:styleId="FigureDAChar">
    <w:name w:val="Figure_DA Char"/>
    <w:link w:val="FigureDA"/>
    <w:rsid w:val="00397F9C"/>
    <w:rPr>
      <w:rFonts w:ascii="Cambria" w:hAnsi="Cambria"/>
      <w:sz w:val="24"/>
      <w:lang w:val="en-US"/>
    </w:rPr>
  </w:style>
  <w:style w:type="paragraph" w:customStyle="1" w:styleId="Figure-CaptionDA">
    <w:name w:val="Figure-Caption_DA"/>
    <w:link w:val="Figure-CaptionDAChar"/>
    <w:rsid w:val="00397F9C"/>
    <w:pPr>
      <w:spacing w:before="120" w:after="240"/>
      <w:jc w:val="center"/>
    </w:pPr>
    <w:rPr>
      <w:rFonts w:ascii="Cambria" w:hAnsi="Cambria"/>
    </w:rPr>
  </w:style>
  <w:style w:type="character" w:customStyle="1" w:styleId="Figure-CaptionDAChar">
    <w:name w:val="Figure-Caption_DA Char"/>
    <w:link w:val="Figure-CaptionDA"/>
    <w:rsid w:val="00397F9C"/>
    <w:rPr>
      <w:rFonts w:ascii="Cambria" w:hAnsi="Cambria"/>
    </w:rPr>
  </w:style>
  <w:style w:type="paragraph" w:customStyle="1" w:styleId="InitialBodyText">
    <w:name w:val="Initial Body Text"/>
    <w:basedOn w:val="BodyText"/>
    <w:rsid w:val="00397F9C"/>
    <w:pPr>
      <w:spacing w:after="0"/>
    </w:pPr>
    <w:rPr>
      <w:rFonts w:ascii="NewCenturySchlbk" w:hAnsi="NewCenturySchlbk"/>
      <w:lang w:eastAsia="zh-CN"/>
    </w:rPr>
  </w:style>
  <w:style w:type="paragraph" w:customStyle="1" w:styleId="TableCaption">
    <w:name w:val="Table Caption"/>
    <w:basedOn w:val="Normal"/>
    <w:rsid w:val="00397F9C"/>
    <w:pPr>
      <w:tabs>
        <w:tab w:val="right" w:pos="7200"/>
      </w:tabs>
      <w:spacing w:before="200" w:after="60"/>
      <w:jc w:val="center"/>
    </w:pPr>
    <w:rPr>
      <w:rFonts w:ascii="Helvetica" w:hAnsi="Helvetica"/>
      <w:sz w:val="16"/>
      <w:lang w:eastAsia="zh-CN"/>
    </w:rPr>
  </w:style>
  <w:style w:type="paragraph" w:customStyle="1" w:styleId="Tablebody">
    <w:name w:val="Table body"/>
    <w:basedOn w:val="Normal"/>
    <w:rsid w:val="00397F9C"/>
    <w:rPr>
      <w:rFonts w:ascii="NewCenturySchlbk" w:hAnsi="NewCenturySchlbk"/>
      <w:sz w:val="16"/>
      <w:szCs w:val="24"/>
      <w:lang w:eastAsia="en-US"/>
    </w:rPr>
  </w:style>
  <w:style w:type="paragraph" w:styleId="ListBullet3">
    <w:name w:val="List Bullet 3"/>
    <w:basedOn w:val="Normal"/>
    <w:rsid w:val="00397F9C"/>
    <w:pPr>
      <w:numPr>
        <w:numId w:val="6"/>
      </w:numPr>
    </w:pPr>
    <w:rPr>
      <w:rFonts w:ascii="Times New Roman" w:hAnsi="Times New Roman"/>
      <w:szCs w:val="24"/>
      <w:lang w:eastAsia="en-US"/>
    </w:rPr>
  </w:style>
  <w:style w:type="character" w:customStyle="1" w:styleId="Text-SingleSegmentDA">
    <w:name w:val="Text-SingleSegment_DA"/>
    <w:rsid w:val="00397F9C"/>
    <w:rPr>
      <w:rFonts w:ascii="Cambria" w:hAnsi="Cambria"/>
      <w:noProof w:val="0"/>
      <w:sz w:val="24"/>
      <w:lang w:val="en-GB"/>
    </w:rPr>
  </w:style>
  <w:style w:type="paragraph" w:styleId="BodyText">
    <w:name w:val="Body Text"/>
    <w:basedOn w:val="Normal"/>
    <w:link w:val="BodyTextChar"/>
    <w:rsid w:val="00397F9C"/>
  </w:style>
  <w:style w:type="character" w:customStyle="1" w:styleId="BodyTextChar">
    <w:name w:val="Body Text Char"/>
    <w:basedOn w:val="DefaultParagraphFont"/>
    <w:link w:val="BodyText"/>
    <w:rsid w:val="00397F9C"/>
    <w:rPr>
      <w:rFonts w:asciiTheme="minorHAnsi" w:eastAsiaTheme="minorHAnsi" w:hAnsiTheme="minorHAnsi" w:cstheme="minorBidi"/>
      <w:sz w:val="24"/>
      <w:lang w:val="en-US"/>
    </w:rPr>
  </w:style>
  <w:style w:type="table" w:styleId="TableClassic1">
    <w:name w:val="Table Classic 1"/>
    <w:basedOn w:val="TableNormal"/>
    <w:rsid w:val="00397F9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97F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">
    <w:name w:val="Medium List 2"/>
    <w:basedOn w:val="TableNormal"/>
    <w:uiPriority w:val="66"/>
    <w:rsid w:val="00397F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5">
    <w:name w:val="Table Grid 5"/>
    <w:basedOn w:val="TableNormal"/>
    <w:rsid w:val="00397F9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Heading1uncounted">
    <w:name w:val="Heading 1 (uncounted)"/>
    <w:basedOn w:val="Heading1"/>
    <w:next w:val="Normal"/>
    <w:uiPriority w:val="4"/>
    <w:qFormat/>
    <w:rsid w:val="00397F9C"/>
    <w:pPr>
      <w:numPr>
        <w:numId w:val="0"/>
      </w:numPr>
    </w:pPr>
  </w:style>
  <w:style w:type="paragraph" w:customStyle="1" w:styleId="Figure">
    <w:name w:val="Figure"/>
    <w:basedOn w:val="Normal"/>
    <w:next w:val="Normal"/>
    <w:link w:val="FigureZchn"/>
    <w:uiPriority w:val="3"/>
    <w:qFormat/>
    <w:rsid w:val="00397F9C"/>
    <w:pPr>
      <w:keepNext/>
      <w:spacing w:after="0" w:line="240" w:lineRule="auto"/>
      <w:jc w:val="center"/>
    </w:pPr>
    <w:rPr>
      <w:rFonts w:ascii="Cambria" w:hAnsi="Cambria"/>
    </w:rPr>
  </w:style>
  <w:style w:type="character" w:customStyle="1" w:styleId="FigureZchn">
    <w:name w:val="Figure Zchn"/>
    <w:link w:val="Figure"/>
    <w:uiPriority w:val="3"/>
    <w:rsid w:val="00397F9C"/>
    <w:rPr>
      <w:rFonts w:ascii="Cambria" w:eastAsiaTheme="minorHAnsi" w:hAnsi="Cambria" w:cstheme="minorBidi"/>
      <w:sz w:val="24"/>
      <w:lang w:val="en-US"/>
    </w:rPr>
  </w:style>
  <w:style w:type="paragraph" w:customStyle="1" w:styleId="FigureSource">
    <w:name w:val="Figure Source"/>
    <w:basedOn w:val="Caption"/>
    <w:next w:val="Normal"/>
    <w:link w:val="FigureSourceZchn"/>
    <w:uiPriority w:val="3"/>
    <w:qFormat/>
    <w:rsid w:val="00397F9C"/>
    <w:pPr>
      <w:keepNext/>
      <w:spacing w:before="100"/>
      <w:contextualSpacing/>
    </w:pPr>
    <w:rPr>
      <w:b w:val="0"/>
    </w:rPr>
  </w:style>
  <w:style w:type="character" w:customStyle="1" w:styleId="FigureSourceZchn">
    <w:name w:val="Figure Source Zchn"/>
    <w:link w:val="FigureSource"/>
    <w:uiPriority w:val="3"/>
    <w:rsid w:val="00397F9C"/>
    <w:rPr>
      <w:rFonts w:asciiTheme="minorHAnsi" w:eastAsiaTheme="minorHAnsi" w:hAnsiTheme="minorHAnsi" w:cstheme="minorBidi"/>
      <w:bCs/>
      <w:szCs w:val="18"/>
      <w:lang w:val="en-US"/>
    </w:rPr>
  </w:style>
  <w:style w:type="paragraph" w:customStyle="1" w:styleId="TableText">
    <w:name w:val="Table Text"/>
    <w:basedOn w:val="Normal"/>
    <w:link w:val="TableTextZchn"/>
    <w:uiPriority w:val="3"/>
    <w:qFormat/>
    <w:rsid w:val="00397F9C"/>
    <w:pPr>
      <w:keepNext/>
      <w:spacing w:before="100" w:after="100" w:line="264" w:lineRule="auto"/>
      <w:jc w:val="left"/>
    </w:pPr>
    <w:rPr>
      <w:sz w:val="20"/>
    </w:rPr>
  </w:style>
  <w:style w:type="character" w:customStyle="1" w:styleId="TableTextZchn">
    <w:name w:val="Table Text Zchn"/>
    <w:link w:val="TableText"/>
    <w:uiPriority w:val="3"/>
    <w:rsid w:val="00397F9C"/>
    <w:rPr>
      <w:rFonts w:asciiTheme="minorHAnsi" w:eastAsiaTheme="minorHAnsi" w:hAnsiTheme="minorHAnsi" w:cstheme="minorBidi"/>
      <w:lang w:val="en-US"/>
    </w:rPr>
  </w:style>
  <w:style w:type="paragraph" w:customStyle="1" w:styleId="FigureTitle">
    <w:name w:val="Figure Title"/>
    <w:next w:val="Figure"/>
    <w:link w:val="FigureTitleZchn"/>
    <w:uiPriority w:val="3"/>
    <w:rsid w:val="00397F9C"/>
    <w:pPr>
      <w:spacing w:before="240" w:after="120"/>
      <w:jc w:val="center"/>
    </w:pPr>
    <w:rPr>
      <w:rFonts w:asciiTheme="majorHAnsi" w:hAnsiTheme="majorHAnsi"/>
      <w:b/>
      <w:sz w:val="24"/>
    </w:rPr>
  </w:style>
  <w:style w:type="character" w:customStyle="1" w:styleId="FigureTitleZchn">
    <w:name w:val="Figure Title Zchn"/>
    <w:link w:val="FigureTitle"/>
    <w:uiPriority w:val="3"/>
    <w:rsid w:val="00397F9C"/>
    <w:rPr>
      <w:rFonts w:asciiTheme="majorHAnsi" w:hAnsiTheme="majorHAnsi"/>
      <w:b/>
      <w:sz w:val="24"/>
    </w:rPr>
  </w:style>
  <w:style w:type="paragraph" w:customStyle="1" w:styleId="TableHeader">
    <w:name w:val="Table Header"/>
    <w:basedOn w:val="TableText"/>
    <w:next w:val="Normal"/>
    <w:uiPriority w:val="3"/>
    <w:qFormat/>
    <w:rsid w:val="00397F9C"/>
    <w:pPr>
      <w:jc w:val="center"/>
    </w:pPr>
    <w:rPr>
      <w:rFonts w:asciiTheme="majorHAnsi" w:hAnsiTheme="majorHAnsi"/>
      <w:b/>
    </w:rPr>
  </w:style>
  <w:style w:type="character" w:customStyle="1" w:styleId="AuthorName">
    <w:name w:val="Author Name"/>
    <w:basedOn w:val="DefaultParagraphFont"/>
    <w:uiPriority w:val="2"/>
    <w:qFormat/>
    <w:rsid w:val="00397F9C"/>
    <w:rPr>
      <w:smallCaps/>
    </w:rPr>
  </w:style>
  <w:style w:type="paragraph" w:customStyle="1" w:styleId="FigureCaption">
    <w:name w:val="Figure Caption"/>
    <w:basedOn w:val="Caption"/>
    <w:next w:val="FigureSource"/>
    <w:uiPriority w:val="3"/>
    <w:qFormat/>
    <w:rsid w:val="00397F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1"/>
    <w:rsid w:val="00397F9C"/>
    <w:rPr>
      <w:rFonts w:asciiTheme="majorHAnsi" w:eastAsiaTheme="majorEastAsia" w:hAnsiTheme="majorHAnsi" w:cstheme="majorBidi"/>
      <w:b/>
      <w:kern w:val="28"/>
      <w:sz w:val="24"/>
      <w:lang w:val="en-US"/>
    </w:rPr>
  </w:style>
  <w:style w:type="paragraph" w:styleId="Bibliography">
    <w:name w:val="Bibliography"/>
    <w:basedOn w:val="Normal"/>
    <w:next w:val="Normal"/>
    <w:uiPriority w:val="4"/>
    <w:qFormat/>
    <w:rsid w:val="00397F9C"/>
    <w:pPr>
      <w:ind w:left="567" w:hanging="567"/>
    </w:pPr>
  </w:style>
  <w:style w:type="table" w:styleId="TableSimple2">
    <w:name w:val="Table Simple 2"/>
    <w:basedOn w:val="TableNormal"/>
    <w:rsid w:val="00397F9C"/>
    <w:pPr>
      <w:spacing w:after="12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97F9C"/>
    <w:pPr>
      <w:spacing w:after="12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142BAF"/>
    <w:pPr>
      <w:spacing w:after="0"/>
      <w:ind w:firstLine="360"/>
    </w:pPr>
  </w:style>
  <w:style w:type="character" w:customStyle="1" w:styleId="BodyTextIndentChar">
    <w:name w:val="Body Text Indent Char"/>
    <w:basedOn w:val="DefaultParagraphFont"/>
    <w:link w:val="BodyTextIndent"/>
    <w:rsid w:val="00142BAF"/>
    <w:rPr>
      <w:sz w:val="18"/>
      <w:lang w:val="en-US" w:eastAsia="en-US"/>
    </w:rPr>
  </w:style>
  <w:style w:type="paragraph" w:customStyle="1" w:styleId="urlthispaper">
    <w:name w:val="urlthispaper"/>
    <w:basedOn w:val="Normal"/>
    <w:link w:val="urlthispaperChar"/>
    <w:qFormat/>
    <w:rsid w:val="00142BAF"/>
    <w:rPr>
      <w:rFonts w:ascii="Arial" w:hAnsi="Arial"/>
      <w:i/>
      <w:sz w:val="14"/>
      <w:u w:val="single"/>
    </w:rPr>
  </w:style>
  <w:style w:type="character" w:customStyle="1" w:styleId="urlthispaperChar">
    <w:name w:val="urlthispaper Char"/>
    <w:link w:val="urlthispaper"/>
    <w:rsid w:val="00142BAF"/>
    <w:rPr>
      <w:rFonts w:ascii="Arial" w:hAnsi="Arial"/>
      <w:i/>
      <w:sz w:val="14"/>
      <w:u w:val="single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1" w:qFormat="1"/>
    <w:lsdException w:name="heading 2" w:uiPriority="1" w:qFormat="1"/>
    <w:lsdException w:name="heading 3" w:uiPriority="1" w:qFormat="1"/>
    <w:lsdException w:name="heading 4" w:uiPriority="1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toc 4" w:uiPriority="39"/>
    <w:lsdException w:name="toc 8" w:uiPriority="39"/>
    <w:lsdException w:name="annotation text" w:uiPriority="99"/>
    <w:lsdException w:name="caption" w:uiPriority="2" w:qFormat="1"/>
    <w:lsdException w:name="table of figures" w:uiPriority="99"/>
    <w:lsdException w:name="annotation reference" w:uiPriority="99"/>
    <w:lsdException w:name="table of authorities" w:uiPriority="99"/>
    <w:lsdException w:name="toa heading" w:uiPriority="99"/>
    <w:lsdException w:name="Title" w:uiPriority="10" w:qFormat="1"/>
    <w:lsdException w:name="Default Paragraph Font" w:uiPriority="1"/>
    <w:lsdException w:name="Hyperlink" w:uiPriority="99"/>
    <w:lsdException w:name="Strong" w:uiPriority="2" w:qFormat="1"/>
    <w:lsdException w:name="Emphasis" w:uiPriority="2" w:qFormat="1"/>
    <w:lsdException w:name="Normal (Web)" w:uiPriority="99"/>
    <w:lsdException w:name="annotation subject" w:uiPriority="99"/>
    <w:lsdException w:name="No List" w:uiPriority="99"/>
    <w:lsdException w:name="Balloon Text" w:uiPriority="99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4" w:unhideWhenUsed="1" w:qFormat="1"/>
    <w:lsdException w:name="TOC Heading" w:semiHidden="1" w:uiPriority="39" w:unhideWhenUsed="1" w:qFormat="1"/>
  </w:latentStyles>
  <w:style w:type="paragraph" w:default="1" w:styleId="Normal">
    <w:name w:val="Normal"/>
    <w:qFormat/>
    <w:rsid w:val="00397F9C"/>
    <w:pPr>
      <w:spacing w:after="120" w:line="300" w:lineRule="auto"/>
      <w:jc w:val="both"/>
    </w:pPr>
    <w:rPr>
      <w:rFonts w:asciiTheme="minorHAnsi" w:eastAsiaTheme="minorHAnsi" w:hAnsiTheme="minorHAnsi" w:cstheme="minorBidi"/>
      <w:sz w:val="24"/>
      <w:lang w:val="en-US"/>
    </w:rPr>
  </w:style>
  <w:style w:type="paragraph" w:styleId="Heading1">
    <w:name w:val="heading 1"/>
    <w:next w:val="Normal"/>
    <w:link w:val="Heading1Char"/>
    <w:uiPriority w:val="1"/>
    <w:qFormat/>
    <w:rsid w:val="00397F9C"/>
    <w:pPr>
      <w:keepNext/>
      <w:keepLines/>
      <w:pageBreakBefore/>
      <w:numPr>
        <w:numId w:val="3"/>
      </w:numPr>
      <w:tabs>
        <w:tab w:val="right" w:leader="dot" w:pos="8494"/>
      </w:tabs>
      <w:suppressAutoHyphens/>
      <w:spacing w:before="480" w:after="160" w:line="360" w:lineRule="exact"/>
      <w:outlineLvl w:val="0"/>
    </w:pPr>
    <w:rPr>
      <w:rFonts w:asciiTheme="majorHAnsi" w:eastAsiaTheme="majorEastAsia" w:hAnsiTheme="majorHAnsi" w:cstheme="majorBidi"/>
      <w:b/>
      <w:kern w:val="28"/>
      <w:sz w:val="28"/>
      <w:lang w:val="en-US"/>
    </w:rPr>
  </w:style>
  <w:style w:type="paragraph" w:styleId="Heading2">
    <w:name w:val="heading 2"/>
    <w:basedOn w:val="Heading1"/>
    <w:next w:val="Normal"/>
    <w:link w:val="Heading2Char"/>
    <w:uiPriority w:val="1"/>
    <w:qFormat/>
    <w:rsid w:val="00397F9C"/>
    <w:pPr>
      <w:pageBreakBefore w:val="0"/>
      <w:numPr>
        <w:ilvl w:val="1"/>
      </w:numPr>
      <w:spacing w:before="600"/>
      <w:outlineLvl w:val="1"/>
    </w:pPr>
    <w:rPr>
      <w:sz w:val="24"/>
    </w:rPr>
  </w:style>
  <w:style w:type="paragraph" w:styleId="Heading3">
    <w:name w:val="heading 3"/>
    <w:basedOn w:val="Heading2"/>
    <w:next w:val="Normal"/>
    <w:link w:val="Heading3Char"/>
    <w:uiPriority w:val="1"/>
    <w:qFormat/>
    <w:rsid w:val="00397F9C"/>
    <w:pPr>
      <w:numPr>
        <w:ilvl w:val="2"/>
      </w:numPr>
      <w:outlineLvl w:val="2"/>
    </w:pPr>
  </w:style>
  <w:style w:type="paragraph" w:styleId="Heading4">
    <w:name w:val="heading 4"/>
    <w:basedOn w:val="Heading3"/>
    <w:next w:val="Normal"/>
    <w:link w:val="Heading4Char"/>
    <w:uiPriority w:val="1"/>
    <w:qFormat/>
    <w:rsid w:val="00397F9C"/>
    <w:pPr>
      <w:numPr>
        <w:ilvl w:val="0"/>
        <w:numId w:val="0"/>
      </w:numPr>
      <w:tabs>
        <w:tab w:val="num" w:pos="1077"/>
      </w:tabs>
      <w:outlineLvl w:val="3"/>
    </w:pPr>
  </w:style>
  <w:style w:type="paragraph" w:styleId="Heading5">
    <w:name w:val="heading 5"/>
    <w:basedOn w:val="Heading4"/>
    <w:next w:val="Grundtext"/>
    <w:rsid w:val="00397F9C"/>
    <w:pPr>
      <w:numPr>
        <w:ilvl w:val="4"/>
        <w:numId w:val="3"/>
      </w:numPr>
      <w:spacing w:before="160"/>
      <w:outlineLvl w:val="4"/>
    </w:pPr>
    <w:rPr>
      <w:b w:val="0"/>
    </w:rPr>
  </w:style>
  <w:style w:type="paragraph" w:styleId="Heading6">
    <w:name w:val="heading 6"/>
    <w:basedOn w:val="Normal"/>
    <w:next w:val="Normal"/>
    <w:rsid w:val="00397F9C"/>
    <w:pPr>
      <w:numPr>
        <w:ilvl w:val="5"/>
        <w:numId w:val="3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rsid w:val="00397F9C"/>
    <w:pPr>
      <w:numPr>
        <w:ilvl w:val="6"/>
        <w:numId w:val="3"/>
      </w:numPr>
      <w:spacing w:before="240" w:after="60"/>
      <w:outlineLvl w:val="6"/>
    </w:pPr>
    <w:rPr>
      <w:rFonts w:asciiTheme="majorHAnsi" w:hAnsiTheme="majorHAnsi"/>
    </w:rPr>
  </w:style>
  <w:style w:type="paragraph" w:styleId="Heading8">
    <w:name w:val="heading 8"/>
    <w:basedOn w:val="Heading2"/>
    <w:next w:val="Grundtext"/>
    <w:rsid w:val="00397F9C"/>
    <w:pPr>
      <w:numPr>
        <w:ilvl w:val="7"/>
      </w:numPr>
      <w:outlineLvl w:val="7"/>
    </w:pPr>
  </w:style>
  <w:style w:type="paragraph" w:styleId="Heading9">
    <w:name w:val="heading 9"/>
    <w:basedOn w:val="Heading3"/>
    <w:next w:val="Grundtext"/>
    <w:rsid w:val="00397F9C"/>
    <w:pPr>
      <w:numPr>
        <w:ilvl w:val="8"/>
      </w:numPr>
      <w:outlineLvl w:val="8"/>
    </w:pPr>
  </w:style>
  <w:style w:type="character" w:default="1" w:styleId="DefaultParagraphFont">
    <w:name w:val="Default Paragraph Font"/>
    <w:uiPriority w:val="1"/>
    <w:semiHidden/>
    <w:unhideWhenUsed/>
    <w:rsid w:val="00397F9C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397F9C"/>
  </w:style>
  <w:style w:type="paragraph" w:customStyle="1" w:styleId="Grundtext">
    <w:name w:val="Grundtext"/>
    <w:link w:val="GrundtextZchn"/>
    <w:rsid w:val="00397F9C"/>
    <w:pPr>
      <w:spacing w:after="240" w:line="360" w:lineRule="atLeast"/>
      <w:jc w:val="both"/>
    </w:pPr>
    <w:rPr>
      <w:rFonts w:ascii="Cambria" w:hAnsi="Cambria"/>
      <w:sz w:val="24"/>
      <w:lang w:val="en-US"/>
    </w:rPr>
  </w:style>
  <w:style w:type="paragraph" w:styleId="Header">
    <w:name w:val="header"/>
    <w:basedOn w:val="Normal"/>
    <w:rsid w:val="00397F9C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rsid w:val="00397F9C"/>
    <w:pPr>
      <w:tabs>
        <w:tab w:val="center" w:pos="4153"/>
        <w:tab w:val="right" w:pos="8306"/>
      </w:tabs>
    </w:pPr>
  </w:style>
  <w:style w:type="paragraph" w:customStyle="1" w:styleId="Grundtextzentriert">
    <w:name w:val="Grundtext (zentriert)"/>
    <w:basedOn w:val="Grundtext"/>
    <w:rsid w:val="00397F9C"/>
    <w:pPr>
      <w:spacing w:after="0" w:line="320" w:lineRule="atLeast"/>
      <w:jc w:val="center"/>
    </w:pPr>
  </w:style>
  <w:style w:type="character" w:customStyle="1" w:styleId="Grundzfett">
    <w:name w:val="Grundz. (fett)"/>
    <w:rsid w:val="00397F9C"/>
    <w:rPr>
      <w:b/>
    </w:rPr>
  </w:style>
  <w:style w:type="paragraph" w:customStyle="1" w:styleId="AnmdAutors">
    <w:name w:val="Anm.d.Autors"/>
    <w:next w:val="Grundtext"/>
    <w:rsid w:val="00397F9C"/>
    <w:pPr>
      <w:spacing w:before="160" w:after="320"/>
      <w:ind w:left="567" w:right="567"/>
    </w:pPr>
    <w:rPr>
      <w:rFonts w:ascii="Cambria" w:hAnsi="Cambria"/>
      <w:i/>
      <w:sz w:val="24"/>
    </w:rPr>
  </w:style>
  <w:style w:type="paragraph" w:styleId="FootnoteText">
    <w:name w:val="footnote text"/>
    <w:semiHidden/>
    <w:rsid w:val="00397F9C"/>
    <w:pPr>
      <w:tabs>
        <w:tab w:val="left" w:pos="284"/>
      </w:tabs>
      <w:ind w:left="284" w:hanging="284"/>
      <w:jc w:val="both"/>
    </w:pPr>
  </w:style>
  <w:style w:type="character" w:customStyle="1" w:styleId="Grundzkursiv">
    <w:name w:val="Grundz. (kursiv)"/>
    <w:rsid w:val="00397F9C"/>
    <w:rPr>
      <w:rFonts w:ascii="Cambria" w:hAnsi="Cambria"/>
      <w:i/>
    </w:rPr>
  </w:style>
  <w:style w:type="character" w:styleId="FootnoteReference">
    <w:name w:val="footnote reference"/>
    <w:basedOn w:val="DefaultParagraphFont"/>
    <w:semiHidden/>
    <w:rsid w:val="00397F9C"/>
    <w:rPr>
      <w:sz w:val="20"/>
      <w:vertAlign w:val="superscript"/>
    </w:rPr>
  </w:style>
  <w:style w:type="paragraph" w:customStyle="1" w:styleId="GrundtextAufzhlung">
    <w:name w:val="Grundtext (Aufzählung)"/>
    <w:basedOn w:val="Grundtext"/>
    <w:rsid w:val="00397F9C"/>
    <w:pPr>
      <w:numPr>
        <w:numId w:val="4"/>
      </w:numPr>
      <w:tabs>
        <w:tab w:val="clear" w:pos="360"/>
        <w:tab w:val="left" w:pos="284"/>
      </w:tabs>
    </w:pPr>
  </w:style>
  <w:style w:type="character" w:customStyle="1" w:styleId="GrundzKapitlchen">
    <w:name w:val="Grundz. (Kapitälchen)"/>
    <w:rsid w:val="00397F9C"/>
    <w:rPr>
      <w:rFonts w:ascii="Cambria" w:hAnsi="Cambria"/>
      <w:smallCaps/>
    </w:rPr>
  </w:style>
  <w:style w:type="character" w:customStyle="1" w:styleId="Grundzunterstr">
    <w:name w:val="Grundz. (unterstr.)"/>
    <w:basedOn w:val="DefaultParagraphFont"/>
    <w:rsid w:val="00397F9C"/>
    <w:rPr>
      <w:rFonts w:ascii="Cambria" w:hAnsi="Cambria"/>
      <w:u w:val="single"/>
    </w:rPr>
  </w:style>
  <w:style w:type="paragraph" w:customStyle="1" w:styleId="GrundtextEinrckung">
    <w:name w:val="Grundtext (Einrückung)"/>
    <w:basedOn w:val="Grundtext"/>
    <w:link w:val="GrundtextEinrckungZchn"/>
    <w:rsid w:val="00397F9C"/>
    <w:pPr>
      <w:spacing w:after="0" w:line="240" w:lineRule="auto"/>
      <w:ind w:left="1701" w:hanging="1701"/>
      <w:jc w:val="left"/>
    </w:pPr>
  </w:style>
  <w:style w:type="paragraph" w:customStyle="1" w:styleId="AnmdAutorsAufz">
    <w:name w:val="Anm.d.Autors(Aufz."/>
    <w:aliases w:val="Stufe 2)"/>
    <w:basedOn w:val="Normal"/>
    <w:rsid w:val="00397F9C"/>
    <w:pPr>
      <w:numPr>
        <w:numId w:val="1"/>
      </w:numPr>
      <w:tabs>
        <w:tab w:val="left" w:pos="284"/>
        <w:tab w:val="left" w:pos="851"/>
      </w:tabs>
      <w:spacing w:before="80" w:after="160"/>
      <w:ind w:left="1135" w:right="567" w:hanging="284"/>
    </w:pPr>
    <w:rPr>
      <w:i/>
    </w:rPr>
  </w:style>
  <w:style w:type="character" w:styleId="PageNumber">
    <w:name w:val="page number"/>
    <w:basedOn w:val="DefaultParagraphFont"/>
    <w:rsid w:val="00397F9C"/>
  </w:style>
  <w:style w:type="paragraph" w:customStyle="1" w:styleId="berschriftVerzeichnis">
    <w:name w:val="Überschrift Verzeichnis"/>
    <w:basedOn w:val="Heading1"/>
    <w:next w:val="Grundtext"/>
    <w:rsid w:val="00397F9C"/>
    <w:pPr>
      <w:numPr>
        <w:numId w:val="0"/>
      </w:numPr>
      <w:spacing w:after="360"/>
      <w:outlineLvl w:val="9"/>
    </w:pPr>
  </w:style>
  <w:style w:type="paragraph" w:customStyle="1" w:styleId="AnmdAutorsAufz0">
    <w:name w:val="Anm.d.Autors(Aufz.)"/>
    <w:basedOn w:val="AnmdAutors"/>
    <w:rsid w:val="00397F9C"/>
    <w:pPr>
      <w:tabs>
        <w:tab w:val="left" w:pos="284"/>
        <w:tab w:val="left" w:pos="851"/>
      </w:tabs>
      <w:spacing w:before="80" w:after="160"/>
      <w:ind w:left="851" w:hanging="284"/>
    </w:pPr>
  </w:style>
  <w:style w:type="paragraph" w:styleId="TOC1">
    <w:name w:val="toc 1"/>
    <w:basedOn w:val="Normal"/>
    <w:next w:val="Normal"/>
    <w:autoRedefine/>
    <w:uiPriority w:val="39"/>
    <w:rsid w:val="00397F9C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397F9C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rsid w:val="00397F9C"/>
    <w:pPr>
      <w:spacing w:after="100"/>
      <w:ind w:left="480"/>
    </w:pPr>
  </w:style>
  <w:style w:type="paragraph" w:customStyle="1" w:styleId="Zwberschr1">
    <w:name w:val="ZwÜberschr1"/>
    <w:next w:val="Grundtext"/>
    <w:link w:val="Zwberschr1Zchn"/>
    <w:rsid w:val="00397F9C"/>
    <w:pPr>
      <w:keepNext/>
      <w:spacing w:before="600" w:after="60" w:line="360" w:lineRule="auto"/>
    </w:pPr>
    <w:rPr>
      <w:rFonts w:ascii="Cambria" w:hAnsi="Cambria"/>
      <w:i/>
      <w:sz w:val="24"/>
      <w:lang w:val="en-US"/>
    </w:rPr>
  </w:style>
  <w:style w:type="character" w:customStyle="1" w:styleId="GrundzCourier">
    <w:name w:val="Grundz. (Courier)"/>
    <w:rsid w:val="00397F9C"/>
    <w:rPr>
      <w:rFonts w:ascii="Courier New" w:hAnsi="Courier New"/>
      <w:sz w:val="24"/>
    </w:rPr>
  </w:style>
  <w:style w:type="paragraph" w:customStyle="1" w:styleId="GrundtextSQL">
    <w:name w:val="Grundtext (SQL)"/>
    <w:basedOn w:val="Grundtext"/>
    <w:rsid w:val="00397F9C"/>
    <w:pPr>
      <w:tabs>
        <w:tab w:val="left" w:pos="1134"/>
      </w:tabs>
      <w:spacing w:after="0"/>
      <w:ind w:left="1134" w:hanging="1134"/>
      <w:jc w:val="left"/>
    </w:pPr>
    <w:rPr>
      <w:rFonts w:ascii="Courier New" w:hAnsi="Courier New"/>
    </w:rPr>
  </w:style>
  <w:style w:type="paragraph" w:customStyle="1" w:styleId="GrundtextSQLletzteZeile">
    <w:name w:val="Grundtext (SQL): letzte Zeile"/>
    <w:basedOn w:val="GrundtextSQL"/>
    <w:rsid w:val="00397F9C"/>
    <w:pPr>
      <w:spacing w:after="240"/>
    </w:pPr>
  </w:style>
  <w:style w:type="paragraph" w:customStyle="1" w:styleId="Anmerkungenklein">
    <w:name w:val="Anmerkungen/klein"/>
    <w:rsid w:val="00397F9C"/>
    <w:rPr>
      <w:rFonts w:ascii="Cambria" w:hAnsi="Cambria"/>
    </w:rPr>
  </w:style>
  <w:style w:type="character" w:customStyle="1" w:styleId="Grundzenglisch">
    <w:name w:val="Grundz. (englisch)"/>
    <w:rsid w:val="00397F9C"/>
    <w:rPr>
      <w:rFonts w:ascii="Cambria" w:hAnsi="Cambria"/>
      <w:noProof w:val="0"/>
      <w:lang w:val="en-GB"/>
    </w:rPr>
  </w:style>
  <w:style w:type="character" w:customStyle="1" w:styleId="GrundzkeineSprache">
    <w:name w:val="Grundz. (keine Sprache)"/>
    <w:rsid w:val="00397F9C"/>
    <w:rPr>
      <w:rFonts w:ascii="Cambria" w:hAnsi="Cambria"/>
      <w:noProof/>
    </w:rPr>
  </w:style>
  <w:style w:type="paragraph" w:styleId="TableofFigures">
    <w:name w:val="table of figures"/>
    <w:next w:val="Grundtext"/>
    <w:uiPriority w:val="99"/>
    <w:rsid w:val="00397F9C"/>
    <w:pPr>
      <w:tabs>
        <w:tab w:val="right" w:leader="dot" w:pos="8505"/>
      </w:tabs>
      <w:spacing w:before="120"/>
      <w:ind w:left="1134" w:hanging="1134"/>
    </w:pPr>
    <w:rPr>
      <w:sz w:val="24"/>
    </w:rPr>
  </w:style>
  <w:style w:type="paragraph" w:customStyle="1" w:styleId="Grafik">
    <w:name w:val="Grafik"/>
    <w:basedOn w:val="Grundtext"/>
    <w:next w:val="Normal"/>
    <w:link w:val="GrafikZchn"/>
    <w:rsid w:val="00397F9C"/>
    <w:pPr>
      <w:keepNext/>
      <w:spacing w:line="240" w:lineRule="auto"/>
      <w:jc w:val="center"/>
    </w:pPr>
  </w:style>
  <w:style w:type="paragraph" w:customStyle="1" w:styleId="Abbildungstitel">
    <w:name w:val="Abbildungstitel"/>
    <w:link w:val="AbbildungstitelZchn"/>
    <w:rsid w:val="00397F9C"/>
    <w:pPr>
      <w:spacing w:before="120" w:after="240"/>
      <w:jc w:val="center"/>
    </w:pPr>
    <w:rPr>
      <w:rFonts w:ascii="Cambria" w:hAnsi="Cambria"/>
    </w:rPr>
  </w:style>
  <w:style w:type="paragraph" w:styleId="Caption">
    <w:name w:val="caption"/>
    <w:basedOn w:val="Normal"/>
    <w:next w:val="Normal"/>
    <w:uiPriority w:val="2"/>
    <w:qFormat/>
    <w:rsid w:val="00397F9C"/>
    <w:pPr>
      <w:spacing w:after="200" w:line="240" w:lineRule="auto"/>
      <w:jc w:val="center"/>
    </w:pPr>
    <w:rPr>
      <w:b/>
      <w:bCs/>
      <w:sz w:val="20"/>
      <w:szCs w:val="18"/>
    </w:rPr>
  </w:style>
  <w:style w:type="paragraph" w:customStyle="1" w:styleId="Tabellentitel">
    <w:name w:val="Tabellentitel"/>
    <w:basedOn w:val="Abbildungstitel"/>
    <w:rsid w:val="00397F9C"/>
    <w:pPr>
      <w:keepNext/>
      <w:spacing w:before="0" w:after="120"/>
    </w:pPr>
  </w:style>
  <w:style w:type="paragraph" w:customStyle="1" w:styleId="GrafikQuelle">
    <w:name w:val="GrafikQuelle"/>
    <w:basedOn w:val="Grundtext"/>
    <w:next w:val="Caption"/>
    <w:link w:val="GrafikQuelleZchn"/>
    <w:rsid w:val="00397F9C"/>
    <w:pPr>
      <w:keepNext/>
      <w:spacing w:before="120" w:line="240" w:lineRule="auto"/>
      <w:jc w:val="center"/>
    </w:pPr>
  </w:style>
  <w:style w:type="paragraph" w:customStyle="1" w:styleId="Grundtextwieberschr1">
    <w:name w:val="Grundtext (wie Überschr1)"/>
    <w:basedOn w:val="Heading1"/>
    <w:next w:val="Grundtext"/>
    <w:rsid w:val="00397F9C"/>
    <w:pPr>
      <w:ind w:left="851" w:hanging="851"/>
      <w:outlineLvl w:val="9"/>
    </w:pPr>
  </w:style>
  <w:style w:type="paragraph" w:customStyle="1" w:styleId="Tabellentext">
    <w:name w:val="Tabellentext"/>
    <w:link w:val="TabellentextZchn"/>
    <w:rsid w:val="00397F9C"/>
    <w:pPr>
      <w:keepNext/>
      <w:spacing w:before="40" w:after="40"/>
    </w:pPr>
  </w:style>
  <w:style w:type="paragraph" w:customStyle="1" w:styleId="GrundtextnachTabelle">
    <w:name w:val="Grundtext (nach Tabelle)"/>
    <w:basedOn w:val="Grundtext"/>
    <w:link w:val="GrundtextnachTabelleZchn"/>
    <w:rsid w:val="00397F9C"/>
    <w:pPr>
      <w:spacing w:before="240"/>
    </w:pPr>
  </w:style>
  <w:style w:type="paragraph" w:customStyle="1" w:styleId="Literatureintrag">
    <w:name w:val="Literatureintrag"/>
    <w:rsid w:val="00397F9C"/>
    <w:pPr>
      <w:spacing w:after="120" w:line="320" w:lineRule="atLeast"/>
      <w:ind w:left="709" w:hanging="709"/>
    </w:pPr>
    <w:rPr>
      <w:rFonts w:ascii="Cambria" w:hAnsi="Cambria"/>
      <w:sz w:val="24"/>
      <w:lang w:val="en-US"/>
    </w:rPr>
  </w:style>
  <w:style w:type="paragraph" w:customStyle="1" w:styleId="korrLiteratureintrag">
    <w:name w:val="korr.Literatureintrag"/>
    <w:basedOn w:val="Literatureintrag"/>
    <w:rsid w:val="00397F9C"/>
    <w:pPr>
      <w:ind w:left="851" w:hanging="851"/>
    </w:pPr>
    <w:rPr>
      <w:lang w:val="en-GB"/>
    </w:rPr>
  </w:style>
  <w:style w:type="character" w:styleId="Hyperlink">
    <w:name w:val="Hyperlink"/>
    <w:basedOn w:val="DefaultParagraphFont"/>
    <w:uiPriority w:val="99"/>
    <w:rsid w:val="00397F9C"/>
    <w:rPr>
      <w:rFonts w:ascii="Cambria" w:hAnsi="Cambria"/>
      <w:color w:val="auto"/>
      <w:u w:val="none"/>
    </w:rPr>
  </w:style>
  <w:style w:type="paragraph" w:styleId="Index1">
    <w:name w:val="index 1"/>
    <w:basedOn w:val="Normal"/>
    <w:next w:val="Normal"/>
    <w:autoRedefine/>
    <w:semiHidden/>
    <w:rsid w:val="00397F9C"/>
    <w:pPr>
      <w:ind w:left="240" w:hanging="240"/>
    </w:pPr>
  </w:style>
  <w:style w:type="paragraph" w:styleId="TOC5">
    <w:name w:val="toc 5"/>
    <w:basedOn w:val="Normal"/>
    <w:next w:val="Normal"/>
    <w:autoRedefine/>
    <w:semiHidden/>
    <w:rsid w:val="00397F9C"/>
    <w:pPr>
      <w:ind w:left="960"/>
    </w:pPr>
  </w:style>
  <w:style w:type="paragraph" w:customStyle="1" w:styleId="GrundtextStufe2-Aufzhlung">
    <w:name w:val="Grundtext (Stufe 2-Aufzählung)"/>
    <w:basedOn w:val="GrundtextAufzhlung"/>
    <w:rsid w:val="00397F9C"/>
    <w:pPr>
      <w:ind w:left="568"/>
      <w:contextualSpacing/>
    </w:pPr>
  </w:style>
  <w:style w:type="paragraph" w:styleId="TOC6">
    <w:name w:val="toc 6"/>
    <w:basedOn w:val="Normal"/>
    <w:next w:val="Normal"/>
    <w:autoRedefine/>
    <w:semiHidden/>
    <w:rsid w:val="00397F9C"/>
    <w:pPr>
      <w:ind w:left="1200"/>
    </w:pPr>
  </w:style>
  <w:style w:type="paragraph" w:styleId="TOC7">
    <w:name w:val="toc 7"/>
    <w:basedOn w:val="Normal"/>
    <w:next w:val="Normal"/>
    <w:autoRedefine/>
    <w:semiHidden/>
    <w:rsid w:val="00397F9C"/>
    <w:pPr>
      <w:ind w:left="1440"/>
    </w:pPr>
  </w:style>
  <w:style w:type="paragraph" w:styleId="TOC9">
    <w:name w:val="toc 9"/>
    <w:basedOn w:val="Normal"/>
    <w:next w:val="Normal"/>
    <w:autoRedefine/>
    <w:semiHidden/>
    <w:rsid w:val="00397F9C"/>
    <w:pPr>
      <w:ind w:left="1920"/>
    </w:pPr>
  </w:style>
  <w:style w:type="paragraph" w:customStyle="1" w:styleId="GrundtextNumerierung">
    <w:name w:val="Grundtext (Numerierung)"/>
    <w:basedOn w:val="GrundtextAufzhlung"/>
    <w:rsid w:val="00397F9C"/>
    <w:pPr>
      <w:numPr>
        <w:numId w:val="2"/>
      </w:numPr>
      <w:tabs>
        <w:tab w:val="clear" w:pos="360"/>
      </w:tabs>
    </w:pPr>
  </w:style>
  <w:style w:type="paragraph" w:customStyle="1" w:styleId="L4-Heading-unnumbered">
    <w:name w:val="L4-Heading-unnumbered"/>
    <w:semiHidden/>
    <w:rsid w:val="00397F9C"/>
    <w:pPr>
      <w:ind w:left="1418"/>
    </w:pPr>
    <w:rPr>
      <w:rFonts w:ascii="Tahoma" w:hAnsi="Tahoma" w:cs="Tahoma"/>
      <w:bCs/>
      <w:iCs/>
      <w:sz w:val="22"/>
      <w:szCs w:val="22"/>
      <w:lang w:val="en-US" w:eastAsia="en-US"/>
    </w:rPr>
  </w:style>
  <w:style w:type="paragraph" w:styleId="BalloonText">
    <w:name w:val="Balloon Text"/>
    <w:basedOn w:val="Normal"/>
    <w:link w:val="BalloonTextChar"/>
    <w:uiPriority w:val="99"/>
    <w:unhideWhenUsed/>
    <w:rsid w:val="00397F9C"/>
    <w:rPr>
      <w:rFonts w:ascii="Tahoma" w:hAnsi="Tahoma" w:cs="Tahoma"/>
      <w:sz w:val="16"/>
      <w:szCs w:val="16"/>
    </w:rPr>
  </w:style>
  <w:style w:type="paragraph" w:customStyle="1" w:styleId="L3-Heading-unnumbered">
    <w:name w:val="L3-Heading-unnumbered"/>
    <w:basedOn w:val="Normal"/>
    <w:semiHidden/>
    <w:rsid w:val="00397F9C"/>
    <w:pPr>
      <w:ind w:left="1080"/>
    </w:pPr>
    <w:rPr>
      <w:rFonts w:ascii="Tahoma" w:hAnsi="Tahoma" w:cs="Tahoma"/>
      <w:bCs/>
      <w:iCs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rsid w:val="00397F9C"/>
    <w:rPr>
      <w:rFonts w:ascii="Tahoma" w:eastAsiaTheme="minorHAnsi" w:hAnsi="Tahoma" w:cs="Tahoma"/>
      <w:sz w:val="16"/>
      <w:szCs w:val="16"/>
      <w:lang w:val="en-US"/>
    </w:rPr>
  </w:style>
  <w:style w:type="table" w:styleId="TableGrid">
    <w:name w:val="Table Grid"/>
    <w:basedOn w:val="TableNormal"/>
    <w:uiPriority w:val="59"/>
    <w:rsid w:val="00397F9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ellentitelmitSU">
    <w:name w:val="Tabellentitel_mit_SU"/>
    <w:basedOn w:val="Tabellentext"/>
    <w:rsid w:val="00397F9C"/>
    <w:pPr>
      <w:pageBreakBefore/>
    </w:pPr>
    <w:rPr>
      <w:b/>
      <w:lang w:val="en-US"/>
    </w:rPr>
  </w:style>
  <w:style w:type="character" w:customStyle="1" w:styleId="GrundtextZchn">
    <w:name w:val="Grundtext Zchn"/>
    <w:link w:val="Grundtext"/>
    <w:rsid w:val="00397F9C"/>
    <w:rPr>
      <w:rFonts w:ascii="Cambria" w:hAnsi="Cambria"/>
      <w:sz w:val="24"/>
      <w:lang w:val="en-US"/>
    </w:rPr>
  </w:style>
  <w:style w:type="character" w:customStyle="1" w:styleId="GrafikZchn">
    <w:name w:val="Grafik Zchn"/>
    <w:link w:val="Grafik"/>
    <w:rsid w:val="00397F9C"/>
    <w:rPr>
      <w:rFonts w:ascii="Cambria" w:hAnsi="Cambria"/>
      <w:sz w:val="24"/>
      <w:lang w:val="en-US"/>
    </w:rPr>
  </w:style>
  <w:style w:type="character" w:customStyle="1" w:styleId="Heading1Char">
    <w:name w:val="Heading 1 Char"/>
    <w:link w:val="Heading1"/>
    <w:uiPriority w:val="1"/>
    <w:rsid w:val="00397F9C"/>
    <w:rPr>
      <w:rFonts w:asciiTheme="majorHAnsi" w:eastAsiaTheme="majorEastAsia" w:hAnsiTheme="majorHAnsi" w:cstheme="majorBidi"/>
      <w:b/>
      <w:kern w:val="28"/>
      <w:sz w:val="28"/>
      <w:lang w:val="en-US"/>
    </w:rPr>
  </w:style>
  <w:style w:type="character" w:customStyle="1" w:styleId="Heading2Char">
    <w:name w:val="Heading 2 Char"/>
    <w:link w:val="Heading2"/>
    <w:uiPriority w:val="1"/>
    <w:rsid w:val="00397F9C"/>
    <w:rPr>
      <w:rFonts w:asciiTheme="majorHAnsi" w:eastAsiaTheme="majorEastAsia" w:hAnsiTheme="majorHAnsi" w:cstheme="majorBidi"/>
      <w:b/>
      <w:kern w:val="28"/>
      <w:sz w:val="24"/>
      <w:lang w:val="en-US"/>
    </w:rPr>
  </w:style>
  <w:style w:type="character" w:customStyle="1" w:styleId="Heading3Char">
    <w:name w:val="Heading 3 Char"/>
    <w:link w:val="Heading3"/>
    <w:uiPriority w:val="1"/>
    <w:rsid w:val="00397F9C"/>
    <w:rPr>
      <w:rFonts w:asciiTheme="majorHAnsi" w:eastAsiaTheme="majorEastAsia" w:hAnsiTheme="majorHAnsi" w:cstheme="majorBidi"/>
      <w:b/>
      <w:kern w:val="28"/>
      <w:sz w:val="24"/>
      <w:lang w:val="en-US"/>
    </w:rPr>
  </w:style>
  <w:style w:type="paragraph" w:customStyle="1" w:styleId="MTDisplayEquation">
    <w:name w:val="MTDisplayEquation"/>
    <w:basedOn w:val="Grundtext"/>
    <w:next w:val="Normal"/>
    <w:rsid w:val="00397F9C"/>
    <w:pPr>
      <w:tabs>
        <w:tab w:val="center" w:pos="4240"/>
        <w:tab w:val="right" w:pos="8500"/>
      </w:tabs>
    </w:pPr>
  </w:style>
  <w:style w:type="character" w:customStyle="1" w:styleId="GrafikQuelleZchn">
    <w:name w:val="GrafikQuelle Zchn"/>
    <w:basedOn w:val="GrundtextZchn"/>
    <w:link w:val="GrafikQuelle"/>
    <w:rsid w:val="00397F9C"/>
    <w:rPr>
      <w:rFonts w:ascii="Cambria" w:hAnsi="Cambria"/>
      <w:sz w:val="24"/>
      <w:lang w:val="en-US"/>
    </w:rPr>
  </w:style>
  <w:style w:type="character" w:styleId="CommentReference">
    <w:name w:val="annotation reference"/>
    <w:basedOn w:val="DefaultParagraphFont"/>
    <w:uiPriority w:val="99"/>
    <w:unhideWhenUsed/>
    <w:rsid w:val="00397F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397F9C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7F9C"/>
    <w:rPr>
      <w:b/>
      <w:bCs/>
    </w:rPr>
  </w:style>
  <w:style w:type="character" w:customStyle="1" w:styleId="Zwberschr1Zchn">
    <w:name w:val="ZwÜberschr1 Zchn"/>
    <w:link w:val="Zwberschr1"/>
    <w:rsid w:val="00397F9C"/>
    <w:rPr>
      <w:rFonts w:ascii="Cambria" w:hAnsi="Cambria"/>
      <w:i/>
      <w:sz w:val="24"/>
      <w:lang w:val="en-US"/>
    </w:rPr>
  </w:style>
  <w:style w:type="character" w:customStyle="1" w:styleId="AbbildungstitelZchn">
    <w:name w:val="Abbildungstitel Zchn"/>
    <w:link w:val="Abbildungstitel"/>
    <w:rsid w:val="00397F9C"/>
    <w:rPr>
      <w:rFonts w:ascii="Cambria" w:hAnsi="Cambria"/>
    </w:rPr>
  </w:style>
  <w:style w:type="paragraph" w:styleId="NoteHeading">
    <w:name w:val="Note Heading"/>
    <w:basedOn w:val="Normal"/>
    <w:next w:val="Normal"/>
    <w:link w:val="NoteHeadingChar"/>
    <w:rsid w:val="00397F9C"/>
  </w:style>
  <w:style w:type="character" w:customStyle="1" w:styleId="NoteHeadingChar">
    <w:name w:val="Note Heading Char"/>
    <w:link w:val="NoteHeading"/>
    <w:rsid w:val="00397F9C"/>
    <w:rPr>
      <w:rFonts w:asciiTheme="minorHAnsi" w:eastAsiaTheme="minorHAnsi" w:hAnsiTheme="minorHAnsi" w:cstheme="minorBidi"/>
      <w:sz w:val="24"/>
      <w:lang w:val="en-US"/>
    </w:rPr>
  </w:style>
  <w:style w:type="character" w:customStyle="1" w:styleId="FooterChar">
    <w:name w:val="Footer Char"/>
    <w:link w:val="Footer"/>
    <w:rsid w:val="00397F9C"/>
    <w:rPr>
      <w:rFonts w:asciiTheme="minorHAnsi" w:eastAsiaTheme="minorHAnsi" w:hAnsiTheme="minorHAnsi" w:cstheme="minorBidi"/>
      <w:sz w:val="24"/>
      <w:lang w:val="en-US"/>
    </w:rPr>
  </w:style>
  <w:style w:type="character" w:customStyle="1" w:styleId="GrundtextnachTabelleZchn">
    <w:name w:val="Grundtext (nach Tabelle) Zchn"/>
    <w:basedOn w:val="GrundtextZchn"/>
    <w:link w:val="GrundtextnachTabelle"/>
    <w:rsid w:val="00397F9C"/>
    <w:rPr>
      <w:rFonts w:ascii="Cambria" w:hAnsi="Cambria"/>
      <w:sz w:val="24"/>
      <w:lang w:val="en-US"/>
    </w:rPr>
  </w:style>
  <w:style w:type="character" w:customStyle="1" w:styleId="GrundtextEinrckungZchn">
    <w:name w:val="Grundtext (Einrückung) Zchn"/>
    <w:basedOn w:val="GrundtextZchn"/>
    <w:link w:val="GrundtextEinrckung"/>
    <w:rsid w:val="00397F9C"/>
    <w:rPr>
      <w:rFonts w:ascii="Cambria" w:hAnsi="Cambria"/>
      <w:sz w:val="24"/>
      <w:lang w:val="en-US"/>
    </w:rPr>
  </w:style>
  <w:style w:type="character" w:customStyle="1" w:styleId="TabellentextZchn">
    <w:name w:val="Tabellentext Zchn"/>
    <w:link w:val="Tabellentext"/>
    <w:rsid w:val="00397F9C"/>
  </w:style>
  <w:style w:type="paragraph" w:styleId="DocumentMap">
    <w:name w:val="Document Map"/>
    <w:basedOn w:val="Normal"/>
    <w:semiHidden/>
    <w:rsid w:val="00397F9C"/>
    <w:pPr>
      <w:shd w:val="clear" w:color="auto" w:fill="000080"/>
    </w:pPr>
    <w:rPr>
      <w:rFonts w:ascii="Tahoma" w:hAnsi="Tahoma" w:cs="Tahoma"/>
    </w:rPr>
  </w:style>
  <w:style w:type="character" w:styleId="FollowedHyperlink">
    <w:name w:val="FollowedHyperlink"/>
    <w:rsid w:val="00397F9C"/>
    <w:rPr>
      <w:color w:val="800080"/>
      <w:u w:val="single"/>
    </w:rPr>
  </w:style>
  <w:style w:type="paragraph" w:styleId="Title">
    <w:name w:val="Title"/>
    <w:basedOn w:val="Normal"/>
    <w:next w:val="Normal"/>
    <w:link w:val="TitleChar"/>
    <w:uiPriority w:val="10"/>
    <w:rsid w:val="00397F9C"/>
    <w:pPr>
      <w:pBdr>
        <w:bottom w:val="single" w:sz="8" w:space="4" w:color="DDDDDD" w:themeColor="accent1"/>
      </w:pBdr>
      <w:spacing w:after="300"/>
      <w:contextualSpacing/>
    </w:pPr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397F9C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F9C"/>
    <w:pPr>
      <w:pageBreakBefore w:val="0"/>
      <w:numPr>
        <w:numId w:val="0"/>
      </w:numPr>
      <w:tabs>
        <w:tab w:val="clear" w:pos="8494"/>
      </w:tabs>
      <w:suppressAutoHyphens w:val="0"/>
      <w:spacing w:after="0" w:line="276" w:lineRule="auto"/>
      <w:outlineLvl w:val="9"/>
    </w:pPr>
    <w:rPr>
      <w:bCs/>
      <w:color w:val="A5A5A5" w:themeColor="accent1" w:themeShade="BF"/>
      <w:kern w:val="0"/>
      <w:szCs w:val="28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rsid w:val="00397F9C"/>
    <w:rPr>
      <w:rFonts w:asciiTheme="minorHAnsi" w:eastAsiaTheme="minorHAnsi" w:hAnsiTheme="minorHAnsi" w:cstheme="minorBidi"/>
      <w:sz w:val="24"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97F9C"/>
    <w:rPr>
      <w:rFonts w:asciiTheme="minorHAnsi" w:eastAsiaTheme="minorHAnsi" w:hAnsiTheme="minorHAnsi" w:cstheme="minorBidi"/>
      <w:b/>
      <w:bCs/>
      <w:sz w:val="24"/>
      <w:lang w:val="en-US"/>
    </w:rPr>
  </w:style>
  <w:style w:type="character" w:styleId="PlaceholderText">
    <w:name w:val="Placeholder Text"/>
    <w:basedOn w:val="DefaultParagraphFont"/>
    <w:uiPriority w:val="99"/>
    <w:semiHidden/>
    <w:rsid w:val="00397F9C"/>
    <w:rPr>
      <w:color w:val="808080"/>
    </w:rPr>
  </w:style>
  <w:style w:type="character" w:customStyle="1" w:styleId="Equation">
    <w:name w:val="Equation"/>
    <w:uiPriority w:val="1"/>
    <w:rsid w:val="00397F9C"/>
    <w:rPr>
      <w:rFonts w:ascii="Cambria Math" w:hAnsi="Cambria Math"/>
      <w:b w:val="0"/>
      <w:i/>
      <w:sz w:val="24"/>
    </w:rPr>
  </w:style>
  <w:style w:type="character" w:customStyle="1" w:styleId="EquationinTable">
    <w:name w:val="Equation in Table"/>
    <w:uiPriority w:val="1"/>
    <w:rsid w:val="00397F9C"/>
    <w:rPr>
      <w:rFonts w:ascii="Cambria Math" w:eastAsia="XITS Math" w:hAnsi="Cambria Math"/>
      <w:caps w:val="0"/>
      <w:smallCaps w:val="0"/>
      <w:strike w:val="0"/>
      <w:dstrike w:val="0"/>
      <w:vanish w:val="0"/>
      <w:sz w:val="20"/>
    </w:rPr>
  </w:style>
  <w:style w:type="paragraph" w:customStyle="1" w:styleId="test">
    <w:name w:val="test"/>
    <w:basedOn w:val="Grundtext"/>
    <w:next w:val="Grundtext"/>
    <w:link w:val="testChar"/>
    <w:rsid w:val="00397F9C"/>
    <w:rPr>
      <w:rFonts w:ascii="XITS Math" w:hAnsi="XITS Math"/>
    </w:rPr>
  </w:style>
  <w:style w:type="character" w:styleId="Emphasis">
    <w:name w:val="Emphasis"/>
    <w:basedOn w:val="DefaultParagraphFont"/>
    <w:uiPriority w:val="2"/>
    <w:qFormat/>
    <w:rsid w:val="00397F9C"/>
    <w:rPr>
      <w:i/>
      <w:iCs/>
    </w:rPr>
  </w:style>
  <w:style w:type="character" w:customStyle="1" w:styleId="testChar">
    <w:name w:val="test Char"/>
    <w:basedOn w:val="GrundtextZchn"/>
    <w:link w:val="test"/>
    <w:rsid w:val="00397F9C"/>
    <w:rPr>
      <w:rFonts w:ascii="XITS Math" w:hAnsi="XITS Math"/>
      <w:sz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397F9C"/>
    <w:rPr>
      <w:rFonts w:asciiTheme="majorHAnsi" w:eastAsiaTheme="majorEastAsia" w:hAnsiTheme="majorHAnsi" w:cstheme="majorBidi"/>
      <w:color w:val="000000" w:themeColor="text2" w:themeShade="BF"/>
      <w:spacing w:val="5"/>
      <w:kern w:val="28"/>
      <w:sz w:val="52"/>
      <w:szCs w:val="52"/>
      <w:lang w:val="en-US"/>
    </w:rPr>
  </w:style>
  <w:style w:type="character" w:styleId="IntenseEmphasis">
    <w:name w:val="Intense Emphasis"/>
    <w:basedOn w:val="DefaultParagraphFont"/>
    <w:uiPriority w:val="21"/>
    <w:rsid w:val="00397F9C"/>
    <w:rPr>
      <w:rFonts w:ascii="Cambria" w:hAnsi="Cambria"/>
      <w:b/>
      <w:bCs/>
      <w:i/>
      <w:iCs/>
      <w:color w:val="DDDDD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rsid w:val="00397F9C"/>
    <w:pPr>
      <w:pBdr>
        <w:bottom w:val="single" w:sz="4" w:space="4" w:color="DDDDDD" w:themeColor="accent1"/>
      </w:pBdr>
      <w:spacing w:before="200" w:after="280"/>
      <w:ind w:left="936" w:right="936"/>
    </w:pPr>
    <w:rPr>
      <w:b/>
      <w:bCs/>
      <w:i/>
      <w:iCs/>
      <w:color w:val="DDDDD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7F9C"/>
    <w:rPr>
      <w:rFonts w:asciiTheme="minorHAnsi" w:eastAsiaTheme="minorHAnsi" w:hAnsiTheme="minorHAnsi" w:cstheme="minorBidi"/>
      <w:b/>
      <w:bCs/>
      <w:i/>
      <w:iCs/>
      <w:color w:val="DDDDDD" w:themeColor="accent1"/>
      <w:sz w:val="24"/>
      <w:lang w:val="en-US"/>
    </w:rPr>
  </w:style>
  <w:style w:type="character" w:styleId="IntenseReference">
    <w:name w:val="Intense Reference"/>
    <w:basedOn w:val="DefaultParagraphFont"/>
    <w:uiPriority w:val="32"/>
    <w:rsid w:val="00397F9C"/>
    <w:rPr>
      <w:rFonts w:ascii="Cambria" w:hAnsi="Cambria"/>
      <w:b/>
      <w:bCs/>
      <w:smallCaps/>
      <w:color w:val="B2B2B2" w:themeColor="accent2"/>
      <w:spacing w:val="5"/>
      <w:u w:val="single"/>
    </w:rPr>
  </w:style>
  <w:style w:type="paragraph" w:styleId="NoSpacing">
    <w:name w:val="No Spacing"/>
    <w:uiPriority w:val="1"/>
    <w:rsid w:val="00397F9C"/>
    <w:rPr>
      <w:rFonts w:ascii="Cambria" w:hAnsi="Cambria"/>
    </w:rPr>
  </w:style>
  <w:style w:type="paragraph" w:styleId="Quote">
    <w:name w:val="Quote"/>
    <w:basedOn w:val="Normal"/>
    <w:next w:val="Normal"/>
    <w:link w:val="QuoteChar"/>
    <w:uiPriority w:val="29"/>
    <w:rsid w:val="00397F9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97F9C"/>
    <w:rPr>
      <w:rFonts w:asciiTheme="minorHAnsi" w:eastAsiaTheme="minorHAnsi" w:hAnsiTheme="minorHAnsi" w:cstheme="minorBidi"/>
      <w:i/>
      <w:iCs/>
      <w:color w:val="000000" w:themeColor="text1"/>
      <w:sz w:val="24"/>
      <w:lang w:val="en-US"/>
    </w:rPr>
  </w:style>
  <w:style w:type="character" w:styleId="Strong">
    <w:name w:val="Strong"/>
    <w:basedOn w:val="DefaultParagraphFont"/>
    <w:uiPriority w:val="2"/>
    <w:qFormat/>
    <w:rsid w:val="00397F9C"/>
    <w:rPr>
      <w:b/>
      <w:bCs/>
    </w:rPr>
  </w:style>
  <w:style w:type="paragraph" w:customStyle="1" w:styleId="GrundtextbefDisplayEq">
    <w:name w:val="Grundtext bef. Display Eq"/>
    <w:basedOn w:val="Grundtext"/>
    <w:rsid w:val="00397F9C"/>
    <w:pPr>
      <w:spacing w:after="120"/>
    </w:pPr>
  </w:style>
  <w:style w:type="paragraph" w:styleId="TOAHeading">
    <w:name w:val="toa heading"/>
    <w:basedOn w:val="Normal"/>
    <w:next w:val="Normal"/>
    <w:uiPriority w:val="99"/>
    <w:rsid w:val="00397F9C"/>
    <w:pPr>
      <w:spacing w:before="120"/>
    </w:pPr>
    <w:rPr>
      <w:rFonts w:asciiTheme="majorHAnsi" w:eastAsiaTheme="majorEastAsia" w:hAnsiTheme="majorHAnsi" w:cstheme="majorBidi"/>
      <w:b/>
      <w:bCs/>
      <w:szCs w:val="24"/>
    </w:rPr>
  </w:style>
  <w:style w:type="paragraph" w:styleId="TableofAuthorities">
    <w:name w:val="table of authorities"/>
    <w:basedOn w:val="Normal"/>
    <w:next w:val="Normal"/>
    <w:uiPriority w:val="99"/>
    <w:rsid w:val="00397F9C"/>
    <w:pPr>
      <w:keepNext/>
      <w:tabs>
        <w:tab w:val="left" w:pos="1134"/>
        <w:tab w:val="right" w:leader="dot" w:pos="8505"/>
        <w:tab w:val="right" w:pos="12474"/>
        <w:tab w:val="left" w:pos="13608"/>
      </w:tabs>
      <w:spacing w:before="120" w:after="0" w:line="240" w:lineRule="auto"/>
      <w:ind w:left="200" w:hanging="200"/>
      <w:jc w:val="left"/>
    </w:pPr>
    <w:rPr>
      <w:rFonts w:ascii="Cambria" w:eastAsia="Times New Roman" w:hAnsi="Cambria" w:cs="Times New Roman"/>
      <w:noProof/>
      <w:lang w:val="de-DE"/>
    </w:rPr>
  </w:style>
  <w:style w:type="paragraph" w:customStyle="1" w:styleId="GrundtestGER">
    <w:name w:val="Grundtest_GER"/>
    <w:basedOn w:val="GrundtextEinrckung"/>
    <w:rsid w:val="00397F9C"/>
    <w:pPr>
      <w:ind w:left="0" w:firstLine="0"/>
    </w:pPr>
    <w:rPr>
      <w:lang w:val="de-DE"/>
    </w:rPr>
  </w:style>
  <w:style w:type="paragraph" w:customStyle="1" w:styleId="Footnote">
    <w:name w:val="Footnote"/>
    <w:basedOn w:val="FootnoteText"/>
    <w:rsid w:val="00397F9C"/>
    <w:pPr>
      <w:tabs>
        <w:tab w:val="clear" w:pos="284"/>
        <w:tab w:val="left" w:pos="142"/>
      </w:tabs>
      <w:ind w:left="142" w:hanging="142"/>
    </w:pPr>
  </w:style>
  <w:style w:type="character" w:customStyle="1" w:styleId="url">
    <w:name w:val="url"/>
    <w:basedOn w:val="DefaultParagraphFont"/>
    <w:rsid w:val="00397F9C"/>
  </w:style>
  <w:style w:type="paragraph" w:customStyle="1" w:styleId="GlossaryHeading">
    <w:name w:val="Glossary Heading"/>
    <w:basedOn w:val="Grundtext"/>
    <w:rsid w:val="00397F9C"/>
    <w:pPr>
      <w:spacing w:before="240" w:after="0"/>
    </w:pPr>
    <w:rPr>
      <w:b/>
      <w:szCs w:val="24"/>
    </w:rPr>
  </w:style>
  <w:style w:type="paragraph" w:customStyle="1" w:styleId="GlossaryExplanation">
    <w:name w:val="Glossary Explanation"/>
    <w:basedOn w:val="Grundtext"/>
    <w:rsid w:val="00397F9C"/>
    <w:pPr>
      <w:spacing w:after="0"/>
    </w:pPr>
    <w:rPr>
      <w:rFonts w:asciiTheme="majorHAnsi" w:hAnsiTheme="majorHAnsi"/>
      <w:sz w:val="20"/>
    </w:rPr>
  </w:style>
  <w:style w:type="paragraph" w:customStyle="1" w:styleId="UnterberschriftVerzeichnis">
    <w:name w:val="Unterüberschrift Verzeichnis"/>
    <w:basedOn w:val="Heading2"/>
    <w:rsid w:val="00397F9C"/>
    <w:pPr>
      <w:numPr>
        <w:ilvl w:val="0"/>
        <w:numId w:val="5"/>
      </w:numPr>
      <w:ind w:left="426" w:hanging="426"/>
    </w:pPr>
  </w:style>
  <w:style w:type="paragraph" w:customStyle="1" w:styleId="Text-ENGDA">
    <w:name w:val="Text-ENG_DA"/>
    <w:link w:val="Text-ENGDAChar"/>
    <w:rsid w:val="00397F9C"/>
    <w:pPr>
      <w:spacing w:after="240" w:line="360" w:lineRule="atLeast"/>
      <w:jc w:val="both"/>
    </w:pPr>
    <w:rPr>
      <w:rFonts w:ascii="Cambria" w:hAnsi="Cambria"/>
      <w:sz w:val="24"/>
      <w:lang w:val="en-US"/>
    </w:rPr>
  </w:style>
  <w:style w:type="character" w:customStyle="1" w:styleId="Text-ENGDAChar">
    <w:name w:val="Text-ENG_DA Char"/>
    <w:link w:val="Text-ENGDA"/>
    <w:rsid w:val="00397F9C"/>
    <w:rPr>
      <w:rFonts w:ascii="Cambria" w:hAnsi="Cambria"/>
      <w:sz w:val="24"/>
      <w:lang w:val="en-US"/>
    </w:rPr>
  </w:style>
  <w:style w:type="character" w:customStyle="1" w:styleId="apple-style-span">
    <w:name w:val="apple-style-span"/>
    <w:basedOn w:val="DefaultParagraphFont"/>
    <w:rsid w:val="00397F9C"/>
  </w:style>
  <w:style w:type="paragraph" w:styleId="Revision">
    <w:name w:val="Revision"/>
    <w:hidden/>
    <w:uiPriority w:val="99"/>
    <w:semiHidden/>
    <w:rsid w:val="00397F9C"/>
    <w:rPr>
      <w:rFonts w:ascii="Cambria" w:hAnsi="Cambria"/>
    </w:rPr>
  </w:style>
  <w:style w:type="character" w:customStyle="1" w:styleId="apple-converted-space">
    <w:name w:val="apple-converted-space"/>
    <w:basedOn w:val="DefaultParagraphFont"/>
    <w:rsid w:val="00397F9C"/>
  </w:style>
  <w:style w:type="paragraph" w:styleId="NormalWeb">
    <w:name w:val="Normal (Web)"/>
    <w:basedOn w:val="Normal"/>
    <w:uiPriority w:val="99"/>
    <w:unhideWhenUsed/>
    <w:rsid w:val="00397F9C"/>
    <w:rPr>
      <w:rFonts w:ascii="Times New Roman" w:hAnsi="Times New Roman"/>
      <w:szCs w:val="24"/>
      <w:lang w:eastAsia="en-US" w:bidi="he-IL"/>
    </w:rPr>
  </w:style>
  <w:style w:type="character" w:customStyle="1" w:styleId="l">
    <w:name w:val="l"/>
    <w:basedOn w:val="DefaultParagraphFont"/>
    <w:rsid w:val="00397F9C"/>
    <w:rPr>
      <w:b/>
      <w:bCs/>
      <w:color w:val="FF0000"/>
    </w:rPr>
  </w:style>
  <w:style w:type="character" w:customStyle="1" w:styleId="Text-Capitals">
    <w:name w:val="Text-Capitals"/>
    <w:rsid w:val="00397F9C"/>
    <w:rPr>
      <w:rFonts w:ascii="Cambria" w:hAnsi="Cambria"/>
      <w:smallCaps/>
    </w:rPr>
  </w:style>
  <w:style w:type="paragraph" w:customStyle="1" w:styleId="FigureDA">
    <w:name w:val="Figure_DA"/>
    <w:basedOn w:val="Text-ENGDA"/>
    <w:next w:val="Normal"/>
    <w:link w:val="FigureDAChar"/>
    <w:rsid w:val="00397F9C"/>
    <w:pPr>
      <w:keepNext/>
      <w:spacing w:line="240" w:lineRule="auto"/>
      <w:jc w:val="center"/>
    </w:pPr>
  </w:style>
  <w:style w:type="character" w:customStyle="1" w:styleId="FigureDAChar">
    <w:name w:val="Figure_DA Char"/>
    <w:link w:val="FigureDA"/>
    <w:rsid w:val="00397F9C"/>
    <w:rPr>
      <w:rFonts w:ascii="Cambria" w:hAnsi="Cambria"/>
      <w:sz w:val="24"/>
      <w:lang w:val="en-US"/>
    </w:rPr>
  </w:style>
  <w:style w:type="paragraph" w:customStyle="1" w:styleId="Figure-CaptionDA">
    <w:name w:val="Figure-Caption_DA"/>
    <w:link w:val="Figure-CaptionDAChar"/>
    <w:rsid w:val="00397F9C"/>
    <w:pPr>
      <w:spacing w:before="120" w:after="240"/>
      <w:jc w:val="center"/>
    </w:pPr>
    <w:rPr>
      <w:rFonts w:ascii="Cambria" w:hAnsi="Cambria"/>
    </w:rPr>
  </w:style>
  <w:style w:type="character" w:customStyle="1" w:styleId="Figure-CaptionDAChar">
    <w:name w:val="Figure-Caption_DA Char"/>
    <w:link w:val="Figure-CaptionDA"/>
    <w:rsid w:val="00397F9C"/>
    <w:rPr>
      <w:rFonts w:ascii="Cambria" w:hAnsi="Cambria"/>
    </w:rPr>
  </w:style>
  <w:style w:type="paragraph" w:customStyle="1" w:styleId="InitialBodyText">
    <w:name w:val="Initial Body Text"/>
    <w:basedOn w:val="BodyText"/>
    <w:rsid w:val="00397F9C"/>
    <w:pPr>
      <w:spacing w:after="0"/>
    </w:pPr>
    <w:rPr>
      <w:rFonts w:ascii="NewCenturySchlbk" w:hAnsi="NewCenturySchlbk"/>
      <w:lang w:eastAsia="zh-CN"/>
    </w:rPr>
  </w:style>
  <w:style w:type="paragraph" w:customStyle="1" w:styleId="TableCaption">
    <w:name w:val="Table Caption"/>
    <w:basedOn w:val="Normal"/>
    <w:rsid w:val="00397F9C"/>
    <w:pPr>
      <w:tabs>
        <w:tab w:val="right" w:pos="7200"/>
      </w:tabs>
      <w:spacing w:before="200" w:after="60"/>
      <w:jc w:val="center"/>
    </w:pPr>
    <w:rPr>
      <w:rFonts w:ascii="Helvetica" w:hAnsi="Helvetica"/>
      <w:sz w:val="16"/>
      <w:lang w:eastAsia="zh-CN"/>
    </w:rPr>
  </w:style>
  <w:style w:type="paragraph" w:customStyle="1" w:styleId="Tablebody">
    <w:name w:val="Table body"/>
    <w:basedOn w:val="Normal"/>
    <w:rsid w:val="00397F9C"/>
    <w:rPr>
      <w:rFonts w:ascii="NewCenturySchlbk" w:hAnsi="NewCenturySchlbk"/>
      <w:sz w:val="16"/>
      <w:szCs w:val="24"/>
      <w:lang w:eastAsia="en-US"/>
    </w:rPr>
  </w:style>
  <w:style w:type="paragraph" w:styleId="ListBullet3">
    <w:name w:val="List Bullet 3"/>
    <w:basedOn w:val="Normal"/>
    <w:rsid w:val="00397F9C"/>
    <w:pPr>
      <w:numPr>
        <w:numId w:val="6"/>
      </w:numPr>
    </w:pPr>
    <w:rPr>
      <w:rFonts w:ascii="Times New Roman" w:hAnsi="Times New Roman"/>
      <w:szCs w:val="24"/>
      <w:lang w:eastAsia="en-US"/>
    </w:rPr>
  </w:style>
  <w:style w:type="character" w:customStyle="1" w:styleId="Text-SingleSegmentDA">
    <w:name w:val="Text-SingleSegment_DA"/>
    <w:rsid w:val="00397F9C"/>
    <w:rPr>
      <w:rFonts w:ascii="Cambria" w:hAnsi="Cambria"/>
      <w:noProof w:val="0"/>
      <w:sz w:val="24"/>
      <w:lang w:val="en-GB"/>
    </w:rPr>
  </w:style>
  <w:style w:type="paragraph" w:styleId="BodyText">
    <w:name w:val="Body Text"/>
    <w:basedOn w:val="Normal"/>
    <w:link w:val="BodyTextChar"/>
    <w:rsid w:val="00397F9C"/>
  </w:style>
  <w:style w:type="character" w:customStyle="1" w:styleId="BodyTextChar">
    <w:name w:val="Body Text Char"/>
    <w:basedOn w:val="DefaultParagraphFont"/>
    <w:link w:val="BodyText"/>
    <w:rsid w:val="00397F9C"/>
    <w:rPr>
      <w:rFonts w:asciiTheme="minorHAnsi" w:eastAsiaTheme="minorHAnsi" w:hAnsiTheme="minorHAnsi" w:cstheme="minorBidi"/>
      <w:sz w:val="24"/>
      <w:lang w:val="en-US"/>
    </w:rPr>
  </w:style>
  <w:style w:type="table" w:styleId="TableClassic1">
    <w:name w:val="Table Classic 1"/>
    <w:basedOn w:val="TableNormal"/>
    <w:rsid w:val="00397F9C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397F9C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MediumList2">
    <w:name w:val="Medium List 2"/>
    <w:basedOn w:val="TableNormal"/>
    <w:uiPriority w:val="66"/>
    <w:rsid w:val="00397F9C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TableGrid5">
    <w:name w:val="Table Grid 5"/>
    <w:basedOn w:val="TableNormal"/>
    <w:rsid w:val="00397F9C"/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paragraph" w:customStyle="1" w:styleId="Heading1uncounted">
    <w:name w:val="Heading 1 (uncounted)"/>
    <w:basedOn w:val="Heading1"/>
    <w:next w:val="Normal"/>
    <w:uiPriority w:val="4"/>
    <w:qFormat/>
    <w:rsid w:val="00397F9C"/>
    <w:pPr>
      <w:numPr>
        <w:numId w:val="0"/>
      </w:numPr>
    </w:pPr>
  </w:style>
  <w:style w:type="paragraph" w:customStyle="1" w:styleId="Figure">
    <w:name w:val="Figure"/>
    <w:basedOn w:val="Normal"/>
    <w:next w:val="Normal"/>
    <w:link w:val="FigureZchn"/>
    <w:uiPriority w:val="3"/>
    <w:qFormat/>
    <w:rsid w:val="00397F9C"/>
    <w:pPr>
      <w:keepNext/>
      <w:spacing w:after="0" w:line="240" w:lineRule="auto"/>
      <w:jc w:val="center"/>
    </w:pPr>
    <w:rPr>
      <w:rFonts w:ascii="Cambria" w:hAnsi="Cambria"/>
    </w:rPr>
  </w:style>
  <w:style w:type="character" w:customStyle="1" w:styleId="FigureZchn">
    <w:name w:val="Figure Zchn"/>
    <w:link w:val="Figure"/>
    <w:uiPriority w:val="3"/>
    <w:rsid w:val="00397F9C"/>
    <w:rPr>
      <w:rFonts w:ascii="Cambria" w:eastAsiaTheme="minorHAnsi" w:hAnsi="Cambria" w:cstheme="minorBidi"/>
      <w:sz w:val="24"/>
      <w:lang w:val="en-US"/>
    </w:rPr>
  </w:style>
  <w:style w:type="paragraph" w:customStyle="1" w:styleId="FigureSource">
    <w:name w:val="Figure Source"/>
    <w:basedOn w:val="Caption"/>
    <w:next w:val="Normal"/>
    <w:link w:val="FigureSourceZchn"/>
    <w:uiPriority w:val="3"/>
    <w:qFormat/>
    <w:rsid w:val="00397F9C"/>
    <w:pPr>
      <w:keepNext/>
      <w:spacing w:before="100"/>
      <w:contextualSpacing/>
    </w:pPr>
    <w:rPr>
      <w:b w:val="0"/>
    </w:rPr>
  </w:style>
  <w:style w:type="character" w:customStyle="1" w:styleId="FigureSourceZchn">
    <w:name w:val="Figure Source Zchn"/>
    <w:link w:val="FigureSource"/>
    <w:uiPriority w:val="3"/>
    <w:rsid w:val="00397F9C"/>
    <w:rPr>
      <w:rFonts w:asciiTheme="minorHAnsi" w:eastAsiaTheme="minorHAnsi" w:hAnsiTheme="minorHAnsi" w:cstheme="minorBidi"/>
      <w:bCs/>
      <w:szCs w:val="18"/>
      <w:lang w:val="en-US"/>
    </w:rPr>
  </w:style>
  <w:style w:type="paragraph" w:customStyle="1" w:styleId="TableText">
    <w:name w:val="Table Text"/>
    <w:basedOn w:val="Normal"/>
    <w:link w:val="TableTextZchn"/>
    <w:uiPriority w:val="3"/>
    <w:qFormat/>
    <w:rsid w:val="00397F9C"/>
    <w:pPr>
      <w:keepNext/>
      <w:spacing w:before="100" w:after="100" w:line="264" w:lineRule="auto"/>
      <w:jc w:val="left"/>
    </w:pPr>
    <w:rPr>
      <w:sz w:val="20"/>
    </w:rPr>
  </w:style>
  <w:style w:type="character" w:customStyle="1" w:styleId="TableTextZchn">
    <w:name w:val="Table Text Zchn"/>
    <w:link w:val="TableText"/>
    <w:uiPriority w:val="3"/>
    <w:rsid w:val="00397F9C"/>
    <w:rPr>
      <w:rFonts w:asciiTheme="minorHAnsi" w:eastAsiaTheme="minorHAnsi" w:hAnsiTheme="minorHAnsi" w:cstheme="minorBidi"/>
      <w:lang w:val="en-US"/>
    </w:rPr>
  </w:style>
  <w:style w:type="paragraph" w:customStyle="1" w:styleId="FigureTitle">
    <w:name w:val="Figure Title"/>
    <w:next w:val="Figure"/>
    <w:link w:val="FigureTitleZchn"/>
    <w:uiPriority w:val="3"/>
    <w:rsid w:val="00397F9C"/>
    <w:pPr>
      <w:spacing w:before="240" w:after="120"/>
      <w:jc w:val="center"/>
    </w:pPr>
    <w:rPr>
      <w:rFonts w:asciiTheme="majorHAnsi" w:hAnsiTheme="majorHAnsi"/>
      <w:b/>
      <w:sz w:val="24"/>
    </w:rPr>
  </w:style>
  <w:style w:type="character" w:customStyle="1" w:styleId="FigureTitleZchn">
    <w:name w:val="Figure Title Zchn"/>
    <w:link w:val="FigureTitle"/>
    <w:uiPriority w:val="3"/>
    <w:rsid w:val="00397F9C"/>
    <w:rPr>
      <w:rFonts w:asciiTheme="majorHAnsi" w:hAnsiTheme="majorHAnsi"/>
      <w:b/>
      <w:sz w:val="24"/>
    </w:rPr>
  </w:style>
  <w:style w:type="paragraph" w:customStyle="1" w:styleId="TableHeader">
    <w:name w:val="Table Header"/>
    <w:basedOn w:val="TableText"/>
    <w:next w:val="Normal"/>
    <w:uiPriority w:val="3"/>
    <w:qFormat/>
    <w:rsid w:val="00397F9C"/>
    <w:pPr>
      <w:jc w:val="center"/>
    </w:pPr>
    <w:rPr>
      <w:rFonts w:asciiTheme="majorHAnsi" w:hAnsiTheme="majorHAnsi"/>
      <w:b/>
    </w:rPr>
  </w:style>
  <w:style w:type="character" w:customStyle="1" w:styleId="AuthorName">
    <w:name w:val="Author Name"/>
    <w:basedOn w:val="DefaultParagraphFont"/>
    <w:uiPriority w:val="2"/>
    <w:qFormat/>
    <w:rsid w:val="00397F9C"/>
    <w:rPr>
      <w:smallCaps/>
    </w:rPr>
  </w:style>
  <w:style w:type="paragraph" w:customStyle="1" w:styleId="FigureCaption">
    <w:name w:val="Figure Caption"/>
    <w:basedOn w:val="Caption"/>
    <w:next w:val="FigureSource"/>
    <w:uiPriority w:val="3"/>
    <w:qFormat/>
    <w:rsid w:val="00397F9C"/>
    <w:pPr>
      <w:spacing w:after="0"/>
    </w:pPr>
  </w:style>
  <w:style w:type="character" w:customStyle="1" w:styleId="Heading4Char">
    <w:name w:val="Heading 4 Char"/>
    <w:basedOn w:val="DefaultParagraphFont"/>
    <w:link w:val="Heading4"/>
    <w:uiPriority w:val="1"/>
    <w:rsid w:val="00397F9C"/>
    <w:rPr>
      <w:rFonts w:asciiTheme="majorHAnsi" w:eastAsiaTheme="majorEastAsia" w:hAnsiTheme="majorHAnsi" w:cstheme="majorBidi"/>
      <w:b/>
      <w:kern w:val="28"/>
      <w:sz w:val="24"/>
      <w:lang w:val="en-US"/>
    </w:rPr>
  </w:style>
  <w:style w:type="paragraph" w:styleId="Bibliography">
    <w:name w:val="Bibliography"/>
    <w:basedOn w:val="Normal"/>
    <w:next w:val="Normal"/>
    <w:uiPriority w:val="4"/>
    <w:qFormat/>
    <w:rsid w:val="00397F9C"/>
    <w:pPr>
      <w:ind w:left="567" w:hanging="567"/>
    </w:pPr>
  </w:style>
  <w:style w:type="table" w:styleId="TableSimple2">
    <w:name w:val="Table Simple 2"/>
    <w:basedOn w:val="TableNormal"/>
    <w:rsid w:val="00397F9C"/>
    <w:pPr>
      <w:spacing w:after="120" w:line="300" w:lineRule="auto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rsid w:val="00397F9C"/>
    <w:pPr>
      <w:spacing w:after="120" w:line="300" w:lineRule="auto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Indent">
    <w:name w:val="Body Text Indent"/>
    <w:basedOn w:val="Normal"/>
    <w:link w:val="BodyTextIndentChar"/>
    <w:rsid w:val="00142BAF"/>
    <w:pPr>
      <w:spacing w:after="0"/>
      <w:ind w:firstLine="360"/>
    </w:pPr>
  </w:style>
  <w:style w:type="character" w:customStyle="1" w:styleId="BodyTextIndentChar">
    <w:name w:val="Body Text Indent Char"/>
    <w:basedOn w:val="DefaultParagraphFont"/>
    <w:link w:val="BodyTextIndent"/>
    <w:rsid w:val="00142BAF"/>
    <w:rPr>
      <w:sz w:val="18"/>
      <w:lang w:val="en-US" w:eastAsia="en-US"/>
    </w:rPr>
  </w:style>
  <w:style w:type="paragraph" w:customStyle="1" w:styleId="urlthispaper">
    <w:name w:val="urlthispaper"/>
    <w:basedOn w:val="Normal"/>
    <w:link w:val="urlthispaperChar"/>
    <w:qFormat/>
    <w:rsid w:val="00142BAF"/>
    <w:rPr>
      <w:rFonts w:ascii="Arial" w:hAnsi="Arial"/>
      <w:i/>
      <w:sz w:val="14"/>
      <w:u w:val="single"/>
    </w:rPr>
  </w:style>
  <w:style w:type="character" w:customStyle="1" w:styleId="urlthispaperChar">
    <w:name w:val="urlthispaper Char"/>
    <w:link w:val="urlthispaper"/>
    <w:rsid w:val="00142BAF"/>
    <w:rPr>
      <w:rFonts w:ascii="Arial" w:hAnsi="Arial"/>
      <w:i/>
      <w:sz w:val="14"/>
      <w:u w:val="single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6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76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70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20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739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10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05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08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82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api.mrdlib.org/%3cresource_type%3e/%3cresource_id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api.mrdlib.org/%3cresource_type%3e%5b/%3cresource_sel%3e%5b/%3cresource_element%3e%5d%5d%5b/%5d%5b%3cparameters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lucene.apache.org/core/old_versioned_docs/versions/3_5_0/queryparsersyntax.html" TargetMode="External"/><Relationship Id="rId10" Type="http://schemas.openxmlformats.org/officeDocument/2006/relationships/hyperlink" Target="http://api.mr-dlib.org/" TargetMode="Externa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ocuments\SciPlore\SVN\Papers_and_Presentations\_templates\SciPlore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mbria">
      <a:majorFont>
        <a:latin typeface="Cambria"/>
        <a:ea typeface=""/>
        <a:cs typeface=""/>
      </a:majorFont>
      <a:minorFont>
        <a:latin typeface="Cambr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C866F-7CEF-4184-B897-9CD177663D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SciPlore.dotx</Template>
  <TotalTime>0</TotalTime>
  <Pages>11</Pages>
  <Words>1488</Words>
  <Characters>9380</Characters>
  <Application>Microsoft Office Word</Application>
  <DocSecurity>0</DocSecurity>
  <Lines>78</Lines>
  <Paragraphs>21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FIN</Company>
  <LinksUpToDate>false</LinksUpToDate>
  <CharactersWithSpaces>10847</CharactersWithSpaces>
  <SharedDoc>false</SharedDoc>
  <HLinks>
    <vt:vector size="1158" baseType="variant">
      <vt:variant>
        <vt:i4>5439507</vt:i4>
      </vt:variant>
      <vt:variant>
        <vt:i4>2226</vt:i4>
      </vt:variant>
      <vt:variant>
        <vt:i4>0</vt:i4>
      </vt:variant>
      <vt:variant>
        <vt:i4>5</vt:i4>
      </vt:variant>
      <vt:variant>
        <vt:lpwstr>http://clef2010.org/resources/proceedings/clef2010labs_submission_7.pdf</vt:lpwstr>
      </vt:variant>
      <vt:variant>
        <vt:lpwstr/>
      </vt:variant>
      <vt:variant>
        <vt:i4>8192053</vt:i4>
      </vt:variant>
      <vt:variant>
        <vt:i4>2223</vt:i4>
      </vt:variant>
      <vt:variant>
        <vt:i4>0</vt:i4>
      </vt:variant>
      <vt:variant>
        <vt:i4>5</vt:i4>
      </vt:variant>
      <vt:variant>
        <vt:lpwstr>http://chronicle.com/article/Chinese-Academics-Consider-a/3269/?otd=Y2xpY2t0aHJ1Ojo6c293aWRnZXQ6OjpjaGFubmVsOmludGVybmF0aW9uYWwsYXJ0aWNsZTp5YWxlLXByb2Zlc3Nvci1hdC1wZWtpbmctdS1hc3NhaWxzLXdpZGVzcHJlYWQtcGxhZ2lhcmlzbS1pbi1jaGluYTo6OmNoYW5uZWw6aW50ZXJuYXRpb25hbCxhcnRpY2xlOmNoaW5lc2UtYWNhZGVtaWNzLWNvbnNpZGVyLWEtY3VsdHVyZS1vZi1jb3B5aW5n</vt:lpwstr>
      </vt:variant>
      <vt:variant>
        <vt:lpwstr/>
      </vt:variant>
      <vt:variant>
        <vt:i4>5177363</vt:i4>
      </vt:variant>
      <vt:variant>
        <vt:i4>2220</vt:i4>
      </vt:variant>
      <vt:variant>
        <vt:i4>0</vt:i4>
      </vt:variant>
      <vt:variant>
        <vt:i4>5</vt:i4>
      </vt:variant>
      <vt:variant>
        <vt:lpwstr>http://www.plagiarismadvice.org/documents/conference2010/papers/4IPC_0040_final.pdf</vt:lpwstr>
      </vt:variant>
      <vt:variant>
        <vt:lpwstr/>
      </vt:variant>
      <vt:variant>
        <vt:i4>4849664</vt:i4>
      </vt:variant>
      <vt:variant>
        <vt:i4>2217</vt:i4>
      </vt:variant>
      <vt:variant>
        <vt:i4>0</vt:i4>
      </vt:variant>
      <vt:variant>
        <vt:i4>5</vt:i4>
      </vt:variant>
      <vt:variant>
        <vt:lpwstr>http://www.wikipedia.org/</vt:lpwstr>
      </vt:variant>
      <vt:variant>
        <vt:lpwstr/>
      </vt:variant>
      <vt:variant>
        <vt:i4>6160399</vt:i4>
      </vt:variant>
      <vt:variant>
        <vt:i4>2214</vt:i4>
      </vt:variant>
      <vt:variant>
        <vt:i4>0</vt:i4>
      </vt:variant>
      <vt:variant>
        <vt:i4>5</vt:i4>
      </vt:variant>
      <vt:variant>
        <vt:lpwstr>http://dx.doi.org/10.1023/A:1018724900565</vt:lpwstr>
      </vt:variant>
      <vt:variant>
        <vt:lpwstr/>
      </vt:variant>
      <vt:variant>
        <vt:i4>8061028</vt:i4>
      </vt:variant>
      <vt:variant>
        <vt:i4>2211</vt:i4>
      </vt:variant>
      <vt:variant>
        <vt:i4>0</vt:i4>
      </vt:variant>
      <vt:variant>
        <vt:i4>5</vt:i4>
      </vt:variant>
      <vt:variant>
        <vt:lpwstr>http://dx.doi.org/10.1109/SWAT.1973.13</vt:lpwstr>
      </vt:variant>
      <vt:variant>
        <vt:lpwstr/>
      </vt:variant>
      <vt:variant>
        <vt:i4>4849684</vt:i4>
      </vt:variant>
      <vt:variant>
        <vt:i4>2208</vt:i4>
      </vt:variant>
      <vt:variant>
        <vt:i4>0</vt:i4>
      </vt:variant>
      <vt:variant>
        <vt:i4>5</vt:i4>
      </vt:variant>
      <vt:variant>
        <vt:lpwstr>http://www.plagiarismadvice.org/documents/conference2010/papers/4IPC_0017_final.pdf</vt:lpwstr>
      </vt:variant>
      <vt:variant>
        <vt:lpwstr/>
      </vt:variant>
      <vt:variant>
        <vt:i4>1572926</vt:i4>
      </vt:variant>
      <vt:variant>
        <vt:i4>2205</vt:i4>
      </vt:variant>
      <vt:variant>
        <vt:i4>0</vt:i4>
      </vt:variant>
      <vt:variant>
        <vt:i4>5</vt:i4>
      </vt:variant>
      <vt:variant>
        <vt:lpwstr>http://www.plagiarismadvice.org/images/stories/old_site/media/2008papers/P21 Weber-Wulff.pdf</vt:lpwstr>
      </vt:variant>
      <vt:variant>
        <vt:lpwstr/>
      </vt:variant>
      <vt:variant>
        <vt:i4>3473447</vt:i4>
      </vt:variant>
      <vt:variant>
        <vt:i4>2202</vt:i4>
      </vt:variant>
      <vt:variant>
        <vt:i4>0</vt:i4>
      </vt:variant>
      <vt:variant>
        <vt:i4>5</vt:i4>
      </vt:variant>
      <vt:variant>
        <vt:lpwstr>http://plagiat.htw-berlin.de/software/</vt:lpwstr>
      </vt:variant>
      <vt:variant>
        <vt:lpwstr/>
      </vt:variant>
      <vt:variant>
        <vt:i4>65630</vt:i4>
      </vt:variant>
      <vt:variant>
        <vt:i4>2199</vt:i4>
      </vt:variant>
      <vt:variant>
        <vt:i4>0</vt:i4>
      </vt:variant>
      <vt:variant>
        <vt:i4>5</vt:i4>
      </vt:variant>
      <vt:variant>
        <vt:lpwstr>http://copy-shake-paste.blogspot.com/</vt:lpwstr>
      </vt:variant>
      <vt:variant>
        <vt:lpwstr/>
      </vt:variant>
      <vt:variant>
        <vt:i4>3997733</vt:i4>
      </vt:variant>
      <vt:variant>
        <vt:i4>2196</vt:i4>
      </vt:variant>
      <vt:variant>
        <vt:i4>0</vt:i4>
      </vt:variant>
      <vt:variant>
        <vt:i4>5</vt:i4>
      </vt:variant>
      <vt:variant>
        <vt:lpwstr>http://plagiat.htw-berlin.de/software/2008/</vt:lpwstr>
      </vt:variant>
      <vt:variant>
        <vt:lpwstr/>
      </vt:variant>
      <vt:variant>
        <vt:i4>3539062</vt:i4>
      </vt:variant>
      <vt:variant>
        <vt:i4>2193</vt:i4>
      </vt:variant>
      <vt:variant>
        <vt:i4>0</vt:i4>
      </vt:variant>
      <vt:variant>
        <vt:i4>5</vt:i4>
      </vt:variant>
      <vt:variant>
        <vt:lpwstr>http://plagiat.htw-berlin.de/ff-alt/05hilfen/programme.html</vt:lpwstr>
      </vt:variant>
      <vt:variant>
        <vt:lpwstr/>
      </vt:variant>
      <vt:variant>
        <vt:i4>2359320</vt:i4>
      </vt:variant>
      <vt:variant>
        <vt:i4>2190</vt:i4>
      </vt:variant>
      <vt:variant>
        <vt:i4>0</vt:i4>
      </vt:variant>
      <vt:variant>
        <vt:i4>5</vt:i4>
      </vt:variant>
      <vt:variant>
        <vt:lpwstr>http://www.stm-assoc.org/2009_10_13_MWC_STM_Report.pdf</vt:lpwstr>
      </vt:variant>
      <vt:variant>
        <vt:lpwstr/>
      </vt:variant>
      <vt:variant>
        <vt:i4>5832725</vt:i4>
      </vt:variant>
      <vt:variant>
        <vt:i4>2187</vt:i4>
      </vt:variant>
      <vt:variant>
        <vt:i4>0</vt:i4>
      </vt:variant>
      <vt:variant>
        <vt:i4>5</vt:i4>
      </vt:variant>
      <vt:variant>
        <vt:lpwstr>http://chronicle.com/article/Yale-Professor-at-Peking-U/40188</vt:lpwstr>
      </vt:variant>
      <vt:variant>
        <vt:lpwstr/>
      </vt:variant>
      <vt:variant>
        <vt:i4>458771</vt:i4>
      </vt:variant>
      <vt:variant>
        <vt:i4>2184</vt:i4>
      </vt:variant>
      <vt:variant>
        <vt:i4>0</vt:i4>
      </vt:variant>
      <vt:variant>
        <vt:i4>5</vt:i4>
      </vt:variant>
      <vt:variant>
        <vt:lpwstr>http://dx.doi.org/10.1093/comjnl/35.3.279</vt:lpwstr>
      </vt:variant>
      <vt:variant>
        <vt:lpwstr/>
      </vt:variant>
      <vt:variant>
        <vt:i4>8192003</vt:i4>
      </vt:variant>
      <vt:variant>
        <vt:i4>2181</vt:i4>
      </vt:variant>
      <vt:variant>
        <vt:i4>0</vt:i4>
      </vt:variant>
      <vt:variant>
        <vt:i4>5</vt:i4>
      </vt:variant>
      <vt:variant>
        <vt:lpwstr>http://www.plagiarismadvice.org/documents/conference2010/abstracts/4IPC_0041.pdf</vt:lpwstr>
      </vt:variant>
      <vt:variant>
        <vt:lpwstr/>
      </vt:variant>
      <vt:variant>
        <vt:i4>6881376</vt:i4>
      </vt:variant>
      <vt:variant>
        <vt:i4>2178</vt:i4>
      </vt:variant>
      <vt:variant>
        <vt:i4>0</vt:i4>
      </vt:variant>
      <vt:variant>
        <vt:i4>5</vt:i4>
      </vt:variant>
      <vt:variant>
        <vt:lpwstr>http://dx.doi.org/10.1080/02602930801956067</vt:lpwstr>
      </vt:variant>
      <vt:variant>
        <vt:lpwstr/>
      </vt:variant>
      <vt:variant>
        <vt:i4>4849690</vt:i4>
      </vt:variant>
      <vt:variant>
        <vt:i4>2175</vt:i4>
      </vt:variant>
      <vt:variant>
        <vt:i4>0</vt:i4>
      </vt:variant>
      <vt:variant>
        <vt:i4>5</vt:i4>
      </vt:variant>
      <vt:variant>
        <vt:lpwstr>http://www.plagiarismadvice.org/documents/conference2010/papers/4IPC_0019_final.pdf</vt:lpwstr>
      </vt:variant>
      <vt:variant>
        <vt:lpwstr/>
      </vt:variant>
      <vt:variant>
        <vt:i4>2818098</vt:i4>
      </vt:variant>
      <vt:variant>
        <vt:i4>2172</vt:i4>
      </vt:variant>
      <vt:variant>
        <vt:i4>0</vt:i4>
      </vt:variant>
      <vt:variant>
        <vt:i4>5</vt:i4>
      </vt:variant>
      <vt:variant>
        <vt:lpwstr>http://www.libraryjournal.com/article/CA374956.html</vt:lpwstr>
      </vt:variant>
      <vt:variant>
        <vt:lpwstr/>
      </vt:variant>
      <vt:variant>
        <vt:i4>4849759</vt:i4>
      </vt:variant>
      <vt:variant>
        <vt:i4>2169</vt:i4>
      </vt:variant>
      <vt:variant>
        <vt:i4>0</vt:i4>
      </vt:variant>
      <vt:variant>
        <vt:i4>5</vt:i4>
      </vt:variant>
      <vt:variant>
        <vt:lpwstr>http://dx.doi.org/10.1145/1242572.1242740</vt:lpwstr>
      </vt:variant>
      <vt:variant>
        <vt:lpwstr/>
      </vt:variant>
      <vt:variant>
        <vt:i4>2556000</vt:i4>
      </vt:variant>
      <vt:variant>
        <vt:i4>2166</vt:i4>
      </vt:variant>
      <vt:variant>
        <vt:i4>0</vt:i4>
      </vt:variant>
      <vt:variant>
        <vt:i4>5</vt:i4>
      </vt:variant>
      <vt:variant>
        <vt:lpwstr>http://www.americanscientist.org/issues/issue.aspx?id=934&amp;y=0&amp;no=&amp;content=true&amp;page=1&amp;css=print</vt:lpwstr>
      </vt:variant>
      <vt:variant>
        <vt:lpwstr/>
      </vt:variant>
      <vt:variant>
        <vt:i4>4521992</vt:i4>
      </vt:variant>
      <vt:variant>
        <vt:i4>2163</vt:i4>
      </vt:variant>
      <vt:variant>
        <vt:i4>0</vt:i4>
      </vt:variant>
      <vt:variant>
        <vt:i4>5</vt:i4>
      </vt:variant>
      <vt:variant>
        <vt:lpwstr>http://dx.doi.org/10.1016/j.jeap.2004.07.007</vt:lpwstr>
      </vt:variant>
      <vt:variant>
        <vt:lpwstr/>
      </vt:variant>
      <vt:variant>
        <vt:i4>3670063</vt:i4>
      </vt:variant>
      <vt:variant>
        <vt:i4>2160</vt:i4>
      </vt:variant>
      <vt:variant>
        <vt:i4>0</vt:i4>
      </vt:variant>
      <vt:variant>
        <vt:i4>5</vt:i4>
      </vt:variant>
      <vt:variant>
        <vt:lpwstr>http://clef2010.org/resources/proceedings/clef2010labs_submission_17.pdf</vt:lpwstr>
      </vt:variant>
      <vt:variant>
        <vt:lpwstr/>
      </vt:variant>
      <vt:variant>
        <vt:i4>4063350</vt:i4>
      </vt:variant>
      <vt:variant>
        <vt:i4>2157</vt:i4>
      </vt:variant>
      <vt:variant>
        <vt:i4>0</vt:i4>
      </vt:variant>
      <vt:variant>
        <vt:i4>5</vt:i4>
      </vt:variant>
      <vt:variant>
        <vt:lpwstr>http://dx.doi.org/10.1371/journal.pone.0012704</vt:lpwstr>
      </vt:variant>
      <vt:variant>
        <vt:lpwstr/>
      </vt:variant>
      <vt:variant>
        <vt:i4>1310806</vt:i4>
      </vt:variant>
      <vt:variant>
        <vt:i4>2154</vt:i4>
      </vt:variant>
      <vt:variant>
        <vt:i4>0</vt:i4>
      </vt:variant>
      <vt:variant>
        <vt:i4>5</vt:i4>
      </vt:variant>
      <vt:variant>
        <vt:lpwstr>http://portal.acm.org/citation.cfm?id=724005</vt:lpwstr>
      </vt:variant>
      <vt:variant>
        <vt:lpwstr/>
      </vt:variant>
      <vt:variant>
        <vt:i4>8060973</vt:i4>
      </vt:variant>
      <vt:variant>
        <vt:i4>2151</vt:i4>
      </vt:variant>
      <vt:variant>
        <vt:i4>0</vt:i4>
      </vt:variant>
      <vt:variant>
        <vt:i4>5</vt:i4>
      </vt:variant>
      <vt:variant>
        <vt:lpwstr>http://dx.doi.org/10.1007/s10579-010-9115-y</vt:lpwstr>
      </vt:variant>
      <vt:variant>
        <vt:lpwstr/>
      </vt:variant>
      <vt:variant>
        <vt:i4>5177424</vt:i4>
      </vt:variant>
      <vt:variant>
        <vt:i4>2148</vt:i4>
      </vt:variant>
      <vt:variant>
        <vt:i4>0</vt:i4>
      </vt:variant>
      <vt:variant>
        <vt:i4>5</vt:i4>
      </vt:variant>
      <vt:variant>
        <vt:lpwstr>http://dx.doi.org/10.1145/1277741.1277928</vt:lpwstr>
      </vt:variant>
      <vt:variant>
        <vt:lpwstr/>
      </vt:variant>
      <vt:variant>
        <vt:i4>1507434</vt:i4>
      </vt:variant>
      <vt:variant>
        <vt:i4>2145</vt:i4>
      </vt:variant>
      <vt:variant>
        <vt:i4>0</vt:i4>
      </vt:variant>
      <vt:variant>
        <vt:i4>5</vt:i4>
      </vt:variant>
      <vt:variant>
        <vt:lpwstr>http://dx.doi.org/10.1007/3-540-31314-1_52</vt:lpwstr>
      </vt:variant>
      <vt:variant>
        <vt:lpwstr/>
      </vt:variant>
      <vt:variant>
        <vt:i4>4980781</vt:i4>
      </vt:variant>
      <vt:variant>
        <vt:i4>2142</vt:i4>
      </vt:variant>
      <vt:variant>
        <vt:i4>0</vt:i4>
      </vt:variant>
      <vt:variant>
        <vt:i4>5</vt:i4>
      </vt:variant>
      <vt:variant>
        <vt:lpwstr>http://www.uni-weimar.de/medien/webis/publications/downloads/papers/stein_2005a.pdf</vt:lpwstr>
      </vt:variant>
      <vt:variant>
        <vt:lpwstr/>
      </vt:variant>
      <vt:variant>
        <vt:i4>4849733</vt:i4>
      </vt:variant>
      <vt:variant>
        <vt:i4>2139</vt:i4>
      </vt:variant>
      <vt:variant>
        <vt:i4>0</vt:i4>
      </vt:variant>
      <vt:variant>
        <vt:i4>5</vt:i4>
      </vt:variant>
      <vt:variant>
        <vt:lpwstr>http://www.rbs2.com/plag.htm</vt:lpwstr>
      </vt:variant>
      <vt:variant>
        <vt:lpwstr/>
      </vt:variant>
      <vt:variant>
        <vt:i4>4128867</vt:i4>
      </vt:variant>
      <vt:variant>
        <vt:i4>2136</vt:i4>
      </vt:variant>
      <vt:variant>
        <vt:i4>0</vt:i4>
      </vt:variant>
      <vt:variant>
        <vt:i4>5</vt:i4>
      </vt:variant>
      <vt:variant>
        <vt:lpwstr>http://dx.doi.org/10.1002/asi.21001</vt:lpwstr>
      </vt:variant>
      <vt:variant>
        <vt:lpwstr/>
      </vt:variant>
      <vt:variant>
        <vt:i4>3735604</vt:i4>
      </vt:variant>
      <vt:variant>
        <vt:i4>2133</vt:i4>
      </vt:variant>
      <vt:variant>
        <vt:i4>0</vt:i4>
      </vt:variant>
      <vt:variant>
        <vt:i4>5</vt:i4>
      </vt:variant>
      <vt:variant>
        <vt:lpwstr>http://ftp.informatik.rwth-aachen.de/Publications/CEUR-WS/Vol-502/pan09-proceedings.pdf</vt:lpwstr>
      </vt:variant>
      <vt:variant>
        <vt:lpwstr/>
      </vt:variant>
      <vt:variant>
        <vt:i4>2818081</vt:i4>
      </vt:variant>
      <vt:variant>
        <vt:i4>2130</vt:i4>
      </vt:variant>
      <vt:variant>
        <vt:i4>0</vt:i4>
      </vt:variant>
      <vt:variant>
        <vt:i4>5</vt:i4>
      </vt:variant>
      <vt:variant>
        <vt:lpwstr>http://hdl.handle.net/1813/5743</vt:lpwstr>
      </vt:variant>
      <vt:variant>
        <vt:lpwstr/>
      </vt:variant>
      <vt:variant>
        <vt:i4>2883617</vt:i4>
      </vt:variant>
      <vt:variant>
        <vt:i4>2127</vt:i4>
      </vt:variant>
      <vt:variant>
        <vt:i4>0</vt:i4>
      </vt:variant>
      <vt:variant>
        <vt:i4>5</vt:i4>
      </vt:variant>
      <vt:variant>
        <vt:lpwstr>http://hdl.handle.net/2142/7190</vt:lpwstr>
      </vt:variant>
      <vt:variant>
        <vt:lpwstr/>
      </vt:variant>
      <vt:variant>
        <vt:i4>6881360</vt:i4>
      </vt:variant>
      <vt:variant>
        <vt:i4>2124</vt:i4>
      </vt:variant>
      <vt:variant>
        <vt:i4>0</vt:i4>
      </vt:variant>
      <vt:variant>
        <vt:i4>5</vt:i4>
      </vt:variant>
      <vt:variant>
        <vt:lpwstr>http://www.plagiarismadvice.org/images/stories/old_site/media/2008papers/P40 Smith Ridgway.pdf</vt:lpwstr>
      </vt:variant>
      <vt:variant>
        <vt:lpwstr/>
      </vt:variant>
      <vt:variant>
        <vt:i4>6553720</vt:i4>
      </vt:variant>
      <vt:variant>
        <vt:i4>2121</vt:i4>
      </vt:variant>
      <vt:variant>
        <vt:i4>0</vt:i4>
      </vt:variant>
      <vt:variant>
        <vt:i4>5</vt:i4>
      </vt:variant>
      <vt:variant>
        <vt:lpwstr>http://dx.doi.org/10.1145/331697.335176</vt:lpwstr>
      </vt:variant>
      <vt:variant>
        <vt:lpwstr/>
      </vt:variant>
      <vt:variant>
        <vt:i4>7274621</vt:i4>
      </vt:variant>
      <vt:variant>
        <vt:i4>2118</vt:i4>
      </vt:variant>
      <vt:variant>
        <vt:i4>0</vt:i4>
      </vt:variant>
      <vt:variant>
        <vt:i4>5</vt:i4>
      </vt:variant>
      <vt:variant>
        <vt:lpwstr>http://dx.doi.org/10.1145/226931.226961</vt:lpwstr>
      </vt:variant>
      <vt:variant>
        <vt:lpwstr/>
      </vt:variant>
      <vt:variant>
        <vt:i4>3211309</vt:i4>
      </vt:variant>
      <vt:variant>
        <vt:i4>2115</vt:i4>
      </vt:variant>
      <vt:variant>
        <vt:i4>0</vt:i4>
      </vt:variant>
      <vt:variant>
        <vt:i4>5</vt:i4>
      </vt:variant>
      <vt:variant>
        <vt:lpwstr>http://www.csdl.tamu.edu/DL95/papers/shivakumar.ps</vt:lpwstr>
      </vt:variant>
      <vt:variant>
        <vt:lpwstr/>
      </vt:variant>
      <vt:variant>
        <vt:i4>7995505</vt:i4>
      </vt:variant>
      <vt:variant>
        <vt:i4>2112</vt:i4>
      </vt:variant>
      <vt:variant>
        <vt:i4>0</vt:i4>
      </vt:variant>
      <vt:variant>
        <vt:i4>5</vt:i4>
      </vt:variant>
      <vt:variant>
        <vt:lpwstr>http://dx.doi.org/10.1109/ETCS.2009.327</vt:lpwstr>
      </vt:variant>
      <vt:variant>
        <vt:lpwstr/>
      </vt:variant>
      <vt:variant>
        <vt:i4>7143550</vt:i4>
      </vt:variant>
      <vt:variant>
        <vt:i4>2109</vt:i4>
      </vt:variant>
      <vt:variant>
        <vt:i4>0</vt:i4>
      </vt:variant>
      <vt:variant>
        <vt:i4>5</vt:i4>
      </vt:variant>
      <vt:variant>
        <vt:lpwstr>http://dx.doi.org/10.1145/872757.872770</vt:lpwstr>
      </vt:variant>
      <vt:variant>
        <vt:lpwstr/>
      </vt:variant>
      <vt:variant>
        <vt:i4>3735604</vt:i4>
      </vt:variant>
      <vt:variant>
        <vt:i4>2106</vt:i4>
      </vt:variant>
      <vt:variant>
        <vt:i4>0</vt:i4>
      </vt:variant>
      <vt:variant>
        <vt:i4>5</vt:i4>
      </vt:variant>
      <vt:variant>
        <vt:lpwstr>http://ftp.informatik.rwth-aachen.de/Publications/CEUR-WS/Vol-502/pan09-proceedings.pdf</vt:lpwstr>
      </vt:variant>
      <vt:variant>
        <vt:lpwstr/>
      </vt:variant>
      <vt:variant>
        <vt:i4>393221</vt:i4>
      </vt:variant>
      <vt:variant>
        <vt:i4>2103</vt:i4>
      </vt:variant>
      <vt:variant>
        <vt:i4>0</vt:i4>
      </vt:variant>
      <vt:variant>
        <vt:i4>5</vt:i4>
      </vt:variant>
      <vt:variant>
        <vt:lpwstr>http://dx.doi.org/10.1007/BF00991933</vt:lpwstr>
      </vt:variant>
      <vt:variant>
        <vt:lpwstr/>
      </vt:variant>
      <vt:variant>
        <vt:i4>393303</vt:i4>
      </vt:variant>
      <vt:variant>
        <vt:i4>2100</vt:i4>
      </vt:variant>
      <vt:variant>
        <vt:i4>0</vt:i4>
      </vt:variant>
      <vt:variant>
        <vt:i4>5</vt:i4>
      </vt:variant>
      <vt:variant>
        <vt:lpwstr>http://www4.ncsu.edu/~ladare/eac595/readings/scanlon-neumann.pdf</vt:lpwstr>
      </vt:variant>
      <vt:variant>
        <vt:lpwstr/>
      </vt:variant>
      <vt:variant>
        <vt:i4>5177467</vt:i4>
      </vt:variant>
      <vt:variant>
        <vt:i4>2097</vt:i4>
      </vt:variant>
      <vt:variant>
        <vt:i4>0</vt:i4>
      </vt:variant>
      <vt:variant>
        <vt:i4>5</vt:i4>
      </vt:variant>
      <vt:variant>
        <vt:lpwstr>http://www.plagiarismadvice.org/documents/resources/PDReview-Reportv1_5.pdf</vt:lpwstr>
      </vt:variant>
      <vt:variant>
        <vt:lpwstr/>
      </vt:variant>
      <vt:variant>
        <vt:i4>6029322</vt:i4>
      </vt:variant>
      <vt:variant>
        <vt:i4>2094</vt:i4>
      </vt:variant>
      <vt:variant>
        <vt:i4>0</vt:i4>
      </vt:variant>
      <vt:variant>
        <vt:i4>5</vt:i4>
      </vt:variant>
      <vt:variant>
        <vt:lpwstr>http://dx.doi.org/10.1023/A:1001018624850</vt:lpwstr>
      </vt:variant>
      <vt:variant>
        <vt:lpwstr/>
      </vt:variant>
      <vt:variant>
        <vt:i4>1900614</vt:i4>
      </vt:variant>
      <vt:variant>
        <vt:i4>2091</vt:i4>
      </vt:variant>
      <vt:variant>
        <vt:i4>0</vt:i4>
      </vt:variant>
      <vt:variant>
        <vt:i4>5</vt:i4>
      </vt:variant>
      <vt:variant>
        <vt:lpwstr>http://www.eric.ed.gov/ERICWebPortal/search/permalinkPopup.jsp?accno=ED415781</vt:lpwstr>
      </vt:variant>
      <vt:variant>
        <vt:lpwstr/>
      </vt:variant>
      <vt:variant>
        <vt:i4>7340069</vt:i4>
      </vt:variant>
      <vt:variant>
        <vt:i4>2088</vt:i4>
      </vt:variant>
      <vt:variant>
        <vt:i4>0</vt:i4>
      </vt:variant>
      <vt:variant>
        <vt:i4>5</vt:i4>
      </vt:variant>
      <vt:variant>
        <vt:lpwstr>http://www.independent.co.uk/student/postgraduate/postgraduate-study/plagiarism-and-phds-how-to-deal-with-copying-1942609.html</vt:lpwstr>
      </vt:variant>
      <vt:variant>
        <vt:lpwstr/>
      </vt:variant>
      <vt:variant>
        <vt:i4>5046298</vt:i4>
      </vt:variant>
      <vt:variant>
        <vt:i4>2085</vt:i4>
      </vt:variant>
      <vt:variant>
        <vt:i4>0</vt:i4>
      </vt:variant>
      <vt:variant>
        <vt:i4>5</vt:i4>
      </vt:variant>
      <vt:variant>
        <vt:lpwstr>http://www.plagiarismadvice.org/documents/conference2010/papers/4IPC_0069_final.pdf</vt:lpwstr>
      </vt:variant>
      <vt:variant>
        <vt:lpwstr/>
      </vt:variant>
      <vt:variant>
        <vt:i4>1376342</vt:i4>
      </vt:variant>
      <vt:variant>
        <vt:i4>2082</vt:i4>
      </vt:variant>
      <vt:variant>
        <vt:i4>0</vt:i4>
      </vt:variant>
      <vt:variant>
        <vt:i4>5</vt:i4>
      </vt:variant>
      <vt:variant>
        <vt:lpwstr>http://search.ebscohost.com/login.aspx?direct=true&amp;db=f5h&amp;AN=25093223&amp;site=ehost-live</vt:lpwstr>
      </vt:variant>
      <vt:variant>
        <vt:lpwstr/>
      </vt:variant>
      <vt:variant>
        <vt:i4>917597</vt:i4>
      </vt:variant>
      <vt:variant>
        <vt:i4>2079</vt:i4>
      </vt:variant>
      <vt:variant>
        <vt:i4>0</vt:i4>
      </vt:variant>
      <vt:variant>
        <vt:i4>5</vt:i4>
      </vt:variant>
      <vt:variant>
        <vt:lpwstr>http://www.ncbi.nlm.nih.gov/pmc/</vt:lpwstr>
      </vt:variant>
      <vt:variant>
        <vt:lpwstr/>
      </vt:variant>
      <vt:variant>
        <vt:i4>917578</vt:i4>
      </vt:variant>
      <vt:variant>
        <vt:i4>2076</vt:i4>
      </vt:variant>
      <vt:variant>
        <vt:i4>0</vt:i4>
      </vt:variant>
      <vt:variant>
        <vt:i4>5</vt:i4>
      </vt:variant>
      <vt:variant>
        <vt:lpwstr>http://www.plagiary.org/cases_of_plagiarism_handled_by_the_ORI.pdf</vt:lpwstr>
      </vt:variant>
      <vt:variant>
        <vt:lpwstr/>
      </vt:variant>
      <vt:variant>
        <vt:i4>2818159</vt:i4>
      </vt:variant>
      <vt:variant>
        <vt:i4>2073</vt:i4>
      </vt:variant>
      <vt:variant>
        <vt:i4>0</vt:i4>
      </vt:variant>
      <vt:variant>
        <vt:i4>5</vt:i4>
      </vt:variant>
      <vt:variant>
        <vt:lpwstr>http://arxiv.org/abs/cs/0609060</vt:lpwstr>
      </vt:variant>
      <vt:variant>
        <vt:lpwstr/>
      </vt:variant>
      <vt:variant>
        <vt:i4>2949224</vt:i4>
      </vt:variant>
      <vt:variant>
        <vt:i4>2070</vt:i4>
      </vt:variant>
      <vt:variant>
        <vt:i4>0</vt:i4>
      </vt:variant>
      <vt:variant>
        <vt:i4>5</vt:i4>
      </vt:variant>
      <vt:variant>
        <vt:lpwstr>http://www.aclweb.org/anthology/C/C10/C10-2115.pdf</vt:lpwstr>
      </vt:variant>
      <vt:variant>
        <vt:lpwstr/>
      </vt:variant>
      <vt:variant>
        <vt:i4>7471149</vt:i4>
      </vt:variant>
      <vt:variant>
        <vt:i4>2067</vt:i4>
      </vt:variant>
      <vt:variant>
        <vt:i4>0</vt:i4>
      </vt:variant>
      <vt:variant>
        <vt:i4>5</vt:i4>
      </vt:variant>
      <vt:variant>
        <vt:lpwstr>http://dx.doi.org/10.1007/s10579-009-9114-z</vt:lpwstr>
      </vt:variant>
      <vt:variant>
        <vt:lpwstr/>
      </vt:variant>
      <vt:variant>
        <vt:i4>6357024</vt:i4>
      </vt:variant>
      <vt:variant>
        <vt:i4>2064</vt:i4>
      </vt:variant>
      <vt:variant>
        <vt:i4>0</vt:i4>
      </vt:variant>
      <vt:variant>
        <vt:i4>5</vt:i4>
      </vt:variant>
      <vt:variant>
        <vt:lpwstr>http://clef2010.org/resources/proceedings/clef2010labs_submission_125.pdf</vt:lpwstr>
      </vt:variant>
      <vt:variant>
        <vt:lpwstr/>
      </vt:variant>
      <vt:variant>
        <vt:i4>3735604</vt:i4>
      </vt:variant>
      <vt:variant>
        <vt:i4>2061</vt:i4>
      </vt:variant>
      <vt:variant>
        <vt:i4>0</vt:i4>
      </vt:variant>
      <vt:variant>
        <vt:i4>5</vt:i4>
      </vt:variant>
      <vt:variant>
        <vt:lpwstr>http://ftp.informatik.rwth-aachen.de/Publications/CEUR-WS/Vol-502/pan09-proceedings.pdf</vt:lpwstr>
      </vt:variant>
      <vt:variant>
        <vt:lpwstr/>
      </vt:variant>
      <vt:variant>
        <vt:i4>589904</vt:i4>
      </vt:variant>
      <vt:variant>
        <vt:i4>2058</vt:i4>
      </vt:variant>
      <vt:variant>
        <vt:i4>0</vt:i4>
      </vt:variant>
      <vt:variant>
        <vt:i4>5</vt:i4>
      </vt:variant>
      <vt:variant>
        <vt:lpwstr>http://portal.acm.org/citation.cfm?id=1793274.1793338</vt:lpwstr>
      </vt:variant>
      <vt:variant>
        <vt:lpwstr/>
      </vt:variant>
      <vt:variant>
        <vt:i4>2293863</vt:i4>
      </vt:variant>
      <vt:variant>
        <vt:i4>2055</vt:i4>
      </vt:variant>
      <vt:variant>
        <vt:i4>0</vt:i4>
      </vt:variant>
      <vt:variant>
        <vt:i4>5</vt:i4>
      </vt:variant>
      <vt:variant>
        <vt:lpwstr>http://dx.doi.org/10.1016/j.jalgor.2009.02.005</vt:lpwstr>
      </vt:variant>
      <vt:variant>
        <vt:lpwstr/>
      </vt:variant>
      <vt:variant>
        <vt:i4>5636166</vt:i4>
      </vt:variant>
      <vt:variant>
        <vt:i4>2052</vt:i4>
      </vt:variant>
      <vt:variant>
        <vt:i4>0</vt:i4>
      </vt:variant>
      <vt:variant>
        <vt:i4>5</vt:i4>
      </vt:variant>
      <vt:variant>
        <vt:lpwstr>http://homepages.dcc.ufmg.br/~nivio/papers/jwe04-2.ps</vt:lpwstr>
      </vt:variant>
      <vt:variant>
        <vt:lpwstr/>
      </vt:variant>
      <vt:variant>
        <vt:i4>4784145</vt:i4>
      </vt:variant>
      <vt:variant>
        <vt:i4>2049</vt:i4>
      </vt:variant>
      <vt:variant>
        <vt:i4>0</vt:i4>
      </vt:variant>
      <vt:variant>
        <vt:i4>5</vt:i4>
      </vt:variant>
      <vt:variant>
        <vt:lpwstr>http://faculty.cs.byu.edu/~dennis/papers/wias-revised.pdf</vt:lpwstr>
      </vt:variant>
      <vt:variant>
        <vt:lpwstr/>
      </vt:variant>
      <vt:variant>
        <vt:i4>5308505</vt:i4>
      </vt:variant>
      <vt:variant>
        <vt:i4>2046</vt:i4>
      </vt:variant>
      <vt:variant>
        <vt:i4>0</vt:i4>
      </vt:variant>
      <vt:variant>
        <vt:i4>5</vt:i4>
      </vt:variant>
      <vt:variant>
        <vt:lpwstr>http://dx.doi.org/10.1080/02602930301677</vt:lpwstr>
      </vt:variant>
      <vt:variant>
        <vt:lpwstr/>
      </vt:variant>
      <vt:variant>
        <vt:i4>5373981</vt:i4>
      </vt:variant>
      <vt:variant>
        <vt:i4>2043</vt:i4>
      </vt:variant>
      <vt:variant>
        <vt:i4>0</vt:i4>
      </vt:variant>
      <vt:variant>
        <vt:i4>5</vt:i4>
      </vt:variant>
      <vt:variant>
        <vt:lpwstr>http://www.annals.org/content/153/2/128.short</vt:lpwstr>
      </vt:variant>
      <vt:variant>
        <vt:lpwstr/>
      </vt:variant>
      <vt:variant>
        <vt:i4>1245219</vt:i4>
      </vt:variant>
      <vt:variant>
        <vt:i4>2040</vt:i4>
      </vt:variant>
      <vt:variant>
        <vt:i4>0</vt:i4>
      </vt:variant>
      <vt:variant>
        <vt:i4>5</vt:i4>
      </vt:variant>
      <vt:variant>
        <vt:lpwstr>http://www.oxfordreference.com/views/BOOK_SEARCH.html?book=t87&amp;subview=BookHomePage</vt:lpwstr>
      </vt:variant>
      <vt:variant>
        <vt:lpwstr/>
      </vt:variant>
      <vt:variant>
        <vt:i4>1245225</vt:i4>
      </vt:variant>
      <vt:variant>
        <vt:i4>2037</vt:i4>
      </vt:variant>
      <vt:variant>
        <vt:i4>0</vt:i4>
      </vt:variant>
      <vt:variant>
        <vt:i4>5</vt:i4>
      </vt:variant>
      <vt:variant>
        <vt:lpwstr>http://www.oxfordreference.com/views/BOOK_SEARCH.html?book=t27&amp;subview=BookHomePage</vt:lpwstr>
      </vt:variant>
      <vt:variant>
        <vt:lpwstr/>
      </vt:variant>
      <vt:variant>
        <vt:i4>8126566</vt:i4>
      </vt:variant>
      <vt:variant>
        <vt:i4>2034</vt:i4>
      </vt:variant>
      <vt:variant>
        <vt:i4>0</vt:i4>
      </vt:variant>
      <vt:variant>
        <vt:i4>5</vt:i4>
      </vt:variant>
      <vt:variant>
        <vt:lpwstr>http://dictionary.oed.com/</vt:lpwstr>
      </vt:variant>
      <vt:variant>
        <vt:lpwstr/>
      </vt:variant>
      <vt:variant>
        <vt:i4>3604524</vt:i4>
      </vt:variant>
      <vt:variant>
        <vt:i4>2031</vt:i4>
      </vt:variant>
      <vt:variant>
        <vt:i4>0</vt:i4>
      </vt:variant>
      <vt:variant>
        <vt:i4>5</vt:i4>
      </vt:variant>
      <vt:variant>
        <vt:lpwstr>http://clef2010.org/resources/proceedings/clef2010labs_submission_28.pdf</vt:lpwstr>
      </vt:variant>
      <vt:variant>
        <vt:lpwstr/>
      </vt:variant>
      <vt:variant>
        <vt:i4>6422579</vt:i4>
      </vt:variant>
      <vt:variant>
        <vt:i4>2028</vt:i4>
      </vt:variant>
      <vt:variant>
        <vt:i4>0</vt:i4>
      </vt:variant>
      <vt:variant>
        <vt:i4>5</vt:i4>
      </vt:variant>
      <vt:variant>
        <vt:lpwstr>http://www.nsf.gov/statistics/seind10/c/cs1.htm</vt:lpwstr>
      </vt:variant>
      <vt:variant>
        <vt:lpwstr/>
      </vt:variant>
      <vt:variant>
        <vt:i4>3670063</vt:i4>
      </vt:variant>
      <vt:variant>
        <vt:i4>2025</vt:i4>
      </vt:variant>
      <vt:variant>
        <vt:i4>0</vt:i4>
      </vt:variant>
      <vt:variant>
        <vt:i4>5</vt:i4>
      </vt:variant>
      <vt:variant>
        <vt:lpwstr>http://clef2010.org/resources/proceedings/clef2010labs_submission_17.pdf</vt:lpwstr>
      </vt:variant>
      <vt:variant>
        <vt:lpwstr/>
      </vt:variant>
      <vt:variant>
        <vt:i4>3735604</vt:i4>
      </vt:variant>
      <vt:variant>
        <vt:i4>2022</vt:i4>
      </vt:variant>
      <vt:variant>
        <vt:i4>0</vt:i4>
      </vt:variant>
      <vt:variant>
        <vt:i4>5</vt:i4>
      </vt:variant>
      <vt:variant>
        <vt:lpwstr>http://ftp.informatik.rwth-aachen.de/Publications/CEUR-WS/Vol-502/pan09-proceedings.pdf</vt:lpwstr>
      </vt:variant>
      <vt:variant>
        <vt:lpwstr/>
      </vt:variant>
      <vt:variant>
        <vt:i4>4063270</vt:i4>
      </vt:variant>
      <vt:variant>
        <vt:i4>2019</vt:i4>
      </vt:variant>
      <vt:variant>
        <vt:i4>0</vt:i4>
      </vt:variant>
      <vt:variant>
        <vt:i4>5</vt:i4>
      </vt:variant>
      <vt:variant>
        <vt:lpwstr>http://dx.doi.org/10.2190/EC.43.4.e</vt:lpwstr>
      </vt:variant>
      <vt:variant>
        <vt:lpwstr/>
      </vt:variant>
      <vt:variant>
        <vt:i4>5374037</vt:i4>
      </vt:variant>
      <vt:variant>
        <vt:i4>2016</vt:i4>
      </vt:variant>
      <vt:variant>
        <vt:i4>0</vt:i4>
      </vt:variant>
      <vt:variant>
        <vt:i4>5</vt:i4>
      </vt:variant>
      <vt:variant>
        <vt:lpwstr>http://chronicle.com/article/Plagued-by-Plagiarism/21658</vt:lpwstr>
      </vt:variant>
      <vt:variant>
        <vt:lpwstr/>
      </vt:variant>
      <vt:variant>
        <vt:i4>6946940</vt:i4>
      </vt:variant>
      <vt:variant>
        <vt:i4>2013</vt:i4>
      </vt:variant>
      <vt:variant>
        <vt:i4>0</vt:i4>
      </vt:variant>
      <vt:variant>
        <vt:i4>5</vt:i4>
      </vt:variant>
      <vt:variant>
        <vt:lpwstr>http://dx.doi.org/10.1145/563857.563820</vt:lpwstr>
      </vt:variant>
      <vt:variant>
        <vt:lpwstr/>
      </vt:variant>
      <vt:variant>
        <vt:i4>589831</vt:i4>
      </vt:variant>
      <vt:variant>
        <vt:i4>2010</vt:i4>
      </vt:variant>
      <vt:variant>
        <vt:i4>0</vt:i4>
      </vt:variant>
      <vt:variant>
        <vt:i4>5</vt:i4>
      </vt:variant>
      <vt:variant>
        <vt:lpwstr>http://www.springerlink.com/content/ywum8fw8vf4n26xd/</vt:lpwstr>
      </vt:variant>
      <vt:variant>
        <vt:lpwstr/>
      </vt:variant>
      <vt:variant>
        <vt:i4>3080307</vt:i4>
      </vt:variant>
      <vt:variant>
        <vt:i4>2007</vt:i4>
      </vt:variant>
      <vt:variant>
        <vt:i4>0</vt:i4>
      </vt:variant>
      <vt:variant>
        <vt:i4>5</vt:i4>
      </vt:variant>
      <vt:variant>
        <vt:lpwstr>http://portal.acm.org/citation.cfm?id=545595.545582</vt:lpwstr>
      </vt:variant>
      <vt:variant>
        <vt:lpwstr/>
      </vt:variant>
      <vt:variant>
        <vt:i4>6619256</vt:i4>
      </vt:variant>
      <vt:variant>
        <vt:i4>2004</vt:i4>
      </vt:variant>
      <vt:variant>
        <vt:i4>0</vt:i4>
      </vt:variant>
      <vt:variant>
        <vt:i4>5</vt:i4>
      </vt:variant>
      <vt:variant>
        <vt:lpwstr>http://dx.doi.org/10.1145/336597.336667</vt:lpwstr>
      </vt:variant>
      <vt:variant>
        <vt:lpwstr/>
      </vt:variant>
      <vt:variant>
        <vt:i4>458855</vt:i4>
      </vt:variant>
      <vt:variant>
        <vt:i4>2001</vt:i4>
      </vt:variant>
      <vt:variant>
        <vt:i4>0</vt:i4>
      </vt:variant>
      <vt:variant>
        <vt:i4>5</vt:i4>
      </vt:variant>
      <vt:variant>
        <vt:lpwstr>http://dx.doi.org/10.1007/978-3-540-70981-7_40</vt:lpwstr>
      </vt:variant>
      <vt:variant>
        <vt:lpwstr/>
      </vt:variant>
      <vt:variant>
        <vt:i4>1179708</vt:i4>
      </vt:variant>
      <vt:variant>
        <vt:i4>1998</vt:i4>
      </vt:variant>
      <vt:variant>
        <vt:i4>0</vt:i4>
      </vt:variant>
      <vt:variant>
        <vt:i4>5</vt:i4>
      </vt:variant>
      <vt:variant>
        <vt:lpwstr>http://www.uni-weimar.de/medien/webis/publications/downloads/stein_2005b.pdf</vt:lpwstr>
      </vt:variant>
      <vt:variant>
        <vt:lpwstr/>
      </vt:variant>
      <vt:variant>
        <vt:i4>5242928</vt:i4>
      </vt:variant>
      <vt:variant>
        <vt:i4>1995</vt:i4>
      </vt:variant>
      <vt:variant>
        <vt:i4>0</vt:i4>
      </vt:variant>
      <vt:variant>
        <vt:i4>5</vt:i4>
      </vt:variant>
      <vt:variant>
        <vt:lpwstr>http://dx.doi.org/10.1007/11735106_66</vt:lpwstr>
      </vt:variant>
      <vt:variant>
        <vt:lpwstr/>
      </vt:variant>
      <vt:variant>
        <vt:i4>6881382</vt:i4>
      </vt:variant>
      <vt:variant>
        <vt:i4>1992</vt:i4>
      </vt:variant>
      <vt:variant>
        <vt:i4>0</vt:i4>
      </vt:variant>
      <vt:variant>
        <vt:i4>5</vt:i4>
      </vt:variant>
      <vt:variant>
        <vt:lpwstr>http://www.nlm.nih.gov/pubs/factsheets/medline.html</vt:lpwstr>
      </vt:variant>
      <vt:variant>
        <vt:lpwstr/>
      </vt:variant>
      <vt:variant>
        <vt:i4>1441879</vt:i4>
      </vt:variant>
      <vt:variant>
        <vt:i4>1989</vt:i4>
      </vt:variant>
      <vt:variant>
        <vt:i4>0</vt:i4>
      </vt:variant>
      <vt:variant>
        <vt:i4>5</vt:i4>
      </vt:variant>
      <vt:variant>
        <vt:lpwstr>http://dx.doi.org/10.1023/B:INRT.0000009441.78971.be</vt:lpwstr>
      </vt:variant>
      <vt:variant>
        <vt:lpwstr/>
      </vt:variant>
      <vt:variant>
        <vt:i4>7012476</vt:i4>
      </vt:variant>
      <vt:variant>
        <vt:i4>1986</vt:i4>
      </vt:variant>
      <vt:variant>
        <vt:i4>0</vt:i4>
      </vt:variant>
      <vt:variant>
        <vt:i4>5</vt:i4>
      </vt:variant>
      <vt:variant>
        <vt:lpwstr>http://dx.doi.org/10.1145/321941.321946</vt:lpwstr>
      </vt:variant>
      <vt:variant>
        <vt:lpwstr/>
      </vt:variant>
      <vt:variant>
        <vt:i4>3932258</vt:i4>
      </vt:variant>
      <vt:variant>
        <vt:i4>1983</vt:i4>
      </vt:variant>
      <vt:variant>
        <vt:i4>0</vt:i4>
      </vt:variant>
      <vt:variant>
        <vt:i4>5</vt:i4>
      </vt:variant>
      <vt:variant>
        <vt:lpwstr>http://faculty.mwsu.edu/psychology/dave.carlston/Writing in Psychology/Academic Dishonesty/Grop 4/business2.pdf</vt:lpwstr>
      </vt:variant>
      <vt:variant>
        <vt:lpwstr/>
      </vt:variant>
      <vt:variant>
        <vt:i4>1507398</vt:i4>
      </vt:variant>
      <vt:variant>
        <vt:i4>1980</vt:i4>
      </vt:variant>
      <vt:variant>
        <vt:i4>0</vt:i4>
      </vt:variant>
      <vt:variant>
        <vt:i4>5</vt:i4>
      </vt:variant>
      <vt:variant>
        <vt:lpwstr>http://www.jstor.org/stable/40177789</vt:lpwstr>
      </vt:variant>
      <vt:variant>
        <vt:lpwstr/>
      </vt:variant>
      <vt:variant>
        <vt:i4>2556018</vt:i4>
      </vt:variant>
      <vt:variant>
        <vt:i4>1977</vt:i4>
      </vt:variant>
      <vt:variant>
        <vt:i4>0</vt:i4>
      </vt:variant>
      <vt:variant>
        <vt:i4>5</vt:i4>
      </vt:variant>
      <vt:variant>
        <vt:lpwstr>http://www.jstor.org/stable/2959991</vt:lpwstr>
      </vt:variant>
      <vt:variant>
        <vt:lpwstr/>
      </vt:variant>
      <vt:variant>
        <vt:i4>5701654</vt:i4>
      </vt:variant>
      <vt:variant>
        <vt:i4>1974</vt:i4>
      </vt:variant>
      <vt:variant>
        <vt:i4>0</vt:i4>
      </vt:variant>
      <vt:variant>
        <vt:i4>5</vt:i4>
      </vt:variant>
      <vt:variant>
        <vt:lpwstr>http://www.ojs.unisa.edu.au/index.php/IJEI/article/view/14/9</vt:lpwstr>
      </vt:variant>
      <vt:variant>
        <vt:lpwstr/>
      </vt:variant>
      <vt:variant>
        <vt:i4>7929962</vt:i4>
      </vt:variant>
      <vt:variant>
        <vt:i4>1971</vt:i4>
      </vt:variant>
      <vt:variant>
        <vt:i4>0</vt:i4>
      </vt:variant>
      <vt:variant>
        <vt:i4>5</vt:i4>
      </vt:variant>
      <vt:variant>
        <vt:lpwstr>http://dx.doi.org/10.3217/jucs-012-08-1050</vt:lpwstr>
      </vt:variant>
      <vt:variant>
        <vt:lpwstr/>
      </vt:variant>
      <vt:variant>
        <vt:i4>6422641</vt:i4>
      </vt:variant>
      <vt:variant>
        <vt:i4>1968</vt:i4>
      </vt:variant>
      <vt:variant>
        <vt:i4>0</vt:i4>
      </vt:variant>
      <vt:variant>
        <vt:i4>5</vt:i4>
      </vt:variant>
      <vt:variant>
        <vt:lpwstr>http://www.editlib.org/p/26021</vt:lpwstr>
      </vt:variant>
      <vt:variant>
        <vt:lpwstr/>
      </vt:variant>
      <vt:variant>
        <vt:i4>5439569</vt:i4>
      </vt:variant>
      <vt:variant>
        <vt:i4>1965</vt:i4>
      </vt:variant>
      <vt:variant>
        <vt:i4>0</vt:i4>
      </vt:variant>
      <vt:variant>
        <vt:i4>5</vt:i4>
      </vt:variant>
      <vt:variant>
        <vt:lpwstr>http://dx.doi.org/10.1038/435737a</vt:lpwstr>
      </vt:variant>
      <vt:variant>
        <vt:lpwstr/>
      </vt:variant>
      <vt:variant>
        <vt:i4>5701701</vt:i4>
      </vt:variant>
      <vt:variant>
        <vt:i4>1962</vt:i4>
      </vt:variant>
      <vt:variant>
        <vt:i4>0</vt:i4>
      </vt:variant>
      <vt:variant>
        <vt:i4>5</vt:i4>
      </vt:variant>
      <vt:variant>
        <vt:lpwstr>http://www.unisa.edu.au/educationalintegrity/conference/docs/martin-paper.pdf</vt:lpwstr>
      </vt:variant>
      <vt:variant>
        <vt:lpwstr/>
      </vt:variant>
      <vt:variant>
        <vt:i4>6488167</vt:i4>
      </vt:variant>
      <vt:variant>
        <vt:i4>1959</vt:i4>
      </vt:variant>
      <vt:variant>
        <vt:i4>0</vt:i4>
      </vt:variant>
      <vt:variant>
        <vt:i4>5</vt:i4>
      </vt:variant>
      <vt:variant>
        <vt:lpwstr>http://dx.doi.org/10.1080/00049530412331283426</vt:lpwstr>
      </vt:variant>
      <vt:variant>
        <vt:lpwstr/>
      </vt:variant>
      <vt:variant>
        <vt:i4>6488115</vt:i4>
      </vt:variant>
      <vt:variant>
        <vt:i4>1956</vt:i4>
      </vt:variant>
      <vt:variant>
        <vt:i4>0</vt:i4>
      </vt:variant>
      <vt:variant>
        <vt:i4>5</vt:i4>
      </vt:variant>
      <vt:variant>
        <vt:lpwstr>http://nlp.stanford.edu/IR-book/information-retrieval-book.html</vt:lpwstr>
      </vt:variant>
      <vt:variant>
        <vt:lpwstr/>
      </vt:variant>
      <vt:variant>
        <vt:i4>5832715</vt:i4>
      </vt:variant>
      <vt:variant>
        <vt:i4>1953</vt:i4>
      </vt:variant>
      <vt:variant>
        <vt:i4>0</vt:i4>
      </vt:variant>
      <vt:variant>
        <vt:i4>5</vt:i4>
      </vt:variant>
      <vt:variant>
        <vt:lpwstr>http://dx.doi.org/http://portal.acm.org/citation.cfm?id=320176.320218</vt:lpwstr>
      </vt:variant>
      <vt:variant>
        <vt:lpwstr/>
      </vt:variant>
      <vt:variant>
        <vt:i4>1114194</vt:i4>
      </vt:variant>
      <vt:variant>
        <vt:i4>1950</vt:i4>
      </vt:variant>
      <vt:variant>
        <vt:i4>0</vt:i4>
      </vt:variant>
      <vt:variant>
        <vt:i4>5</vt:i4>
      </vt:variant>
      <vt:variant>
        <vt:lpwstr>http://portal.acm.org/citation.cfm?id=1267076</vt:lpwstr>
      </vt:variant>
      <vt:variant>
        <vt:lpwstr/>
      </vt:variant>
      <vt:variant>
        <vt:i4>5570647</vt:i4>
      </vt:variant>
      <vt:variant>
        <vt:i4>1947</vt:i4>
      </vt:variant>
      <vt:variant>
        <vt:i4>0</vt:i4>
      </vt:variant>
      <vt:variant>
        <vt:i4>5</vt:i4>
      </vt:variant>
      <vt:variant>
        <vt:lpwstr>https://uhra.herts.ac.uk/dspace/bitstream/2299/1774/1/S90.pdf</vt:lpwstr>
      </vt:variant>
      <vt:variant>
        <vt:lpwstr/>
      </vt:variant>
      <vt:variant>
        <vt:i4>5374025</vt:i4>
      </vt:variant>
      <vt:variant>
        <vt:i4>1944</vt:i4>
      </vt:variant>
      <vt:variant>
        <vt:i4>0</vt:i4>
      </vt:variant>
      <vt:variant>
        <vt:i4>5</vt:i4>
      </vt:variant>
      <vt:variant>
        <vt:lpwstr>http://www.cs.cornell.edu/home/llee/emnlp/papers/lyon.pdf</vt:lpwstr>
      </vt:variant>
      <vt:variant>
        <vt:lpwstr/>
      </vt:variant>
      <vt:variant>
        <vt:i4>2818151</vt:i4>
      </vt:variant>
      <vt:variant>
        <vt:i4>1941</vt:i4>
      </vt:variant>
      <vt:variant>
        <vt:i4>0</vt:i4>
      </vt:variant>
      <vt:variant>
        <vt:i4>5</vt:i4>
      </vt:variant>
      <vt:variant>
        <vt:lpwstr>http://www.writing-world.com/rights/lynch.shtml</vt:lpwstr>
      </vt:variant>
      <vt:variant>
        <vt:lpwstr/>
      </vt:variant>
      <vt:variant>
        <vt:i4>4456532</vt:i4>
      </vt:variant>
      <vt:variant>
        <vt:i4>1938</vt:i4>
      </vt:variant>
      <vt:variant>
        <vt:i4>0</vt:i4>
      </vt:variant>
      <vt:variant>
        <vt:i4>5</vt:i4>
      </vt:variant>
      <vt:variant>
        <vt:lpwstr>http://dx.doi.org/10.1145/1330598.1330642</vt:lpwstr>
      </vt:variant>
      <vt:variant>
        <vt:lpwstr/>
      </vt:variant>
      <vt:variant>
        <vt:i4>1835086</vt:i4>
      </vt:variant>
      <vt:variant>
        <vt:i4>1935</vt:i4>
      </vt:variant>
      <vt:variant>
        <vt:i4>0</vt:i4>
      </vt:variant>
      <vt:variant>
        <vt:i4>5</vt:i4>
      </vt:variant>
      <vt:variant>
        <vt:lpwstr>http://dx.doi.org/10.1126/science.1167408</vt:lpwstr>
      </vt:variant>
      <vt:variant>
        <vt:lpwstr/>
      </vt:variant>
      <vt:variant>
        <vt:i4>6029427</vt:i4>
      </vt:variant>
      <vt:variant>
        <vt:i4>1932</vt:i4>
      </vt:variant>
      <vt:variant>
        <vt:i4>0</vt:i4>
      </vt:variant>
      <vt:variant>
        <vt:i4>5</vt:i4>
      </vt:variant>
      <vt:variant>
        <vt:lpwstr>http://dx.doi.org/10.1207/S15327019EB1103_5</vt:lpwstr>
      </vt:variant>
      <vt:variant>
        <vt:lpwstr/>
      </vt:variant>
      <vt:variant>
        <vt:i4>3342454</vt:i4>
      </vt:variant>
      <vt:variant>
        <vt:i4>1929</vt:i4>
      </vt:variant>
      <vt:variant>
        <vt:i4>0</vt:i4>
      </vt:variant>
      <vt:variant>
        <vt:i4>5</vt:i4>
      </vt:variant>
      <vt:variant>
        <vt:lpwstr>http://dx.doi.org/10.1093/bioinformatics/btl388</vt:lpwstr>
      </vt:variant>
      <vt:variant>
        <vt:lpwstr/>
      </vt:variant>
      <vt:variant>
        <vt:i4>5046365</vt:i4>
      </vt:variant>
      <vt:variant>
        <vt:i4>1926</vt:i4>
      </vt:variant>
      <vt:variant>
        <vt:i4>0</vt:i4>
      </vt:variant>
      <vt:variant>
        <vt:i4>5</vt:i4>
      </vt:variant>
      <vt:variant>
        <vt:lpwstr>http://dx.doi.org/10.1145/1324302.1324348</vt:lpwstr>
      </vt:variant>
      <vt:variant>
        <vt:lpwstr/>
      </vt:variant>
      <vt:variant>
        <vt:i4>1638472</vt:i4>
      </vt:variant>
      <vt:variant>
        <vt:i4>1923</vt:i4>
      </vt:variant>
      <vt:variant>
        <vt:i4>0</vt:i4>
      </vt:variant>
      <vt:variant>
        <vt:i4>5</vt:i4>
      </vt:variant>
      <vt:variant>
        <vt:lpwstr>http://dictionary.law.com/Default.aspx?selected=2119</vt:lpwstr>
      </vt:variant>
      <vt:variant>
        <vt:lpwstr/>
      </vt:variant>
      <vt:variant>
        <vt:i4>1245234</vt:i4>
      </vt:variant>
      <vt:variant>
        <vt:i4>1920</vt:i4>
      </vt:variant>
      <vt:variant>
        <vt:i4>0</vt:i4>
      </vt:variant>
      <vt:variant>
        <vt:i4>5</vt:i4>
      </vt:variant>
      <vt:variant>
        <vt:lpwstr>../../../My Dropbox/share Bela/bcu.academia.edu/documents/0009/4554/Lancaster_2003.pdf</vt:lpwstr>
      </vt:variant>
      <vt:variant>
        <vt:lpwstr/>
      </vt:variant>
      <vt:variant>
        <vt:i4>7078012</vt:i4>
      </vt:variant>
      <vt:variant>
        <vt:i4>1917</vt:i4>
      </vt:variant>
      <vt:variant>
        <vt:i4>0</vt:i4>
      </vt:variant>
      <vt:variant>
        <vt:i4>5</vt:i4>
      </vt:variant>
      <vt:variant>
        <vt:lpwstr>http://dx.doi.org/10.1002/(SICI)1097-024X(199911)29:13&lt;1149::AID-SPE274&gt;3.0.CO;2-O</vt:lpwstr>
      </vt:variant>
      <vt:variant>
        <vt:lpwstr/>
      </vt:variant>
      <vt:variant>
        <vt:i4>7471144</vt:i4>
      </vt:variant>
      <vt:variant>
        <vt:i4>1914</vt:i4>
      </vt:variant>
      <vt:variant>
        <vt:i4>0</vt:i4>
      </vt:variant>
      <vt:variant>
        <vt:i4>5</vt:i4>
      </vt:variant>
      <vt:variant>
        <vt:lpwstr>http://dx.doi.org/10.1007/s10579-009-9111-2</vt:lpwstr>
      </vt:variant>
      <vt:variant>
        <vt:lpwstr/>
      </vt:variant>
      <vt:variant>
        <vt:i4>1835111</vt:i4>
      </vt:variant>
      <vt:variant>
        <vt:i4>1911</vt:i4>
      </vt:variant>
      <vt:variant>
        <vt:i4>0</vt:i4>
      </vt:variant>
      <vt:variant>
        <vt:i4>5</vt:i4>
      </vt:variant>
      <vt:variant>
        <vt:lpwstr>http://dx.doi.org/10.1007/3-540-44888-8_15</vt:lpwstr>
      </vt:variant>
      <vt:variant>
        <vt:lpwstr/>
      </vt:variant>
      <vt:variant>
        <vt:i4>6094848</vt:i4>
      </vt:variant>
      <vt:variant>
        <vt:i4>1908</vt:i4>
      </vt:variant>
      <vt:variant>
        <vt:i4>0</vt:i4>
      </vt:variant>
      <vt:variant>
        <vt:i4>5</vt:i4>
      </vt:variant>
      <vt:variant>
        <vt:lpwstr>http://dx.doi.org/10.1023/A:1025008818338</vt:lpwstr>
      </vt:variant>
      <vt:variant>
        <vt:lpwstr/>
      </vt:variant>
      <vt:variant>
        <vt:i4>7143544</vt:i4>
      </vt:variant>
      <vt:variant>
        <vt:i4>1905</vt:i4>
      </vt:variant>
      <vt:variant>
        <vt:i4>0</vt:i4>
      </vt:variant>
      <vt:variant>
        <vt:i4>5</vt:i4>
      </vt:variant>
      <vt:variant>
        <vt:lpwstr>http://dx.doi.org/10.1145/860435.860456</vt:lpwstr>
      </vt:variant>
      <vt:variant>
        <vt:lpwstr/>
      </vt:variant>
      <vt:variant>
        <vt:i4>3735604</vt:i4>
      </vt:variant>
      <vt:variant>
        <vt:i4>1902</vt:i4>
      </vt:variant>
      <vt:variant>
        <vt:i4>0</vt:i4>
      </vt:variant>
      <vt:variant>
        <vt:i4>5</vt:i4>
      </vt:variant>
      <vt:variant>
        <vt:lpwstr>http://ftp.informatik.rwth-aachen.de/Publications/CEUR-WS/Vol-502/pan09-proceedings.pdf</vt:lpwstr>
      </vt:variant>
      <vt:variant>
        <vt:lpwstr/>
      </vt:variant>
      <vt:variant>
        <vt:i4>5439517</vt:i4>
      </vt:variant>
      <vt:variant>
        <vt:i4>1899</vt:i4>
      </vt:variant>
      <vt:variant>
        <vt:i4>0</vt:i4>
      </vt:variant>
      <vt:variant>
        <vt:i4>5</vt:i4>
      </vt:variant>
      <vt:variant>
        <vt:lpwstr>http://clef2010.org/resources/proceedings/clef2010labs_submission_9.pdf</vt:lpwstr>
      </vt:variant>
      <vt:variant>
        <vt:lpwstr/>
      </vt:variant>
      <vt:variant>
        <vt:i4>6029372</vt:i4>
      </vt:variant>
      <vt:variant>
        <vt:i4>1896</vt:i4>
      </vt:variant>
      <vt:variant>
        <vt:i4>0</vt:i4>
      </vt:variant>
      <vt:variant>
        <vt:i4>5</vt:i4>
      </vt:variant>
      <vt:variant>
        <vt:lpwstr>http://dx.doi.org/10.1007/11846406_83</vt:lpwstr>
      </vt:variant>
      <vt:variant>
        <vt:lpwstr/>
      </vt:variant>
      <vt:variant>
        <vt:i4>4063265</vt:i4>
      </vt:variant>
      <vt:variant>
        <vt:i4>1893</vt:i4>
      </vt:variant>
      <vt:variant>
        <vt:i4>0</vt:i4>
      </vt:variant>
      <vt:variant>
        <vt:i4>5</vt:i4>
      </vt:variant>
      <vt:variant>
        <vt:lpwstr>http://dx.doi.org/10.2190/EC.42.2.a</vt:lpwstr>
      </vt:variant>
      <vt:variant>
        <vt:lpwstr/>
      </vt:variant>
      <vt:variant>
        <vt:i4>5570654</vt:i4>
      </vt:variant>
      <vt:variant>
        <vt:i4>1890</vt:i4>
      </vt:variant>
      <vt:variant>
        <vt:i4>0</vt:i4>
      </vt:variant>
      <vt:variant>
        <vt:i4>5</vt:i4>
      </vt:variant>
      <vt:variant>
        <vt:lpwstr>http://dx.doi.org/10.1561/1500000005</vt:lpwstr>
      </vt:variant>
      <vt:variant>
        <vt:lpwstr/>
      </vt:variant>
      <vt:variant>
        <vt:i4>4391007</vt:i4>
      </vt:variant>
      <vt:variant>
        <vt:i4>1887</vt:i4>
      </vt:variant>
      <vt:variant>
        <vt:i4>0</vt:i4>
      </vt:variant>
      <vt:variant>
        <vt:i4>5</vt:i4>
      </vt:variant>
      <vt:variant>
        <vt:lpwstr>http://www.turnitin.com/</vt:lpwstr>
      </vt:variant>
      <vt:variant>
        <vt:lpwstr/>
      </vt:variant>
      <vt:variant>
        <vt:i4>2687079</vt:i4>
      </vt:variant>
      <vt:variant>
        <vt:i4>1884</vt:i4>
      </vt:variant>
      <vt:variant>
        <vt:i4>0</vt:i4>
      </vt:variant>
      <vt:variant>
        <vt:i4>5</vt:i4>
      </vt:variant>
      <vt:variant>
        <vt:lpwstr>http://dx.doi.org/10.1093/llc/13.3.111</vt:lpwstr>
      </vt:variant>
      <vt:variant>
        <vt:lpwstr/>
      </vt:variant>
      <vt:variant>
        <vt:i4>3735649</vt:i4>
      </vt:variant>
      <vt:variant>
        <vt:i4>1881</vt:i4>
      </vt:variant>
      <vt:variant>
        <vt:i4>0</vt:i4>
      </vt:variant>
      <vt:variant>
        <vt:i4>5</vt:i4>
      </vt:variant>
      <vt:variant>
        <vt:lpwstr>http://dx.doi.org/10.1002/asi.10170</vt:lpwstr>
      </vt:variant>
      <vt:variant>
        <vt:lpwstr/>
      </vt:variant>
      <vt:variant>
        <vt:i4>6881380</vt:i4>
      </vt:variant>
      <vt:variant>
        <vt:i4>1878</vt:i4>
      </vt:variant>
      <vt:variant>
        <vt:i4>0</vt:i4>
      </vt:variant>
      <vt:variant>
        <vt:i4>5</vt:i4>
      </vt:variant>
      <vt:variant>
        <vt:lpwstr>http://dx.doi.org/10.1080/19322900903051011</vt:lpwstr>
      </vt:variant>
      <vt:variant>
        <vt:lpwstr/>
      </vt:variant>
      <vt:variant>
        <vt:i4>3997711</vt:i4>
      </vt:variant>
      <vt:variant>
        <vt:i4>1875</vt:i4>
      </vt:variant>
      <vt:variant>
        <vt:i4>0</vt:i4>
      </vt:variant>
      <vt:variant>
        <vt:i4>5</vt:i4>
      </vt:variant>
      <vt:variant>
        <vt:lpwstr>http://www.nj.com/news/index.ssf/2010/07/centenary_college_closes_satel.html</vt:lpwstr>
      </vt:variant>
      <vt:variant>
        <vt:lpwstr/>
      </vt:variant>
      <vt:variant>
        <vt:i4>4063345</vt:i4>
      </vt:variant>
      <vt:variant>
        <vt:i4>1872</vt:i4>
      </vt:variant>
      <vt:variant>
        <vt:i4>0</vt:i4>
      </vt:variant>
      <vt:variant>
        <vt:i4>5</vt:i4>
      </vt:variant>
      <vt:variant>
        <vt:lpwstr>http://citeseerx.ist.psu.edu/viewdoc/download?doi=10.1.1.38.8072&amp;rep=rep1&amp;type=pdf</vt:lpwstr>
      </vt:variant>
      <vt:variant>
        <vt:lpwstr/>
      </vt:variant>
      <vt:variant>
        <vt:i4>2883688</vt:i4>
      </vt:variant>
      <vt:variant>
        <vt:i4>1869</vt:i4>
      </vt:variant>
      <vt:variant>
        <vt:i4>0</vt:i4>
      </vt:variant>
      <vt:variant>
        <vt:i4>5</vt:i4>
      </vt:variant>
      <vt:variant>
        <vt:lpwstr>http://www.ejel.org/volume-2/vol2-issue1/issue1-art25-abstract.htm</vt:lpwstr>
      </vt:variant>
      <vt:variant>
        <vt:lpwstr/>
      </vt:variant>
      <vt:variant>
        <vt:i4>655468</vt:i4>
      </vt:variant>
      <vt:variant>
        <vt:i4>1866</vt:i4>
      </vt:variant>
      <vt:variant>
        <vt:i4>0</vt:i4>
      </vt:variant>
      <vt:variant>
        <vt:i4>5</vt:i4>
      </vt:variant>
      <vt:variant>
        <vt:lpwstr>http://dx.doi.org/10.1007/978-3-642-12214-9_86</vt:lpwstr>
      </vt:variant>
      <vt:variant>
        <vt:lpwstr/>
      </vt:variant>
      <vt:variant>
        <vt:i4>2883710</vt:i4>
      </vt:variant>
      <vt:variant>
        <vt:i4>1863</vt:i4>
      </vt:variant>
      <vt:variant>
        <vt:i4>0</vt:i4>
      </vt:variant>
      <vt:variant>
        <vt:i4>5</vt:i4>
      </vt:variant>
      <vt:variant>
        <vt:lpwstr>http://www.digibib.tu-bs.de/?docid=00021377</vt:lpwstr>
      </vt:variant>
      <vt:variant>
        <vt:lpwstr/>
      </vt:variant>
      <vt:variant>
        <vt:i4>4915286</vt:i4>
      </vt:variant>
      <vt:variant>
        <vt:i4>1860</vt:i4>
      </vt:variant>
      <vt:variant>
        <vt:i4>0</vt:i4>
      </vt:variant>
      <vt:variant>
        <vt:i4>5</vt:i4>
      </vt:variant>
      <vt:variant>
        <vt:lpwstr>http://dx.doi.org/10.1145/1066677.1066854</vt:lpwstr>
      </vt:variant>
      <vt:variant>
        <vt:lpwstr/>
      </vt:variant>
      <vt:variant>
        <vt:i4>3735604</vt:i4>
      </vt:variant>
      <vt:variant>
        <vt:i4>1857</vt:i4>
      </vt:variant>
      <vt:variant>
        <vt:i4>0</vt:i4>
      </vt:variant>
      <vt:variant>
        <vt:i4>5</vt:i4>
      </vt:variant>
      <vt:variant>
        <vt:lpwstr>http://ftp.informatik.rwth-aachen.de/Publications/CEUR-WS/Vol-502/pan09-proceedings.pdf</vt:lpwstr>
      </vt:variant>
      <vt:variant>
        <vt:lpwstr/>
      </vt:variant>
      <vt:variant>
        <vt:i4>3735596</vt:i4>
      </vt:variant>
      <vt:variant>
        <vt:i4>1854</vt:i4>
      </vt:variant>
      <vt:variant>
        <vt:i4>0</vt:i4>
      </vt:variant>
      <vt:variant>
        <vt:i4>5</vt:i4>
      </vt:variant>
      <vt:variant>
        <vt:lpwstr>http://clef2010.org/resources/proceedings/clef2010labs_submission_26.pdf</vt:lpwstr>
      </vt:variant>
      <vt:variant>
        <vt:lpwstr/>
      </vt:variant>
      <vt:variant>
        <vt:i4>5898289</vt:i4>
      </vt:variant>
      <vt:variant>
        <vt:i4>1851</vt:i4>
      </vt:variant>
      <vt:variant>
        <vt:i4>0</vt:i4>
      </vt:variant>
      <vt:variant>
        <vt:i4>5</vt:i4>
      </vt:variant>
      <vt:variant>
        <vt:lpwstr>http://dx.doi.org/10.1007/11760146_93</vt:lpwstr>
      </vt:variant>
      <vt:variant>
        <vt:lpwstr/>
      </vt:variant>
      <vt:variant>
        <vt:i4>5177432</vt:i4>
      </vt:variant>
      <vt:variant>
        <vt:i4>1848</vt:i4>
      </vt:variant>
      <vt:variant>
        <vt:i4>0</vt:i4>
      </vt:variant>
      <vt:variant>
        <vt:i4>5</vt:i4>
      </vt:variant>
      <vt:variant>
        <vt:lpwstr>http://dx.doi.org/10.1145/1810617.1810671</vt:lpwstr>
      </vt:variant>
      <vt:variant>
        <vt:lpwstr/>
      </vt:variant>
      <vt:variant>
        <vt:i4>6619168</vt:i4>
      </vt:variant>
      <vt:variant>
        <vt:i4>1845</vt:i4>
      </vt:variant>
      <vt:variant>
        <vt:i4>0</vt:i4>
      </vt:variant>
      <vt:variant>
        <vt:i4>5</vt:i4>
      </vt:variant>
      <vt:variant>
        <vt:lpwstr>http://dx.doi.org/10.1007%2FPL00009177</vt:lpwstr>
      </vt:variant>
      <vt:variant>
        <vt:lpwstr/>
      </vt:variant>
      <vt:variant>
        <vt:i4>5111873</vt:i4>
      </vt:variant>
      <vt:variant>
        <vt:i4>1842</vt:i4>
      </vt:variant>
      <vt:variant>
        <vt:i4>0</vt:i4>
      </vt:variant>
      <vt:variant>
        <vt:i4>5</vt:i4>
      </vt:variant>
      <vt:variant>
        <vt:lpwstr>../../../My Dropbox/share Bela/www.garfield.library.upenn.edu/papers/science1955.pdf</vt:lpwstr>
      </vt:variant>
      <vt:variant>
        <vt:lpwstr/>
      </vt:variant>
      <vt:variant>
        <vt:i4>1507350</vt:i4>
      </vt:variant>
      <vt:variant>
        <vt:i4>1839</vt:i4>
      </vt:variant>
      <vt:variant>
        <vt:i4>0</vt:i4>
      </vt:variant>
      <vt:variant>
        <vt:i4>5</vt:i4>
      </vt:variant>
      <vt:variant>
        <vt:lpwstr>http://www.b-i-t-online.de/daten/iwp-06-02-auszug.pdf</vt:lpwstr>
      </vt:variant>
      <vt:variant>
        <vt:lpwstr/>
      </vt:variant>
      <vt:variant>
        <vt:i4>5570564</vt:i4>
      </vt:variant>
      <vt:variant>
        <vt:i4>1836</vt:i4>
      </vt:variant>
      <vt:variant>
        <vt:i4>0</vt:i4>
      </vt:variant>
      <vt:variant>
        <vt:i4>5</vt:i4>
      </vt:variant>
      <vt:variant>
        <vt:lpwstr>http://www.csse.monash.edu.au/~azaslavs/MDR/papers/ACSC2002-monostori.pdf</vt:lpwstr>
      </vt:variant>
      <vt:variant>
        <vt:lpwstr/>
      </vt:variant>
      <vt:variant>
        <vt:i4>7012477</vt:i4>
      </vt:variant>
      <vt:variant>
        <vt:i4>1833</vt:i4>
      </vt:variant>
      <vt:variant>
        <vt:i4>0</vt:i4>
      </vt:variant>
      <vt:variant>
        <vt:i4>5</vt:i4>
      </vt:variant>
      <vt:variant>
        <vt:lpwstr>http://dx.doi.org/10.1145/301970.301973</vt:lpwstr>
      </vt:variant>
      <vt:variant>
        <vt:lpwstr/>
      </vt:variant>
      <vt:variant>
        <vt:i4>4849750</vt:i4>
      </vt:variant>
      <vt:variant>
        <vt:i4>1830</vt:i4>
      </vt:variant>
      <vt:variant>
        <vt:i4>0</vt:i4>
      </vt:variant>
      <vt:variant>
        <vt:i4>5</vt:i4>
      </vt:variant>
      <vt:variant>
        <vt:lpwstr>http://arxiv.org/abs/0801.2378v1</vt:lpwstr>
      </vt:variant>
      <vt:variant>
        <vt:lpwstr/>
      </vt:variant>
      <vt:variant>
        <vt:i4>4980809</vt:i4>
      </vt:variant>
      <vt:variant>
        <vt:i4>1827</vt:i4>
      </vt:variant>
      <vt:variant>
        <vt:i4>0</vt:i4>
      </vt:variant>
      <vt:variant>
        <vt:i4>5</vt:i4>
      </vt:variant>
      <vt:variant>
        <vt:lpwstr>http://dx.doi.org/10.1093/nar/gkn546</vt:lpwstr>
      </vt:variant>
      <vt:variant>
        <vt:lpwstr/>
      </vt:variant>
      <vt:variant>
        <vt:i4>3997808</vt:i4>
      </vt:variant>
      <vt:variant>
        <vt:i4>1824</vt:i4>
      </vt:variant>
      <vt:variant>
        <vt:i4>0</vt:i4>
      </vt:variant>
      <vt:variant>
        <vt:i4>5</vt:i4>
      </vt:variant>
      <vt:variant>
        <vt:lpwstr>http://dx.doi.org/10.1093/bioinformatics/btm574</vt:lpwstr>
      </vt:variant>
      <vt:variant>
        <vt:lpwstr/>
      </vt:variant>
      <vt:variant>
        <vt:i4>7209068</vt:i4>
      </vt:variant>
      <vt:variant>
        <vt:i4>1821</vt:i4>
      </vt:variant>
      <vt:variant>
        <vt:i4>0</vt:i4>
      </vt:variant>
      <vt:variant>
        <vt:i4>5</vt:i4>
      </vt:variant>
      <vt:variant>
        <vt:lpwstr>http://crl.acrl.org/content/65/4/301.full.pdf+html</vt:lpwstr>
      </vt:variant>
      <vt:variant>
        <vt:lpwstr/>
      </vt:variant>
      <vt:variant>
        <vt:i4>852005</vt:i4>
      </vt:variant>
      <vt:variant>
        <vt:i4>1818</vt:i4>
      </vt:variant>
      <vt:variant>
        <vt:i4>0</vt:i4>
      </vt:variant>
      <vt:variant>
        <vt:i4>5</vt:i4>
      </vt:variant>
      <vt:variant>
        <vt:lpwstr>http://books.nips.cc/papers/files/nips19/NIPS2006_0380.pdf</vt:lpwstr>
      </vt:variant>
      <vt:variant>
        <vt:lpwstr/>
      </vt:variant>
      <vt:variant>
        <vt:i4>2031710</vt:i4>
      </vt:variant>
      <vt:variant>
        <vt:i4>1815</vt:i4>
      </vt:variant>
      <vt:variant>
        <vt:i4>0</vt:i4>
      </vt:variant>
      <vt:variant>
        <vt:i4>5</vt:i4>
      </vt:variant>
      <vt:variant>
        <vt:lpwstr>http://proceedings.informingscience.org/InSITE2007/IISITv4p601-614Dreh383.pdf</vt:lpwstr>
      </vt:variant>
      <vt:variant>
        <vt:lpwstr/>
      </vt:variant>
      <vt:variant>
        <vt:i4>2883709</vt:i4>
      </vt:variant>
      <vt:variant>
        <vt:i4>1812</vt:i4>
      </vt:variant>
      <vt:variant>
        <vt:i4>0</vt:i4>
      </vt:variant>
      <vt:variant>
        <vt:i4>5</vt:i4>
      </vt:variant>
      <vt:variant>
        <vt:lpwstr>http://www.cshe.unimelb.edu.au/assessinglearning/docs/PlagSoftware.pdf</vt:lpwstr>
      </vt:variant>
      <vt:variant>
        <vt:lpwstr/>
      </vt:variant>
      <vt:variant>
        <vt:i4>131077</vt:i4>
      </vt:variant>
      <vt:variant>
        <vt:i4>1809</vt:i4>
      </vt:variant>
      <vt:variant>
        <vt:i4>0</vt:i4>
      </vt:variant>
      <vt:variant>
        <vt:i4>5</vt:i4>
      </vt:variant>
      <vt:variant>
        <vt:lpwstr>http://dejavu.vbi.vt.edu/dejavu/</vt:lpwstr>
      </vt:variant>
      <vt:variant>
        <vt:lpwstr/>
      </vt:variant>
      <vt:variant>
        <vt:i4>4259901</vt:i4>
      </vt:variant>
      <vt:variant>
        <vt:i4>1806</vt:i4>
      </vt:variant>
      <vt:variant>
        <vt:i4>0</vt:i4>
      </vt:variant>
      <vt:variant>
        <vt:i4>5</vt:i4>
      </vt:variant>
      <vt:variant>
        <vt:lpwstr>http://www.plagiarismadvice.org/images/stories/old_site/media/2008papers/P09 Culwin Warwick Child.pdf</vt:lpwstr>
      </vt:variant>
      <vt:variant>
        <vt:lpwstr/>
      </vt:variant>
      <vt:variant>
        <vt:i4>7274597</vt:i4>
      </vt:variant>
      <vt:variant>
        <vt:i4>1803</vt:i4>
      </vt:variant>
      <vt:variant>
        <vt:i4>0</vt:i4>
      </vt:variant>
      <vt:variant>
        <vt:i4>5</vt:i4>
      </vt:variant>
      <vt:variant>
        <vt:lpwstr>http://dx.doi.org/10.1108/03055720010804005</vt:lpwstr>
      </vt:variant>
      <vt:variant>
        <vt:lpwstr/>
      </vt:variant>
      <vt:variant>
        <vt:i4>262237</vt:i4>
      </vt:variant>
      <vt:variant>
        <vt:i4>1800</vt:i4>
      </vt:variant>
      <vt:variant>
        <vt:i4>0</vt:i4>
      </vt:variant>
      <vt:variant>
        <vt:i4>5</vt:i4>
      </vt:variant>
      <vt:variant>
        <vt:lpwstr>http://www.ics.heacademy.ac.uk/events/10th-annual-conf/Papers/Proceedings/Proceedings_ICS_10th_Annual_Conference.pdf</vt:lpwstr>
      </vt:variant>
      <vt:variant>
        <vt:lpwstr>page=67</vt:lpwstr>
      </vt:variant>
      <vt:variant>
        <vt:i4>6750315</vt:i4>
      </vt:variant>
      <vt:variant>
        <vt:i4>1797</vt:i4>
      </vt:variant>
      <vt:variant>
        <vt:i4>0</vt:i4>
      </vt:variant>
      <vt:variant>
        <vt:i4>5</vt:i4>
      </vt:variant>
      <vt:variant>
        <vt:lpwstr>http://dx.doi.org/10.1080/02602930500262478</vt:lpwstr>
      </vt:variant>
      <vt:variant>
        <vt:lpwstr/>
      </vt:variant>
      <vt:variant>
        <vt:i4>5570571</vt:i4>
      </vt:variant>
      <vt:variant>
        <vt:i4>1794</vt:i4>
      </vt:variant>
      <vt:variant>
        <vt:i4>0</vt:i4>
      </vt:variant>
      <vt:variant>
        <vt:i4>5</vt:i4>
      </vt:variant>
      <vt:variant>
        <vt:lpwstr>http://dx.doi.org/10.1023/A:1017903001888</vt:lpwstr>
      </vt:variant>
      <vt:variant>
        <vt:lpwstr/>
      </vt:variant>
      <vt:variant>
        <vt:i4>262160</vt:i4>
      </vt:variant>
      <vt:variant>
        <vt:i4>1791</vt:i4>
      </vt:variant>
      <vt:variant>
        <vt:i4>0</vt:i4>
      </vt:variant>
      <vt:variant>
        <vt:i4>5</vt:i4>
      </vt:variant>
      <vt:variant>
        <vt:lpwstr>http://www.biostat.wisc.edu/bmi776/lectures/suffix-trees.pdf</vt:lpwstr>
      </vt:variant>
      <vt:variant>
        <vt:lpwstr/>
      </vt:variant>
      <vt:variant>
        <vt:i4>4391035</vt:i4>
      </vt:variant>
      <vt:variant>
        <vt:i4>1788</vt:i4>
      </vt:variant>
      <vt:variant>
        <vt:i4>0</vt:i4>
      </vt:variant>
      <vt:variant>
        <vt:i4>5</vt:i4>
      </vt:variant>
      <vt:variant>
        <vt:lpwstr>http://dx.doi.org/10.1126/science.324_1004</vt:lpwstr>
      </vt:variant>
      <vt:variant>
        <vt:lpwstr/>
      </vt:variant>
      <vt:variant>
        <vt:i4>4784222</vt:i4>
      </vt:variant>
      <vt:variant>
        <vt:i4>1785</vt:i4>
      </vt:variant>
      <vt:variant>
        <vt:i4>0</vt:i4>
      </vt:variant>
      <vt:variant>
        <vt:i4>5</vt:i4>
      </vt:variant>
      <vt:variant>
        <vt:lpwstr>http://dx.doi.org/10.1145/1053291.1053293</vt:lpwstr>
      </vt:variant>
      <vt:variant>
        <vt:lpwstr/>
      </vt:variant>
      <vt:variant>
        <vt:i4>7667775</vt:i4>
      </vt:variant>
      <vt:variant>
        <vt:i4>1782</vt:i4>
      </vt:variant>
      <vt:variant>
        <vt:i4>0</vt:i4>
      </vt:variant>
      <vt:variant>
        <vt:i4>5</vt:i4>
      </vt:variant>
      <vt:variant>
        <vt:lpwstr>http://proquest.umi.com/pqdlink?did=765190281&amp;Fmt=7&amp;clientId=1566&amp;RQT=309&amp;VName=PQD</vt:lpwstr>
      </vt:variant>
      <vt:variant>
        <vt:lpwstr/>
      </vt:variant>
      <vt:variant>
        <vt:i4>1507455</vt:i4>
      </vt:variant>
      <vt:variant>
        <vt:i4>1779</vt:i4>
      </vt:variant>
      <vt:variant>
        <vt:i4>0</vt:i4>
      </vt:variant>
      <vt:variant>
        <vt:i4>5</vt:i4>
      </vt:variant>
      <vt:variant>
        <vt:lpwstr>http://www.oxfordreference.com/views/BOOK_SEARCH.html?subview=BookHomePage&amp;book=t29</vt:lpwstr>
      </vt:variant>
      <vt:variant>
        <vt:lpwstr/>
      </vt:variant>
      <vt:variant>
        <vt:i4>3604518</vt:i4>
      </vt:variant>
      <vt:variant>
        <vt:i4>1776</vt:i4>
      </vt:variant>
      <vt:variant>
        <vt:i4>0</vt:i4>
      </vt:variant>
      <vt:variant>
        <vt:i4>5</vt:i4>
      </vt:variant>
      <vt:variant>
        <vt:lpwstr>http://ir.shef.ac.uk/cloughie/papers/CL2009.pdf</vt:lpwstr>
      </vt:variant>
      <vt:variant>
        <vt:lpwstr/>
      </vt:variant>
      <vt:variant>
        <vt:i4>3538996</vt:i4>
      </vt:variant>
      <vt:variant>
        <vt:i4>1773</vt:i4>
      </vt:variant>
      <vt:variant>
        <vt:i4>0</vt:i4>
      </vt:variant>
      <vt:variant>
        <vt:i4>5</vt:i4>
      </vt:variant>
      <vt:variant>
        <vt:lpwstr>../../../My Dropbox/share Bela/ir.shef.ac.uk/cloughie/papers/plagiarism2000.pdf</vt:lpwstr>
      </vt:variant>
      <vt:variant>
        <vt:lpwstr/>
      </vt:variant>
      <vt:variant>
        <vt:i4>131089</vt:i4>
      </vt:variant>
      <vt:variant>
        <vt:i4>1770</vt:i4>
      </vt:variant>
      <vt:variant>
        <vt:i4>0</vt:i4>
      </vt:variant>
      <vt:variant>
        <vt:i4>5</vt:i4>
      </vt:variant>
      <vt:variant>
        <vt:lpwstr>http://aisel.aisnet.org/jais/vol7/iss2/5/</vt:lpwstr>
      </vt:variant>
      <vt:variant>
        <vt:lpwstr/>
      </vt:variant>
      <vt:variant>
        <vt:i4>5177366</vt:i4>
      </vt:variant>
      <vt:variant>
        <vt:i4>1767</vt:i4>
      </vt:variant>
      <vt:variant>
        <vt:i4>0</vt:i4>
      </vt:variant>
      <vt:variant>
        <vt:i4>5</vt:i4>
      </vt:variant>
      <vt:variant>
        <vt:lpwstr>http://www.plagiarismadvice.org/documents/conference2010/papers/4IPC_0045_final.pdf</vt:lpwstr>
      </vt:variant>
      <vt:variant>
        <vt:lpwstr/>
      </vt:variant>
      <vt:variant>
        <vt:i4>7602221</vt:i4>
      </vt:variant>
      <vt:variant>
        <vt:i4>1764</vt:i4>
      </vt:variant>
      <vt:variant>
        <vt:i4>0</vt:i4>
      </vt:variant>
      <vt:variant>
        <vt:i4>5</vt:i4>
      </vt:variant>
      <vt:variant>
        <vt:lpwstr>http://arxiv.org/abs/1003.4065</vt:lpwstr>
      </vt:variant>
      <vt:variant>
        <vt:lpwstr/>
      </vt:variant>
      <vt:variant>
        <vt:i4>589833</vt:i4>
      </vt:variant>
      <vt:variant>
        <vt:i4>1761</vt:i4>
      </vt:variant>
      <vt:variant>
        <vt:i4>0</vt:i4>
      </vt:variant>
      <vt:variant>
        <vt:i4>5</vt:i4>
      </vt:variant>
      <vt:variant>
        <vt:lpwstr>http://dx.doi.org/10.1007/BF01185431</vt:lpwstr>
      </vt:variant>
      <vt:variant>
        <vt:lpwstr/>
      </vt:variant>
      <vt:variant>
        <vt:i4>196709</vt:i4>
      </vt:variant>
      <vt:variant>
        <vt:i4>1758</vt:i4>
      </vt:variant>
      <vt:variant>
        <vt:i4>0</vt:i4>
      </vt:variant>
      <vt:variant>
        <vt:i4>5</vt:i4>
      </vt:variant>
      <vt:variant>
        <vt:lpwstr>http://dx.doi.org/10.1007/978-3-540-85287-2_11</vt:lpwstr>
      </vt:variant>
      <vt:variant>
        <vt:lpwstr/>
      </vt:variant>
      <vt:variant>
        <vt:i4>1966149</vt:i4>
      </vt:variant>
      <vt:variant>
        <vt:i4>1755</vt:i4>
      </vt:variant>
      <vt:variant>
        <vt:i4>0</vt:i4>
      </vt:variant>
      <vt:variant>
        <vt:i4>5</vt:i4>
      </vt:variant>
      <vt:variant>
        <vt:lpwstr>http://dx.doi.org/10.1109/ADL.2000.848372</vt:lpwstr>
      </vt:variant>
      <vt:variant>
        <vt:lpwstr/>
      </vt:variant>
      <vt:variant>
        <vt:i4>4063287</vt:i4>
      </vt:variant>
      <vt:variant>
        <vt:i4>1752</vt:i4>
      </vt:variant>
      <vt:variant>
        <vt:i4>0</vt:i4>
      </vt:variant>
      <vt:variant>
        <vt:i4>5</vt:i4>
      </vt:variant>
      <vt:variant>
        <vt:lpwstr>http://dx.doi.org/10.1016/j.compedu.2008.12.001</vt:lpwstr>
      </vt:variant>
      <vt:variant>
        <vt:lpwstr/>
      </vt:variant>
      <vt:variant>
        <vt:i4>7340131</vt:i4>
      </vt:variant>
      <vt:variant>
        <vt:i4>1749</vt:i4>
      </vt:variant>
      <vt:variant>
        <vt:i4>0</vt:i4>
      </vt:variant>
      <vt:variant>
        <vt:i4>5</vt:i4>
      </vt:variant>
      <vt:variant>
        <vt:lpwstr>http://www.jisc.org.uk/media/documents/programmes/plagiarism/luton.pdf</vt:lpwstr>
      </vt:variant>
      <vt:variant>
        <vt:lpwstr/>
      </vt:variant>
      <vt:variant>
        <vt:i4>4325471</vt:i4>
      </vt:variant>
      <vt:variant>
        <vt:i4>1746</vt:i4>
      </vt:variant>
      <vt:variant>
        <vt:i4>0</vt:i4>
      </vt:variant>
      <vt:variant>
        <vt:i4>5</vt:i4>
      </vt:variant>
      <vt:variant>
        <vt:lpwstr>http://www.alliedacademies.org/Publications/Download.aspx?fid=94</vt:lpwstr>
      </vt:variant>
      <vt:variant>
        <vt:lpwstr/>
      </vt:variant>
      <vt:variant>
        <vt:i4>327694</vt:i4>
      </vt:variant>
      <vt:variant>
        <vt:i4>1743</vt:i4>
      </vt:variant>
      <vt:variant>
        <vt:i4>0</vt:i4>
      </vt:variant>
      <vt:variant>
        <vt:i4>5</vt:i4>
      </vt:variant>
      <vt:variant>
        <vt:lpwstr>http://dx.doi.org/10.1007/BF03032727</vt:lpwstr>
      </vt:variant>
      <vt:variant>
        <vt:lpwstr/>
      </vt:variant>
      <vt:variant>
        <vt:i4>4325388</vt:i4>
      </vt:variant>
      <vt:variant>
        <vt:i4>1740</vt:i4>
      </vt:variant>
      <vt:variant>
        <vt:i4>0</vt:i4>
      </vt:variant>
      <vt:variant>
        <vt:i4>5</vt:i4>
      </vt:variant>
      <vt:variant>
        <vt:lpwstr>http://www.highbeam.com/doc/1G1-84017190.html</vt:lpwstr>
      </vt:variant>
      <vt:variant>
        <vt:lpwstr/>
      </vt:variant>
      <vt:variant>
        <vt:i4>7340090</vt:i4>
      </vt:variant>
      <vt:variant>
        <vt:i4>1737</vt:i4>
      </vt:variant>
      <vt:variant>
        <vt:i4>0</vt:i4>
      </vt:variant>
      <vt:variant>
        <vt:i4>5</vt:i4>
      </vt:variant>
      <vt:variant>
        <vt:lpwstr>http://dx.doi.org/10.1016/S0169-7552(97)00031-7</vt:lpwstr>
      </vt:variant>
      <vt:variant>
        <vt:lpwstr/>
      </vt:variant>
      <vt:variant>
        <vt:i4>6422642</vt:i4>
      </vt:variant>
      <vt:variant>
        <vt:i4>1734</vt:i4>
      </vt:variant>
      <vt:variant>
        <vt:i4>0</vt:i4>
      </vt:variant>
      <vt:variant>
        <vt:i4>5</vt:i4>
      </vt:variant>
      <vt:variant>
        <vt:lpwstr>http://dx.doi.org/10.1145/223784.223855</vt:lpwstr>
      </vt:variant>
      <vt:variant>
        <vt:lpwstr/>
      </vt:variant>
      <vt:variant>
        <vt:i4>8060973</vt:i4>
      </vt:variant>
      <vt:variant>
        <vt:i4>1731</vt:i4>
      </vt:variant>
      <vt:variant>
        <vt:i4>0</vt:i4>
      </vt:variant>
      <vt:variant>
        <vt:i4>5</vt:i4>
      </vt:variant>
      <vt:variant>
        <vt:lpwstr>http://dx.doi.org/10.1007/s10805-009-9092-1</vt:lpwstr>
      </vt:variant>
      <vt:variant>
        <vt:lpwstr/>
      </vt:variant>
      <vt:variant>
        <vt:i4>2293883</vt:i4>
      </vt:variant>
      <vt:variant>
        <vt:i4>1728</vt:i4>
      </vt:variant>
      <vt:variant>
        <vt:i4>0</vt:i4>
      </vt:variant>
      <vt:variant>
        <vt:i4>5</vt:i4>
      </vt:variant>
      <vt:variant>
        <vt:lpwstr>http://elpub.scix.net/cgi-bin/works/Show?_id=178_elpub2008&amp;sort=DEFAULT&amp;search=%22ELPUB%3a2008%22&amp;hits=52</vt:lpwstr>
      </vt:variant>
      <vt:variant>
        <vt:lpwstr/>
      </vt:variant>
      <vt:variant>
        <vt:i4>4063325</vt:i4>
      </vt:variant>
      <vt:variant>
        <vt:i4>1725</vt:i4>
      </vt:variant>
      <vt:variant>
        <vt:i4>0</vt:i4>
      </vt:variant>
      <vt:variant>
        <vt:i4>5</vt:i4>
      </vt:variant>
      <vt:variant>
        <vt:lpwstr>http://astate.academia.edu/KrishnaBista/Papers/129481/Academic_Dishonesty_among_International_Students_Exploring_Underlying_Causes</vt:lpwstr>
      </vt:variant>
      <vt:variant>
        <vt:lpwstr/>
      </vt:variant>
      <vt:variant>
        <vt:i4>4063320</vt:i4>
      </vt:variant>
      <vt:variant>
        <vt:i4>1722</vt:i4>
      </vt:variant>
      <vt:variant>
        <vt:i4>0</vt:i4>
      </vt:variant>
      <vt:variant>
        <vt:i4>5</vt:i4>
      </vt:variant>
      <vt:variant>
        <vt:lpwstr>http://dx.doi.org/10.1007/978-3-540-30213-1_6</vt:lpwstr>
      </vt:variant>
      <vt:variant>
        <vt:lpwstr/>
      </vt:variant>
      <vt:variant>
        <vt:i4>3735604</vt:i4>
      </vt:variant>
      <vt:variant>
        <vt:i4>1719</vt:i4>
      </vt:variant>
      <vt:variant>
        <vt:i4>0</vt:i4>
      </vt:variant>
      <vt:variant>
        <vt:i4>5</vt:i4>
      </vt:variant>
      <vt:variant>
        <vt:lpwstr>http://ftp.informatik.rwth-aachen.de/Publications/CEUR-WS/Vol-502/pan09-proceedings.pdf</vt:lpwstr>
      </vt:variant>
      <vt:variant>
        <vt:lpwstr/>
      </vt:variant>
      <vt:variant>
        <vt:i4>7667813</vt:i4>
      </vt:variant>
      <vt:variant>
        <vt:i4>1716</vt:i4>
      </vt:variant>
      <vt:variant>
        <vt:i4>0</vt:i4>
      </vt:variant>
      <vt:variant>
        <vt:i4>5</vt:i4>
      </vt:variant>
      <vt:variant>
        <vt:lpwstr>http://sunsite.informatik.rwth-aachen.de/Publications/CEUR-WS/Vol-377/</vt:lpwstr>
      </vt:variant>
      <vt:variant>
        <vt:lpwstr/>
      </vt:variant>
      <vt:variant>
        <vt:i4>196714</vt:i4>
      </vt:variant>
      <vt:variant>
        <vt:i4>1713</vt:i4>
      </vt:variant>
      <vt:variant>
        <vt:i4>0</vt:i4>
      </vt:variant>
      <vt:variant>
        <vt:i4>5</vt:i4>
      </vt:variant>
      <vt:variant>
        <vt:lpwstr>http://dx.doi.org/10.1007/978-3-642-00958-7_69</vt:lpwstr>
      </vt:variant>
      <vt:variant>
        <vt:lpwstr/>
      </vt:variant>
      <vt:variant>
        <vt:i4>6881338</vt:i4>
      </vt:variant>
      <vt:variant>
        <vt:i4>1710</vt:i4>
      </vt:variant>
      <vt:variant>
        <vt:i4>0</vt:i4>
      </vt:variant>
      <vt:variant>
        <vt:i4>5</vt:i4>
      </vt:variant>
      <vt:variant>
        <vt:lpwstr>http://www.ojs.unisa.edu.au/index.php/IJEI/article/view/23</vt:lpwstr>
      </vt:variant>
      <vt:variant>
        <vt:lpwstr/>
      </vt:variant>
      <vt:variant>
        <vt:i4>1441866</vt:i4>
      </vt:variant>
      <vt:variant>
        <vt:i4>1707</vt:i4>
      </vt:variant>
      <vt:variant>
        <vt:i4>0</vt:i4>
      </vt:variant>
      <vt:variant>
        <vt:i4>5</vt:i4>
      </vt:variant>
      <vt:variant>
        <vt:lpwstr>http://homepages.feis.herts.ac.uk/~comrcml/TR2-v6.pdf</vt:lpwstr>
      </vt:variant>
      <vt:variant>
        <vt:lpwstr/>
      </vt:variant>
      <vt:variant>
        <vt:i4>7733326</vt:i4>
      </vt:variant>
      <vt:variant>
        <vt:i4>1704</vt:i4>
      </vt:variant>
      <vt:variant>
        <vt:i4>0</vt:i4>
      </vt:variant>
      <vt:variant>
        <vt:i4>5</vt:i4>
      </vt:variant>
      <vt:variant>
        <vt:lpwstr>http://www.plagiarismadvice.org/images/stories/old_site/media/2006papers/JunPengBao.pdf</vt:lpwstr>
      </vt:variant>
      <vt:variant>
        <vt:lpwstr/>
      </vt:variant>
      <vt:variant>
        <vt:i4>6684752</vt:i4>
      </vt:variant>
      <vt:variant>
        <vt:i4>1701</vt:i4>
      </vt:variant>
      <vt:variant>
        <vt:i4>0</vt:i4>
      </vt:variant>
      <vt:variant>
        <vt:i4>5</vt:i4>
      </vt:variant>
      <vt:variant>
        <vt:lpwstr>http://www.londonmet.ac.uk/londonmet/library/b10884_3.pdf</vt:lpwstr>
      </vt:variant>
      <vt:variant>
        <vt:lpwstr/>
      </vt:variant>
      <vt:variant>
        <vt:i4>7012403</vt:i4>
      </vt:variant>
      <vt:variant>
        <vt:i4>1698</vt:i4>
      </vt:variant>
      <vt:variant>
        <vt:i4>0</vt:i4>
      </vt:variant>
      <vt:variant>
        <vt:i4>5</vt:i4>
      </vt:variant>
      <vt:variant>
        <vt:lpwstr>http://www.directions.usp.ac.fj/collect/direct/index/assoc/D769974.dir/doc.pdf</vt:lpwstr>
      </vt:variant>
      <vt:variant>
        <vt:lpwstr/>
      </vt:variant>
      <vt:variant>
        <vt:i4>7995452</vt:i4>
      </vt:variant>
      <vt:variant>
        <vt:i4>1695</vt:i4>
      </vt:variant>
      <vt:variant>
        <vt:i4>0</vt:i4>
      </vt:variant>
      <vt:variant>
        <vt:i4>5</vt:i4>
      </vt:variant>
      <vt:variant>
        <vt:lpwstr>http://cm.bell-labs.com/cm/cs/doc/93/2-bsb-1.ps.gz</vt:lpwstr>
      </vt:variant>
      <vt:variant>
        <vt:lpwstr/>
      </vt:variant>
      <vt:variant>
        <vt:i4>8060988</vt:i4>
      </vt:variant>
      <vt:variant>
        <vt:i4>1692</vt:i4>
      </vt:variant>
      <vt:variant>
        <vt:i4>0</vt:i4>
      </vt:variant>
      <vt:variant>
        <vt:i4>5</vt:i4>
      </vt:variant>
      <vt:variant>
        <vt:lpwstr>http://cm.bell-labs.com/cm/cs/doc/92/2-bsb-1.ps.gz</vt:lpwstr>
      </vt:variant>
      <vt:variant>
        <vt:lpwstr/>
      </vt:variant>
      <vt:variant>
        <vt:i4>5374025</vt:i4>
      </vt:variant>
      <vt:variant>
        <vt:i4>1689</vt:i4>
      </vt:variant>
      <vt:variant>
        <vt:i4>0</vt:i4>
      </vt:variant>
      <vt:variant>
        <vt:i4>5</vt:i4>
      </vt:variant>
      <vt:variant>
        <vt:lpwstr>http://evidencenet.pbworks.com/Dealing-with-plagiarism-in-the-digital-age</vt:lpwstr>
      </vt:variant>
      <vt:variant>
        <vt:lpwstr/>
      </vt:variant>
      <vt:variant>
        <vt:i4>4259844</vt:i4>
      </vt:variant>
      <vt:variant>
        <vt:i4>1686</vt:i4>
      </vt:variant>
      <vt:variant>
        <vt:i4>0</vt:i4>
      </vt:variant>
      <vt:variant>
        <vt:i4>5</vt:i4>
      </vt:variant>
      <vt:variant>
        <vt:lpwstr>http://arxiv.org/new/withdrawals.aug.07.html</vt:lpwstr>
      </vt:variant>
      <vt:variant>
        <vt:lpwstr/>
      </vt:variant>
      <vt:variant>
        <vt:i4>3473469</vt:i4>
      </vt:variant>
      <vt:variant>
        <vt:i4>1413</vt:i4>
      </vt:variant>
      <vt:variant>
        <vt:i4>0</vt:i4>
      </vt:variant>
      <vt:variant>
        <vt:i4>5</vt:i4>
      </vt:variant>
      <vt:variant>
        <vt:lpwstr>http://www.urkund.com/</vt:lpwstr>
      </vt:variant>
      <vt:variant>
        <vt:lpwstr/>
      </vt:variant>
      <vt:variant>
        <vt:i4>4391007</vt:i4>
      </vt:variant>
      <vt:variant>
        <vt:i4>1386</vt:i4>
      </vt:variant>
      <vt:variant>
        <vt:i4>0</vt:i4>
      </vt:variant>
      <vt:variant>
        <vt:i4>5</vt:i4>
      </vt:variant>
      <vt:variant>
        <vt:lpwstr>http://www.turnitin.com/</vt:lpwstr>
      </vt:variant>
      <vt:variant>
        <vt:lpwstr/>
      </vt:variant>
      <vt:variant>
        <vt:i4>2424878</vt:i4>
      </vt:variant>
      <vt:variant>
        <vt:i4>1371</vt:i4>
      </vt:variant>
      <vt:variant>
        <vt:i4>0</vt:i4>
      </vt:variant>
      <vt:variant>
        <vt:i4>5</vt:i4>
      </vt:variant>
      <vt:variant>
        <vt:lpwstr>http://www.safeassign.com/</vt:lpwstr>
      </vt:variant>
      <vt:variant>
        <vt:lpwstr/>
      </vt:variant>
      <vt:variant>
        <vt:i4>7798883</vt:i4>
      </vt:variant>
      <vt:variant>
        <vt:i4>1362</vt:i4>
      </vt:variant>
      <vt:variant>
        <vt:i4>0</vt:i4>
      </vt:variant>
      <vt:variant>
        <vt:i4>5</vt:i4>
      </vt:variant>
      <vt:variant>
        <vt:lpwstr>http://www.plagiarism-detector.com/</vt:lpwstr>
      </vt:variant>
      <vt:variant>
        <vt:lpwstr/>
      </vt:variant>
      <vt:variant>
        <vt:i4>5308447</vt:i4>
      </vt:variant>
      <vt:variant>
        <vt:i4>1353</vt:i4>
      </vt:variant>
      <vt:variant>
        <vt:i4>0</vt:i4>
      </vt:variant>
      <vt:variant>
        <vt:i4>5</vt:i4>
      </vt:variant>
      <vt:variant>
        <vt:lpwstr>http://www.plagaware.com/</vt:lpwstr>
      </vt:variant>
      <vt:variant>
        <vt:lpwstr/>
      </vt:variant>
      <vt:variant>
        <vt:i4>2687099</vt:i4>
      </vt:variant>
      <vt:variant>
        <vt:i4>1341</vt:i4>
      </vt:variant>
      <vt:variant>
        <vt:i4>0</vt:i4>
      </vt:variant>
      <vt:variant>
        <vt:i4>5</vt:i4>
      </vt:variant>
      <vt:variant>
        <vt:lpwstr>http://www.ephorus.com/</vt:lpwstr>
      </vt:variant>
      <vt:variant>
        <vt:lpwstr/>
      </vt:variant>
      <vt:variant>
        <vt:i4>2949246</vt:i4>
      </vt:variant>
      <vt:variant>
        <vt:i4>1320</vt:i4>
      </vt:variant>
      <vt:variant>
        <vt:i4>0</vt:i4>
      </vt:variant>
      <vt:variant>
        <vt:i4>5</vt:i4>
      </vt:variant>
      <vt:variant>
        <vt:lpwstr>http://www.docoloc.com/</vt:lpwstr>
      </vt:variant>
      <vt:variant>
        <vt:lpwstr/>
      </vt:variant>
      <vt:variant>
        <vt:i4>4259860</vt:i4>
      </vt:variant>
      <vt:variant>
        <vt:i4>1305</vt:i4>
      </vt:variant>
      <vt:variant>
        <vt:i4>0</vt:i4>
      </vt:variant>
      <vt:variant>
        <vt:i4>5</vt:i4>
      </vt:variant>
      <vt:variant>
        <vt:lpwstr>http://www.copyscape.com/</vt:lpwstr>
      </vt:variant>
      <vt:variant>
        <vt:lpwstr/>
      </vt:variant>
      <vt:variant>
        <vt:i4>2097212</vt:i4>
      </vt:variant>
      <vt:variant>
        <vt:i4>1281</vt:i4>
      </vt:variant>
      <vt:variant>
        <vt:i4>0</vt:i4>
      </vt:variant>
      <vt:variant>
        <vt:i4>5</vt:i4>
      </vt:variant>
      <vt:variant>
        <vt:lpwstr>http://plagiarism.phys.virginia.edu/Wsoftware.html</vt:lpwstr>
      </vt:variant>
      <vt:variant>
        <vt:lpwstr/>
      </vt:variant>
      <vt:variant>
        <vt:i4>6619247</vt:i4>
      </vt:variant>
      <vt:variant>
        <vt:i4>1269</vt:i4>
      </vt:variant>
      <vt:variant>
        <vt:i4>0</vt:i4>
      </vt:variant>
      <vt:variant>
        <vt:i4>5</vt:i4>
      </vt:variant>
      <vt:variant>
        <vt:lpwstr>http://homepages.feis.herts.ac.uk/~pdgroup</vt:lpwstr>
      </vt:variant>
      <vt:variant>
        <vt:lpwstr/>
      </vt:variant>
      <vt:variant>
        <vt:i4>3473470</vt:i4>
      </vt:variant>
      <vt:variant>
        <vt:i4>1257</vt:i4>
      </vt:variant>
      <vt:variant>
        <vt:i4>0</vt:i4>
      </vt:variant>
      <vt:variant>
        <vt:i4>5</vt:i4>
      </vt:variant>
      <vt:variant>
        <vt:lpwstr>http://cflsoftware.com/</vt:lpwstr>
      </vt:variant>
      <vt:variant>
        <vt:lpwstr/>
      </vt:variant>
      <vt:variant>
        <vt:i4>3080307</vt:i4>
      </vt:variant>
      <vt:variant>
        <vt:i4>1251</vt:i4>
      </vt:variant>
      <vt:variant>
        <vt:i4>0</vt:i4>
      </vt:variant>
      <vt:variant>
        <vt:i4>5</vt:i4>
      </vt:variant>
      <vt:variant>
        <vt:lpwstr>http://www.anticutandpaste.com/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Mario Lipinski</dc:creator>
  <cp:lastModifiedBy>Mario Lipinski</cp:lastModifiedBy>
  <cp:revision>29</cp:revision>
  <cp:lastPrinted>2011-02-03T03:23:00Z</cp:lastPrinted>
  <dcterms:created xsi:type="dcterms:W3CDTF">2012-02-18T01:04:00Z</dcterms:created>
  <dcterms:modified xsi:type="dcterms:W3CDTF">2012-03-01T00:33:00Z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FILE">
    <vt:lpwstr>C:\_Dissertation\Literature\_referenceDB.bib</vt:lpwstr>
  </property>
  <property fmtid="{D5CDD505-2E9C-101B-9397-08002B2CF9AE}" pid="3" name="BIBDISP">
    <vt:lpwstr>ref</vt:lpwstr>
  </property>
  <property fmtid="{D5CDD505-2E9C-101B-9397-08002B2CF9AE}" pid="4" name="MTWinEqns">
    <vt:bool>true</vt:bool>
  </property>
  <property fmtid="{D5CDD505-2E9C-101B-9397-08002B2CF9AE}" pid="5" name="BIBSTYLE">
    <vt:lpwstr>plain/ndu3sch,p</vt:lpwstr>
  </property>
</Properties>
</file>